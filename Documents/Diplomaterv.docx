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2728" w14:textId="77777777" w:rsidR="0063585C" w:rsidRPr="004851C7" w:rsidRDefault="004A0D7A" w:rsidP="00D429F2">
      <w:pPr>
        <w:pStyle w:val="Cmlaplog"/>
      </w:pPr>
      <w:r w:rsidRPr="004851C7">
        <w:rPr>
          <w:noProof/>
          <w:lang w:eastAsia="hu-HU"/>
        </w:rPr>
        <w:drawing>
          <wp:inline distT="0" distB="0" distL="0" distR="0" wp14:anchorId="385D8D68" wp14:editId="7806A4F2">
            <wp:extent cx="1933575" cy="542925"/>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00DDE75A" w14:textId="77777777" w:rsidR="004851C7" w:rsidRPr="004851C7" w:rsidRDefault="004851C7" w:rsidP="00D429F2">
      <w:pPr>
        <w:pStyle w:val="Cmlapegyetem"/>
      </w:pPr>
      <w:r w:rsidRPr="004851C7">
        <w:t>Budapesti Műszaki és Gazdaságtudományi Egyetem</w:t>
      </w:r>
    </w:p>
    <w:p w14:paraId="5C01158D" w14:textId="77777777" w:rsidR="004851C7" w:rsidRPr="004851C7" w:rsidRDefault="004851C7" w:rsidP="00D429F2">
      <w:pPr>
        <w:pStyle w:val="Cmlapkarstanszk"/>
      </w:pPr>
      <w:r w:rsidRPr="004851C7">
        <w:t>Villamosmérnöki és Informatikai Kar</w:t>
      </w:r>
    </w:p>
    <w:p w14:paraId="30A4A25C" w14:textId="77777777" w:rsidR="004851C7" w:rsidRDefault="00230EF5" w:rsidP="00D429F2">
      <w:pPr>
        <w:pStyle w:val="Cmlapkarstanszk"/>
      </w:pPr>
      <w:fldSimple w:instr=" DOCPROPERTY  Company  \* MERGEFORMAT ">
        <w:r w:rsidR="00075B31">
          <w:t>Automatizálási és Alkalmazott Informatikai Tanszék</w:t>
        </w:r>
      </w:fldSimple>
    </w:p>
    <w:p w14:paraId="36F56416" w14:textId="77777777" w:rsidR="004851C7" w:rsidRDefault="004851C7"/>
    <w:p w14:paraId="7F0D7076" w14:textId="77777777" w:rsidR="004851C7" w:rsidRDefault="004851C7"/>
    <w:p w14:paraId="41A06237" w14:textId="77777777" w:rsidR="004851C7" w:rsidRDefault="004851C7"/>
    <w:p w14:paraId="40E4C1DB" w14:textId="77777777" w:rsidR="004851C7" w:rsidRDefault="004851C7"/>
    <w:p w14:paraId="22EDBB4A" w14:textId="77777777" w:rsidR="004851C7" w:rsidRDefault="004851C7"/>
    <w:p w14:paraId="1536B95D" w14:textId="77777777" w:rsidR="004851C7" w:rsidRDefault="004851C7"/>
    <w:p w14:paraId="6F71D017" w14:textId="77777777" w:rsidR="004851C7" w:rsidRPr="00B50CAA" w:rsidRDefault="004851C7"/>
    <w:p w14:paraId="7C49021B" w14:textId="77777777" w:rsidR="0063585C" w:rsidRPr="00B50CAA" w:rsidRDefault="00D05C30" w:rsidP="00171054">
      <w:pPr>
        <w:pStyle w:val="Cmlapszerz"/>
      </w:pPr>
      <w:r>
        <w:t>Berta Balázs</w:t>
      </w:r>
    </w:p>
    <w:p w14:paraId="17E2BA7A" w14:textId="77777777" w:rsidR="0063585C" w:rsidRPr="00B50CAA" w:rsidRDefault="004A0D7A"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1F2D3C6" wp14:editId="4BB31025">
                <wp:simplePos x="0" y="0"/>
                <wp:positionH relativeFrom="page">
                  <wp:posOffset>2602865</wp:posOffset>
                </wp:positionH>
                <wp:positionV relativeFrom="paragraph">
                  <wp:posOffset>4145280</wp:posOffset>
                </wp:positionV>
                <wp:extent cx="2879725" cy="1028700"/>
                <wp:effectExtent l="254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E36AB" w14:textId="77777777" w:rsidR="00230EF5" w:rsidRDefault="00230EF5" w:rsidP="00171054">
                            <w:pPr>
                              <w:keepLines/>
                              <w:spacing w:after="0"/>
                              <w:ind w:firstLine="0"/>
                              <w:jc w:val="center"/>
                              <w:rPr>
                                <w:smallCaps/>
                              </w:rPr>
                            </w:pPr>
                            <w:r>
                              <w:rPr>
                                <w:smallCaps/>
                              </w:rPr>
                              <w:t>Konzulens</w:t>
                            </w:r>
                          </w:p>
                          <w:p w14:paraId="4F441DCE" w14:textId="77777777" w:rsidR="00230EF5" w:rsidRDefault="00230EF5" w:rsidP="009C1C93">
                            <w:pPr>
                              <w:spacing w:after="0"/>
                              <w:ind w:firstLine="0"/>
                              <w:jc w:val="center"/>
                              <w:rPr>
                                <w:noProof/>
                                <w:sz w:val="40"/>
                              </w:rPr>
                            </w:pPr>
                            <w:r w:rsidRPr="00D05C30">
                              <w:rPr>
                                <w:noProof/>
                                <w:sz w:val="40"/>
                              </w:rPr>
                              <w:t xml:space="preserve">Benedek Zoltán </w:t>
                            </w:r>
                          </w:p>
                          <w:p w14:paraId="03383FF5" w14:textId="5BD79C5A" w:rsidR="00230EF5" w:rsidRDefault="00230EF5"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2D3C6" id="_x0000_t202" coordsize="21600,21600" o:spt="202" path="m,l,21600r21600,l21600,xe">
                <v:stroke joinstyle="miter"/>
                <v:path gradientshapeok="t" o:connecttype="rect"/>
              </v:shapetype>
              <v:shape id="Text Box 7" o:spid="_x0000_s1026" type="#_x0000_t202" style="position:absolute;left:0;text-align:left;margin-left:204.95pt;margin-top:326.4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" stroked="f">
                <v:textbox>
                  <w:txbxContent>
                    <w:p w14:paraId="4FBE36AB" w14:textId="77777777" w:rsidR="00230EF5" w:rsidRDefault="00230EF5" w:rsidP="00171054">
                      <w:pPr>
                        <w:keepLines/>
                        <w:spacing w:after="0"/>
                        <w:ind w:firstLine="0"/>
                        <w:jc w:val="center"/>
                        <w:rPr>
                          <w:smallCaps/>
                        </w:rPr>
                      </w:pPr>
                      <w:r>
                        <w:rPr>
                          <w:smallCaps/>
                        </w:rPr>
                        <w:t>Konzulens</w:t>
                      </w:r>
                    </w:p>
                    <w:p w14:paraId="4F441DCE" w14:textId="77777777" w:rsidR="00230EF5" w:rsidRDefault="00230EF5" w:rsidP="009C1C93">
                      <w:pPr>
                        <w:spacing w:after="0"/>
                        <w:ind w:firstLine="0"/>
                        <w:jc w:val="center"/>
                        <w:rPr>
                          <w:noProof/>
                          <w:sz w:val="40"/>
                        </w:rPr>
                      </w:pPr>
                      <w:r w:rsidRPr="00D05C30">
                        <w:rPr>
                          <w:noProof/>
                          <w:sz w:val="40"/>
                        </w:rPr>
                        <w:t xml:space="preserve">Benedek Zoltán </w:t>
                      </w:r>
                    </w:p>
                    <w:p w14:paraId="03383FF5" w14:textId="5BD79C5A" w:rsidR="00230EF5" w:rsidRDefault="00230EF5" w:rsidP="009C1C93">
                      <w:pPr>
                        <w:spacing w:after="0"/>
                        <w:ind w:firstLine="0"/>
                        <w:jc w:val="center"/>
                      </w:pPr>
                      <w:r>
                        <w:t xml:space="preserve">BUDAPEST, </w:t>
                      </w:r>
                      <w:r>
                        <w:fldChar w:fldCharType="begin"/>
                      </w:r>
                      <w:r>
                        <w:instrText xml:space="preserve"> DATE \@ "yyyy" \* MERGEFORMAT </w:instrText>
                      </w:r>
                      <w:r>
                        <w:fldChar w:fldCharType="separate"/>
                      </w:r>
                      <w:r>
                        <w:rPr>
                          <w:noProof/>
                        </w:rPr>
                        <w:t>2019</w:t>
                      </w:r>
                      <w:r>
                        <w:fldChar w:fldCharType="end"/>
                      </w:r>
                    </w:p>
                  </w:txbxContent>
                </v:textbox>
                <w10:wrap anchorx="page"/>
              </v:shape>
            </w:pict>
          </mc:Fallback>
        </mc:AlternateContent>
      </w:r>
      <w:r w:rsidR="00D05C30" w:rsidRPr="00D05C30">
        <w:rPr>
          <w:b/>
          <w:bCs/>
          <w:caps/>
          <w:noProof w:val="0"/>
          <w:kern w:val="28"/>
          <w:sz w:val="52"/>
          <w:szCs w:val="32"/>
        </w:rPr>
        <w:t>Foglalási rendszer megvalósítása .NET Core és Angular környezetben</w:t>
      </w:r>
      <w:r w:rsidR="00D05C30" w:rsidRPr="00B50CAA">
        <w:t xml:space="preserve"> </w:t>
      </w:r>
    </w:p>
    <w:p w14:paraId="701886C0" w14:textId="77777777" w:rsidR="0063585C" w:rsidRPr="00D429F2" w:rsidRDefault="0063585C" w:rsidP="009C1C93">
      <w:pPr>
        <w:pStyle w:val="Alcm"/>
      </w:pPr>
    </w:p>
    <w:p w14:paraId="77F668EF" w14:textId="77777777" w:rsidR="0063585C" w:rsidRPr="00B50CAA" w:rsidRDefault="0063585C" w:rsidP="00B96880">
      <w:pPr>
        <w:pStyle w:val="Fejezetcmtartalomjegyzknlkl"/>
      </w:pPr>
      <w:r w:rsidRPr="00B50CAA">
        <w:lastRenderedPageBreak/>
        <w:t>Tartalomjegyzék</w:t>
      </w:r>
    </w:p>
    <w:commentRangeStart w:id="0"/>
    <w:p w14:paraId="43249C53" w14:textId="160C650E" w:rsidR="008B2F95"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20666685" w:history="1">
        <w:r w:rsidR="008B2F95" w:rsidRPr="001F62E2">
          <w:rPr>
            <w:rStyle w:val="Hiperhivatkozs"/>
            <w:noProof/>
          </w:rPr>
          <w:t>Összefoglaló</w:t>
        </w:r>
        <w:r w:rsidR="008B2F95">
          <w:rPr>
            <w:noProof/>
            <w:webHidden/>
          </w:rPr>
          <w:tab/>
        </w:r>
        <w:r w:rsidR="008B2F95">
          <w:rPr>
            <w:noProof/>
            <w:webHidden/>
          </w:rPr>
          <w:fldChar w:fldCharType="begin"/>
        </w:r>
        <w:r w:rsidR="008B2F95">
          <w:rPr>
            <w:noProof/>
            <w:webHidden/>
          </w:rPr>
          <w:instrText xml:space="preserve"> PAGEREF _Toc20666685 \h </w:instrText>
        </w:r>
        <w:r w:rsidR="008B2F95">
          <w:rPr>
            <w:noProof/>
            <w:webHidden/>
          </w:rPr>
        </w:r>
        <w:r w:rsidR="008B2F95">
          <w:rPr>
            <w:noProof/>
            <w:webHidden/>
          </w:rPr>
          <w:fldChar w:fldCharType="separate"/>
        </w:r>
        <w:r w:rsidR="00BA578D">
          <w:rPr>
            <w:noProof/>
            <w:webHidden/>
          </w:rPr>
          <w:t>4</w:t>
        </w:r>
        <w:r w:rsidR="008B2F95">
          <w:rPr>
            <w:noProof/>
            <w:webHidden/>
          </w:rPr>
          <w:fldChar w:fldCharType="end"/>
        </w:r>
      </w:hyperlink>
    </w:p>
    <w:p w14:paraId="6E8DED99" w14:textId="1F967168" w:rsidR="008B2F95" w:rsidRDefault="00230EF5">
      <w:pPr>
        <w:pStyle w:val="TJ1"/>
        <w:rPr>
          <w:rFonts w:asciiTheme="minorHAnsi" w:eastAsiaTheme="minorEastAsia" w:hAnsiTheme="minorHAnsi" w:cstheme="minorBidi"/>
          <w:b w:val="0"/>
          <w:noProof/>
          <w:sz w:val="22"/>
          <w:szCs w:val="22"/>
          <w:lang w:eastAsia="hu-HU"/>
        </w:rPr>
      </w:pPr>
      <w:hyperlink w:anchor="_Toc20666686" w:history="1">
        <w:r w:rsidR="008B2F95" w:rsidRPr="001F62E2">
          <w:rPr>
            <w:rStyle w:val="Hiperhivatkozs"/>
            <w:noProof/>
          </w:rPr>
          <w:t>Abstract</w:t>
        </w:r>
        <w:r w:rsidR="008B2F95">
          <w:rPr>
            <w:noProof/>
            <w:webHidden/>
          </w:rPr>
          <w:tab/>
        </w:r>
        <w:r w:rsidR="008B2F95">
          <w:rPr>
            <w:noProof/>
            <w:webHidden/>
          </w:rPr>
          <w:fldChar w:fldCharType="begin"/>
        </w:r>
        <w:r w:rsidR="008B2F95">
          <w:rPr>
            <w:noProof/>
            <w:webHidden/>
          </w:rPr>
          <w:instrText xml:space="preserve"> PAGEREF _Toc20666686 \h </w:instrText>
        </w:r>
        <w:r w:rsidR="008B2F95">
          <w:rPr>
            <w:noProof/>
            <w:webHidden/>
          </w:rPr>
        </w:r>
        <w:r w:rsidR="008B2F95">
          <w:rPr>
            <w:noProof/>
            <w:webHidden/>
          </w:rPr>
          <w:fldChar w:fldCharType="separate"/>
        </w:r>
        <w:r w:rsidR="00BA578D">
          <w:rPr>
            <w:noProof/>
            <w:webHidden/>
          </w:rPr>
          <w:t>5</w:t>
        </w:r>
        <w:r w:rsidR="008B2F95">
          <w:rPr>
            <w:noProof/>
            <w:webHidden/>
          </w:rPr>
          <w:fldChar w:fldCharType="end"/>
        </w:r>
      </w:hyperlink>
    </w:p>
    <w:p w14:paraId="55E0F16E" w14:textId="57F22ECA" w:rsidR="008B2F95" w:rsidRDefault="00230EF5">
      <w:pPr>
        <w:pStyle w:val="TJ1"/>
        <w:rPr>
          <w:rFonts w:asciiTheme="minorHAnsi" w:eastAsiaTheme="minorEastAsia" w:hAnsiTheme="minorHAnsi" w:cstheme="minorBidi"/>
          <w:b w:val="0"/>
          <w:noProof/>
          <w:sz w:val="22"/>
          <w:szCs w:val="22"/>
          <w:lang w:eastAsia="hu-HU"/>
        </w:rPr>
      </w:pPr>
      <w:hyperlink w:anchor="_Toc20666687" w:history="1">
        <w:r w:rsidR="008B2F95" w:rsidRPr="001F62E2">
          <w:rPr>
            <w:rStyle w:val="Hiperhivatkozs"/>
            <w:noProof/>
          </w:rPr>
          <w:t>1 Bevezetés</w:t>
        </w:r>
        <w:r w:rsidR="008B2F95">
          <w:rPr>
            <w:noProof/>
            <w:webHidden/>
          </w:rPr>
          <w:tab/>
        </w:r>
        <w:r w:rsidR="008B2F95">
          <w:rPr>
            <w:noProof/>
            <w:webHidden/>
          </w:rPr>
          <w:fldChar w:fldCharType="begin"/>
        </w:r>
        <w:r w:rsidR="008B2F95">
          <w:rPr>
            <w:noProof/>
            <w:webHidden/>
          </w:rPr>
          <w:instrText xml:space="preserve"> PAGEREF _Toc20666687 \h </w:instrText>
        </w:r>
        <w:r w:rsidR="008B2F95">
          <w:rPr>
            <w:noProof/>
            <w:webHidden/>
          </w:rPr>
        </w:r>
        <w:r w:rsidR="008B2F95">
          <w:rPr>
            <w:noProof/>
            <w:webHidden/>
          </w:rPr>
          <w:fldChar w:fldCharType="separate"/>
        </w:r>
        <w:r w:rsidR="00BA578D">
          <w:rPr>
            <w:noProof/>
            <w:webHidden/>
          </w:rPr>
          <w:t>6</w:t>
        </w:r>
        <w:r w:rsidR="008B2F95">
          <w:rPr>
            <w:noProof/>
            <w:webHidden/>
          </w:rPr>
          <w:fldChar w:fldCharType="end"/>
        </w:r>
      </w:hyperlink>
    </w:p>
    <w:p w14:paraId="319AE3B3" w14:textId="0D9AC4AE" w:rsidR="008B2F95" w:rsidRDefault="00230EF5">
      <w:pPr>
        <w:pStyle w:val="TJ1"/>
        <w:rPr>
          <w:rFonts w:asciiTheme="minorHAnsi" w:eastAsiaTheme="minorEastAsia" w:hAnsiTheme="minorHAnsi" w:cstheme="minorBidi"/>
          <w:b w:val="0"/>
          <w:noProof/>
          <w:sz w:val="22"/>
          <w:szCs w:val="22"/>
          <w:lang w:eastAsia="hu-HU"/>
        </w:rPr>
      </w:pPr>
      <w:hyperlink w:anchor="_Toc20666688" w:history="1">
        <w:r w:rsidR="008B2F95" w:rsidRPr="001F62E2">
          <w:rPr>
            <w:rStyle w:val="Hiperhivatkozs"/>
            <w:noProof/>
          </w:rPr>
          <w:t>2 Technológiák bemutatása</w:t>
        </w:r>
        <w:r w:rsidR="008B2F95">
          <w:rPr>
            <w:noProof/>
            <w:webHidden/>
          </w:rPr>
          <w:tab/>
        </w:r>
        <w:r w:rsidR="008B2F95">
          <w:rPr>
            <w:noProof/>
            <w:webHidden/>
          </w:rPr>
          <w:fldChar w:fldCharType="begin"/>
        </w:r>
        <w:r w:rsidR="008B2F95">
          <w:rPr>
            <w:noProof/>
            <w:webHidden/>
          </w:rPr>
          <w:instrText xml:space="preserve"> PAGEREF _Toc20666688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1E1E2298" w14:textId="698DCFF1"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689" w:history="1">
        <w:r w:rsidR="008B2F95" w:rsidRPr="001F62E2">
          <w:rPr>
            <w:rStyle w:val="Hiperhivatkozs"/>
            <w:noProof/>
          </w:rPr>
          <w:t>2.1 JavaScript</w:t>
        </w:r>
        <w:r w:rsidR="008B2F95">
          <w:rPr>
            <w:noProof/>
            <w:webHidden/>
          </w:rPr>
          <w:tab/>
        </w:r>
        <w:r w:rsidR="008B2F95">
          <w:rPr>
            <w:noProof/>
            <w:webHidden/>
          </w:rPr>
          <w:fldChar w:fldCharType="begin"/>
        </w:r>
        <w:r w:rsidR="008B2F95">
          <w:rPr>
            <w:noProof/>
            <w:webHidden/>
          </w:rPr>
          <w:instrText xml:space="preserve"> PAGEREF _Toc20666689 \h </w:instrText>
        </w:r>
        <w:r w:rsidR="008B2F95">
          <w:rPr>
            <w:noProof/>
            <w:webHidden/>
          </w:rPr>
        </w:r>
        <w:r w:rsidR="008B2F95">
          <w:rPr>
            <w:noProof/>
            <w:webHidden/>
          </w:rPr>
          <w:fldChar w:fldCharType="separate"/>
        </w:r>
        <w:r w:rsidR="00BA578D">
          <w:rPr>
            <w:noProof/>
            <w:webHidden/>
          </w:rPr>
          <w:t>8</w:t>
        </w:r>
        <w:r w:rsidR="008B2F95">
          <w:rPr>
            <w:noProof/>
            <w:webHidden/>
          </w:rPr>
          <w:fldChar w:fldCharType="end"/>
        </w:r>
      </w:hyperlink>
    </w:p>
    <w:p w14:paraId="0521EF86" w14:textId="467EA015"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0" w:history="1">
        <w:r w:rsidR="008B2F95" w:rsidRPr="001F62E2">
          <w:rPr>
            <w:rStyle w:val="Hiperhivatkozs"/>
            <w:noProof/>
          </w:rPr>
          <w:t>2.1.1 TypeScript</w:t>
        </w:r>
        <w:r w:rsidR="008B2F95">
          <w:rPr>
            <w:noProof/>
            <w:webHidden/>
          </w:rPr>
          <w:tab/>
        </w:r>
        <w:r w:rsidR="008B2F95">
          <w:rPr>
            <w:noProof/>
            <w:webHidden/>
          </w:rPr>
          <w:fldChar w:fldCharType="begin"/>
        </w:r>
        <w:r w:rsidR="008B2F95">
          <w:rPr>
            <w:noProof/>
            <w:webHidden/>
          </w:rPr>
          <w:instrText xml:space="preserve"> PAGEREF _Toc20666690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01EE940B" w14:textId="07BB400F"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691" w:history="1">
        <w:r w:rsidR="008B2F95" w:rsidRPr="001F62E2">
          <w:rPr>
            <w:rStyle w:val="Hiperhivatkozs"/>
            <w:noProof/>
          </w:rPr>
          <w:t>2.2 Angular (Angular 2+)</w:t>
        </w:r>
        <w:r w:rsidR="008B2F95">
          <w:rPr>
            <w:noProof/>
            <w:webHidden/>
          </w:rPr>
          <w:tab/>
        </w:r>
        <w:r w:rsidR="008B2F95">
          <w:rPr>
            <w:noProof/>
            <w:webHidden/>
          </w:rPr>
          <w:fldChar w:fldCharType="begin"/>
        </w:r>
        <w:r w:rsidR="008B2F95">
          <w:rPr>
            <w:noProof/>
            <w:webHidden/>
          </w:rPr>
          <w:instrText xml:space="preserve"> PAGEREF _Toc20666691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38B20B7D" w14:textId="369C049A"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2" w:history="1">
        <w:r w:rsidR="008B2F95" w:rsidRPr="001F62E2">
          <w:rPr>
            <w:rStyle w:val="Hiperhivatkozs"/>
            <w:noProof/>
          </w:rPr>
          <w:t>2.2.1 Felépítés</w:t>
        </w:r>
        <w:r w:rsidR="008B2F95">
          <w:rPr>
            <w:noProof/>
            <w:webHidden/>
          </w:rPr>
          <w:tab/>
        </w:r>
        <w:r w:rsidR="008B2F95">
          <w:rPr>
            <w:noProof/>
            <w:webHidden/>
          </w:rPr>
          <w:fldChar w:fldCharType="begin"/>
        </w:r>
        <w:r w:rsidR="008B2F95">
          <w:rPr>
            <w:noProof/>
            <w:webHidden/>
          </w:rPr>
          <w:instrText xml:space="preserve"> PAGEREF _Toc20666692 \h </w:instrText>
        </w:r>
        <w:r w:rsidR="008B2F95">
          <w:rPr>
            <w:noProof/>
            <w:webHidden/>
          </w:rPr>
        </w:r>
        <w:r w:rsidR="008B2F95">
          <w:rPr>
            <w:noProof/>
            <w:webHidden/>
          </w:rPr>
          <w:fldChar w:fldCharType="separate"/>
        </w:r>
        <w:r w:rsidR="00BA578D">
          <w:rPr>
            <w:noProof/>
            <w:webHidden/>
          </w:rPr>
          <w:t>9</w:t>
        </w:r>
        <w:r w:rsidR="008B2F95">
          <w:rPr>
            <w:noProof/>
            <w:webHidden/>
          </w:rPr>
          <w:fldChar w:fldCharType="end"/>
        </w:r>
      </w:hyperlink>
    </w:p>
    <w:p w14:paraId="216F9BAC" w14:textId="56F8F7C7"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3" w:history="1">
        <w:r w:rsidR="008B2F95" w:rsidRPr="001F62E2">
          <w:rPr>
            <w:rStyle w:val="Hiperhivatkozs"/>
            <w:noProof/>
          </w:rPr>
          <w:t>2.2.2 Modulok</w:t>
        </w:r>
        <w:r w:rsidR="008B2F95">
          <w:rPr>
            <w:noProof/>
            <w:webHidden/>
          </w:rPr>
          <w:tab/>
        </w:r>
        <w:r w:rsidR="008B2F95">
          <w:rPr>
            <w:noProof/>
            <w:webHidden/>
          </w:rPr>
          <w:fldChar w:fldCharType="begin"/>
        </w:r>
        <w:r w:rsidR="008B2F95">
          <w:rPr>
            <w:noProof/>
            <w:webHidden/>
          </w:rPr>
          <w:instrText xml:space="preserve"> PAGEREF _Toc20666693 \h </w:instrText>
        </w:r>
        <w:r w:rsidR="008B2F95">
          <w:rPr>
            <w:noProof/>
            <w:webHidden/>
          </w:rPr>
        </w:r>
        <w:r w:rsidR="008B2F95">
          <w:rPr>
            <w:noProof/>
            <w:webHidden/>
          </w:rPr>
          <w:fldChar w:fldCharType="separate"/>
        </w:r>
        <w:r w:rsidR="00BA578D">
          <w:rPr>
            <w:noProof/>
            <w:webHidden/>
          </w:rPr>
          <w:t>10</w:t>
        </w:r>
        <w:r w:rsidR="008B2F95">
          <w:rPr>
            <w:noProof/>
            <w:webHidden/>
          </w:rPr>
          <w:fldChar w:fldCharType="end"/>
        </w:r>
      </w:hyperlink>
    </w:p>
    <w:p w14:paraId="51B3D71F" w14:textId="320BBCB6"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4" w:history="1">
        <w:r w:rsidR="008B2F95" w:rsidRPr="001F62E2">
          <w:rPr>
            <w:rStyle w:val="Hiperhivatkozs"/>
            <w:noProof/>
          </w:rPr>
          <w:t>2.2.3 Komponensek</w:t>
        </w:r>
        <w:r w:rsidR="008B2F95">
          <w:rPr>
            <w:noProof/>
            <w:webHidden/>
          </w:rPr>
          <w:tab/>
        </w:r>
        <w:r w:rsidR="008B2F95">
          <w:rPr>
            <w:noProof/>
            <w:webHidden/>
          </w:rPr>
          <w:fldChar w:fldCharType="begin"/>
        </w:r>
        <w:r w:rsidR="008B2F95">
          <w:rPr>
            <w:noProof/>
            <w:webHidden/>
          </w:rPr>
          <w:instrText xml:space="preserve"> PAGEREF _Toc20666694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7B509E98" w14:textId="2530B563"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5" w:history="1">
        <w:r w:rsidR="008B2F95" w:rsidRPr="001F62E2">
          <w:rPr>
            <w:rStyle w:val="Hiperhivatkozs"/>
            <w:noProof/>
          </w:rPr>
          <w:t>2.2.4 Sablon szintaxis és adatkötés</w:t>
        </w:r>
        <w:r w:rsidR="008B2F95">
          <w:rPr>
            <w:noProof/>
            <w:webHidden/>
          </w:rPr>
          <w:tab/>
        </w:r>
        <w:r w:rsidR="008B2F95">
          <w:rPr>
            <w:noProof/>
            <w:webHidden/>
          </w:rPr>
          <w:fldChar w:fldCharType="begin"/>
        </w:r>
        <w:r w:rsidR="008B2F95">
          <w:rPr>
            <w:noProof/>
            <w:webHidden/>
          </w:rPr>
          <w:instrText xml:space="preserve"> PAGEREF _Toc20666695 \h </w:instrText>
        </w:r>
        <w:r w:rsidR="008B2F95">
          <w:rPr>
            <w:noProof/>
            <w:webHidden/>
          </w:rPr>
        </w:r>
        <w:r w:rsidR="008B2F95">
          <w:rPr>
            <w:noProof/>
            <w:webHidden/>
          </w:rPr>
          <w:fldChar w:fldCharType="separate"/>
        </w:r>
        <w:r w:rsidR="00BA578D">
          <w:rPr>
            <w:noProof/>
            <w:webHidden/>
          </w:rPr>
          <w:t>11</w:t>
        </w:r>
        <w:r w:rsidR="008B2F95">
          <w:rPr>
            <w:noProof/>
            <w:webHidden/>
          </w:rPr>
          <w:fldChar w:fldCharType="end"/>
        </w:r>
      </w:hyperlink>
    </w:p>
    <w:p w14:paraId="5EE1215B" w14:textId="407B89E4"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6" w:history="1">
        <w:r w:rsidR="008B2F95" w:rsidRPr="001F62E2">
          <w:rPr>
            <w:rStyle w:val="Hiperhivatkozs"/>
            <w:noProof/>
          </w:rPr>
          <w:t>2.2.5 Szolgáltatások és függőség injektálás</w:t>
        </w:r>
        <w:r w:rsidR="008B2F95">
          <w:rPr>
            <w:noProof/>
            <w:webHidden/>
          </w:rPr>
          <w:tab/>
        </w:r>
        <w:r w:rsidR="008B2F95">
          <w:rPr>
            <w:noProof/>
            <w:webHidden/>
          </w:rPr>
          <w:fldChar w:fldCharType="begin"/>
        </w:r>
        <w:r w:rsidR="008B2F95">
          <w:rPr>
            <w:noProof/>
            <w:webHidden/>
          </w:rPr>
          <w:instrText xml:space="preserve"> PAGEREF _Toc20666696 \h </w:instrText>
        </w:r>
        <w:r w:rsidR="008B2F95">
          <w:rPr>
            <w:noProof/>
            <w:webHidden/>
          </w:rPr>
        </w:r>
        <w:r w:rsidR="008B2F95">
          <w:rPr>
            <w:noProof/>
            <w:webHidden/>
          </w:rPr>
          <w:fldChar w:fldCharType="separate"/>
        </w:r>
        <w:r w:rsidR="00BA578D">
          <w:rPr>
            <w:noProof/>
            <w:webHidden/>
          </w:rPr>
          <w:t>12</w:t>
        </w:r>
        <w:r w:rsidR="008B2F95">
          <w:rPr>
            <w:noProof/>
            <w:webHidden/>
          </w:rPr>
          <w:fldChar w:fldCharType="end"/>
        </w:r>
      </w:hyperlink>
    </w:p>
    <w:p w14:paraId="7DC98EE0" w14:textId="040D1EBE"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697" w:history="1">
        <w:r w:rsidR="008B2F95" w:rsidRPr="001F62E2">
          <w:rPr>
            <w:rStyle w:val="Hiperhivatkozs"/>
            <w:noProof/>
          </w:rPr>
          <w:t>2.2.6 Működés</w:t>
        </w:r>
        <w:r w:rsidR="008B2F95">
          <w:rPr>
            <w:noProof/>
            <w:webHidden/>
          </w:rPr>
          <w:tab/>
        </w:r>
        <w:r w:rsidR="008B2F95">
          <w:rPr>
            <w:noProof/>
            <w:webHidden/>
          </w:rPr>
          <w:fldChar w:fldCharType="begin"/>
        </w:r>
        <w:r w:rsidR="008B2F95">
          <w:rPr>
            <w:noProof/>
            <w:webHidden/>
          </w:rPr>
          <w:instrText xml:space="preserve"> PAGEREF _Toc20666697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387B1A04" w14:textId="551B09A7"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698" w:history="1">
        <w:r w:rsidR="008B2F95" w:rsidRPr="001F62E2">
          <w:rPr>
            <w:rStyle w:val="Hiperhivatkozs"/>
            <w:noProof/>
          </w:rPr>
          <w:t>2.3 Entity Framework Core</w:t>
        </w:r>
        <w:r w:rsidR="008B2F95">
          <w:rPr>
            <w:noProof/>
            <w:webHidden/>
          </w:rPr>
          <w:tab/>
        </w:r>
        <w:r w:rsidR="008B2F95">
          <w:rPr>
            <w:noProof/>
            <w:webHidden/>
          </w:rPr>
          <w:fldChar w:fldCharType="begin"/>
        </w:r>
        <w:r w:rsidR="008B2F95">
          <w:rPr>
            <w:noProof/>
            <w:webHidden/>
          </w:rPr>
          <w:instrText xml:space="preserve"> PAGEREF _Toc20666698 \h </w:instrText>
        </w:r>
        <w:r w:rsidR="008B2F95">
          <w:rPr>
            <w:noProof/>
            <w:webHidden/>
          </w:rPr>
        </w:r>
        <w:r w:rsidR="008B2F95">
          <w:rPr>
            <w:noProof/>
            <w:webHidden/>
          </w:rPr>
          <w:fldChar w:fldCharType="separate"/>
        </w:r>
        <w:r w:rsidR="00BA578D">
          <w:rPr>
            <w:noProof/>
            <w:webHidden/>
          </w:rPr>
          <w:t>13</w:t>
        </w:r>
        <w:r w:rsidR="008B2F95">
          <w:rPr>
            <w:noProof/>
            <w:webHidden/>
          </w:rPr>
          <w:fldChar w:fldCharType="end"/>
        </w:r>
      </w:hyperlink>
    </w:p>
    <w:p w14:paraId="65A1E1FE" w14:textId="1937D8EA"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699" w:history="1">
        <w:r w:rsidR="008B2F95" w:rsidRPr="001F62E2">
          <w:rPr>
            <w:rStyle w:val="Hiperhivatkozs"/>
            <w:noProof/>
          </w:rPr>
          <w:t>2.4 ASP.NET Core</w:t>
        </w:r>
        <w:r w:rsidR="008B2F95">
          <w:rPr>
            <w:noProof/>
            <w:webHidden/>
          </w:rPr>
          <w:tab/>
        </w:r>
        <w:r w:rsidR="008B2F95">
          <w:rPr>
            <w:noProof/>
            <w:webHidden/>
          </w:rPr>
          <w:fldChar w:fldCharType="begin"/>
        </w:r>
        <w:r w:rsidR="008B2F95">
          <w:rPr>
            <w:noProof/>
            <w:webHidden/>
          </w:rPr>
          <w:instrText xml:space="preserve"> PAGEREF _Toc20666699 \h </w:instrText>
        </w:r>
        <w:r w:rsidR="008B2F95">
          <w:rPr>
            <w:noProof/>
            <w:webHidden/>
          </w:rPr>
        </w:r>
        <w:r w:rsidR="008B2F95">
          <w:rPr>
            <w:noProof/>
            <w:webHidden/>
          </w:rPr>
          <w:fldChar w:fldCharType="separate"/>
        </w:r>
        <w:r w:rsidR="00BA578D">
          <w:rPr>
            <w:noProof/>
            <w:webHidden/>
          </w:rPr>
          <w:t>14</w:t>
        </w:r>
        <w:r w:rsidR="008B2F95">
          <w:rPr>
            <w:noProof/>
            <w:webHidden/>
          </w:rPr>
          <w:fldChar w:fldCharType="end"/>
        </w:r>
      </w:hyperlink>
    </w:p>
    <w:p w14:paraId="0E67C59D" w14:textId="43692121"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700" w:history="1">
        <w:r w:rsidR="008B2F95" w:rsidRPr="001F62E2">
          <w:rPr>
            <w:rStyle w:val="Hiperhivatkozs"/>
            <w:noProof/>
          </w:rPr>
          <w:t>2.4.1 Modell-nézet-vezérlő minta</w:t>
        </w:r>
        <w:r w:rsidR="008B2F95">
          <w:rPr>
            <w:noProof/>
            <w:webHidden/>
          </w:rPr>
          <w:tab/>
        </w:r>
        <w:r w:rsidR="008B2F95">
          <w:rPr>
            <w:noProof/>
            <w:webHidden/>
          </w:rPr>
          <w:fldChar w:fldCharType="begin"/>
        </w:r>
        <w:r w:rsidR="008B2F95">
          <w:rPr>
            <w:noProof/>
            <w:webHidden/>
          </w:rPr>
          <w:instrText xml:space="preserve"> PAGEREF _Toc20666700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E14C092" w14:textId="40DAE599"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701" w:history="1">
        <w:r w:rsidR="008B2F95" w:rsidRPr="001F62E2">
          <w:rPr>
            <w:rStyle w:val="Hiperhivatkozs"/>
            <w:noProof/>
          </w:rPr>
          <w:t>2.4.2 Web API</w:t>
        </w:r>
        <w:r w:rsidR="008B2F95">
          <w:rPr>
            <w:noProof/>
            <w:webHidden/>
          </w:rPr>
          <w:tab/>
        </w:r>
        <w:r w:rsidR="008B2F95">
          <w:rPr>
            <w:noProof/>
            <w:webHidden/>
          </w:rPr>
          <w:fldChar w:fldCharType="begin"/>
        </w:r>
        <w:r w:rsidR="008B2F95">
          <w:rPr>
            <w:noProof/>
            <w:webHidden/>
          </w:rPr>
          <w:instrText xml:space="preserve"> PAGEREF _Toc20666701 \h </w:instrText>
        </w:r>
        <w:r w:rsidR="008B2F95">
          <w:rPr>
            <w:noProof/>
            <w:webHidden/>
          </w:rPr>
        </w:r>
        <w:r w:rsidR="008B2F95">
          <w:rPr>
            <w:noProof/>
            <w:webHidden/>
          </w:rPr>
          <w:fldChar w:fldCharType="separate"/>
        </w:r>
        <w:r w:rsidR="00BA578D">
          <w:rPr>
            <w:noProof/>
            <w:webHidden/>
          </w:rPr>
          <w:t>15</w:t>
        </w:r>
        <w:r w:rsidR="008B2F95">
          <w:rPr>
            <w:noProof/>
            <w:webHidden/>
          </w:rPr>
          <w:fldChar w:fldCharType="end"/>
        </w:r>
      </w:hyperlink>
    </w:p>
    <w:p w14:paraId="3D2C8525" w14:textId="296F8F14"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702" w:history="1">
        <w:r w:rsidR="008B2F95" w:rsidRPr="001F62E2">
          <w:rPr>
            <w:rStyle w:val="Hiperhivatkozs"/>
            <w:noProof/>
          </w:rPr>
          <w:t>2.4.3 Single-page application Middleware</w:t>
        </w:r>
        <w:r w:rsidR="008B2F95">
          <w:rPr>
            <w:noProof/>
            <w:webHidden/>
          </w:rPr>
          <w:tab/>
        </w:r>
        <w:r w:rsidR="008B2F95">
          <w:rPr>
            <w:noProof/>
            <w:webHidden/>
          </w:rPr>
          <w:fldChar w:fldCharType="begin"/>
        </w:r>
        <w:r w:rsidR="008B2F95">
          <w:rPr>
            <w:noProof/>
            <w:webHidden/>
          </w:rPr>
          <w:instrText xml:space="preserve"> PAGEREF _Toc20666702 \h </w:instrText>
        </w:r>
        <w:r w:rsidR="008B2F95">
          <w:rPr>
            <w:noProof/>
            <w:webHidden/>
          </w:rPr>
        </w:r>
        <w:r w:rsidR="008B2F95">
          <w:rPr>
            <w:noProof/>
            <w:webHidden/>
          </w:rPr>
          <w:fldChar w:fldCharType="separate"/>
        </w:r>
        <w:r w:rsidR="00BA578D">
          <w:rPr>
            <w:noProof/>
            <w:webHidden/>
          </w:rPr>
          <w:t>16</w:t>
        </w:r>
        <w:r w:rsidR="008B2F95">
          <w:rPr>
            <w:noProof/>
            <w:webHidden/>
          </w:rPr>
          <w:fldChar w:fldCharType="end"/>
        </w:r>
      </w:hyperlink>
    </w:p>
    <w:p w14:paraId="6FFCA9B1" w14:textId="5F30451E" w:rsidR="008B2F95" w:rsidRDefault="00230EF5">
      <w:pPr>
        <w:pStyle w:val="TJ3"/>
        <w:tabs>
          <w:tab w:val="right" w:leader="dot" w:pos="8494"/>
        </w:tabs>
        <w:rPr>
          <w:rFonts w:asciiTheme="minorHAnsi" w:eastAsiaTheme="minorEastAsia" w:hAnsiTheme="minorHAnsi" w:cstheme="minorBidi"/>
          <w:noProof/>
          <w:sz w:val="22"/>
          <w:szCs w:val="22"/>
          <w:lang w:eastAsia="hu-HU"/>
        </w:rPr>
      </w:pPr>
      <w:hyperlink w:anchor="_Toc20666703" w:history="1">
        <w:r w:rsidR="008B2F95" w:rsidRPr="001F62E2">
          <w:rPr>
            <w:rStyle w:val="Hiperhivatkozs"/>
            <w:noProof/>
            <w:lang w:eastAsia="hu-HU"/>
          </w:rPr>
          <w:t>2.4.4 SignalR</w:t>
        </w:r>
        <w:r w:rsidR="008B2F95">
          <w:rPr>
            <w:noProof/>
            <w:webHidden/>
          </w:rPr>
          <w:tab/>
        </w:r>
        <w:r w:rsidR="008B2F95">
          <w:rPr>
            <w:noProof/>
            <w:webHidden/>
          </w:rPr>
          <w:fldChar w:fldCharType="begin"/>
        </w:r>
        <w:r w:rsidR="008B2F95">
          <w:rPr>
            <w:noProof/>
            <w:webHidden/>
          </w:rPr>
          <w:instrText xml:space="preserve"> PAGEREF _Toc20666703 \h </w:instrText>
        </w:r>
        <w:r w:rsidR="008B2F95">
          <w:rPr>
            <w:noProof/>
            <w:webHidden/>
          </w:rPr>
        </w:r>
        <w:r w:rsidR="008B2F95">
          <w:rPr>
            <w:noProof/>
            <w:webHidden/>
          </w:rPr>
          <w:fldChar w:fldCharType="separate"/>
        </w:r>
        <w:r w:rsidR="00BA578D">
          <w:rPr>
            <w:noProof/>
            <w:webHidden/>
          </w:rPr>
          <w:t>17</w:t>
        </w:r>
        <w:r w:rsidR="008B2F95">
          <w:rPr>
            <w:noProof/>
            <w:webHidden/>
          </w:rPr>
          <w:fldChar w:fldCharType="end"/>
        </w:r>
      </w:hyperlink>
    </w:p>
    <w:p w14:paraId="4B06CF8E" w14:textId="62231DE0"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704" w:history="1">
        <w:r w:rsidR="008B2F95" w:rsidRPr="001F62E2">
          <w:rPr>
            <w:rStyle w:val="Hiperhivatkozs"/>
            <w:noProof/>
          </w:rPr>
          <w:t>2.5 AutoMapper</w:t>
        </w:r>
        <w:r w:rsidR="008B2F95">
          <w:rPr>
            <w:noProof/>
            <w:webHidden/>
          </w:rPr>
          <w:tab/>
        </w:r>
        <w:r w:rsidR="008B2F95">
          <w:rPr>
            <w:noProof/>
            <w:webHidden/>
          </w:rPr>
          <w:fldChar w:fldCharType="begin"/>
        </w:r>
        <w:r w:rsidR="008B2F95">
          <w:rPr>
            <w:noProof/>
            <w:webHidden/>
          </w:rPr>
          <w:instrText xml:space="preserve"> PAGEREF _Toc20666704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5F5555EC" w14:textId="00F3386D"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705" w:history="1">
        <w:r w:rsidR="008B2F95" w:rsidRPr="001F62E2">
          <w:rPr>
            <w:rStyle w:val="Hiperhivatkozs"/>
            <w:noProof/>
          </w:rPr>
          <w:t>2.6 Skálázható Vektor Grafika (SVG)</w:t>
        </w:r>
        <w:r w:rsidR="008B2F95">
          <w:rPr>
            <w:noProof/>
            <w:webHidden/>
          </w:rPr>
          <w:tab/>
        </w:r>
        <w:r w:rsidR="008B2F95">
          <w:rPr>
            <w:noProof/>
            <w:webHidden/>
          </w:rPr>
          <w:fldChar w:fldCharType="begin"/>
        </w:r>
        <w:r w:rsidR="008B2F95">
          <w:rPr>
            <w:noProof/>
            <w:webHidden/>
          </w:rPr>
          <w:instrText xml:space="preserve"> PAGEREF _Toc20666705 \h </w:instrText>
        </w:r>
        <w:r w:rsidR="008B2F95">
          <w:rPr>
            <w:noProof/>
            <w:webHidden/>
          </w:rPr>
        </w:r>
        <w:r w:rsidR="008B2F95">
          <w:rPr>
            <w:noProof/>
            <w:webHidden/>
          </w:rPr>
          <w:fldChar w:fldCharType="separate"/>
        </w:r>
        <w:r w:rsidR="00BA578D">
          <w:rPr>
            <w:noProof/>
            <w:webHidden/>
          </w:rPr>
          <w:t>20</w:t>
        </w:r>
        <w:r w:rsidR="008B2F95">
          <w:rPr>
            <w:noProof/>
            <w:webHidden/>
          </w:rPr>
          <w:fldChar w:fldCharType="end"/>
        </w:r>
      </w:hyperlink>
    </w:p>
    <w:p w14:paraId="67CE28AE" w14:textId="5A0A758B"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706" w:history="1">
        <w:r w:rsidR="008B2F95" w:rsidRPr="001F62E2">
          <w:rPr>
            <w:rStyle w:val="Hiperhivatkozs"/>
            <w:noProof/>
          </w:rPr>
          <w:t>2.7 Bootstrap</w:t>
        </w:r>
        <w:r w:rsidR="008B2F95">
          <w:rPr>
            <w:noProof/>
            <w:webHidden/>
          </w:rPr>
          <w:tab/>
        </w:r>
        <w:r w:rsidR="008B2F95">
          <w:rPr>
            <w:noProof/>
            <w:webHidden/>
          </w:rPr>
          <w:fldChar w:fldCharType="begin"/>
        </w:r>
        <w:r w:rsidR="008B2F95">
          <w:rPr>
            <w:noProof/>
            <w:webHidden/>
          </w:rPr>
          <w:instrText xml:space="preserve"> PAGEREF _Toc20666706 \h </w:instrText>
        </w:r>
        <w:r w:rsidR="008B2F95">
          <w:rPr>
            <w:noProof/>
            <w:webHidden/>
          </w:rPr>
        </w:r>
        <w:r w:rsidR="008B2F95">
          <w:rPr>
            <w:noProof/>
            <w:webHidden/>
          </w:rPr>
          <w:fldChar w:fldCharType="separate"/>
        </w:r>
        <w:r w:rsidR="00BA578D">
          <w:rPr>
            <w:noProof/>
            <w:webHidden/>
          </w:rPr>
          <w:t>21</w:t>
        </w:r>
        <w:r w:rsidR="008B2F95">
          <w:rPr>
            <w:noProof/>
            <w:webHidden/>
          </w:rPr>
          <w:fldChar w:fldCharType="end"/>
        </w:r>
      </w:hyperlink>
    </w:p>
    <w:p w14:paraId="6AFB9544" w14:textId="2B1E5F43" w:rsidR="008B2F95" w:rsidRDefault="00230EF5">
      <w:pPr>
        <w:pStyle w:val="TJ2"/>
        <w:tabs>
          <w:tab w:val="right" w:leader="dot" w:pos="8494"/>
        </w:tabs>
        <w:rPr>
          <w:rFonts w:asciiTheme="minorHAnsi" w:eastAsiaTheme="minorEastAsia" w:hAnsiTheme="minorHAnsi" w:cstheme="minorBidi"/>
          <w:noProof/>
          <w:sz w:val="22"/>
          <w:szCs w:val="22"/>
          <w:lang w:eastAsia="hu-HU"/>
        </w:rPr>
      </w:pPr>
      <w:hyperlink w:anchor="_Toc20666707" w:history="1">
        <w:r w:rsidR="008B2F95" w:rsidRPr="001F62E2">
          <w:rPr>
            <w:rStyle w:val="Hiperhivatkozs"/>
            <w:noProof/>
          </w:rPr>
          <w:t>2.8 xUnit.net</w:t>
        </w:r>
        <w:r w:rsidR="008B2F95">
          <w:rPr>
            <w:noProof/>
            <w:webHidden/>
          </w:rPr>
          <w:tab/>
        </w:r>
        <w:r w:rsidR="008B2F95">
          <w:rPr>
            <w:noProof/>
            <w:webHidden/>
          </w:rPr>
          <w:fldChar w:fldCharType="begin"/>
        </w:r>
        <w:r w:rsidR="008B2F95">
          <w:rPr>
            <w:noProof/>
            <w:webHidden/>
          </w:rPr>
          <w:instrText xml:space="preserve"> PAGEREF _Toc20666707 \h </w:instrText>
        </w:r>
        <w:r w:rsidR="008B2F95">
          <w:rPr>
            <w:noProof/>
            <w:webHidden/>
          </w:rPr>
        </w:r>
        <w:r w:rsidR="008B2F95">
          <w:rPr>
            <w:noProof/>
            <w:webHidden/>
          </w:rPr>
          <w:fldChar w:fldCharType="separate"/>
        </w:r>
        <w:r w:rsidR="00BA578D">
          <w:rPr>
            <w:noProof/>
            <w:webHidden/>
          </w:rPr>
          <w:t>22</w:t>
        </w:r>
        <w:r w:rsidR="008B2F95">
          <w:rPr>
            <w:noProof/>
            <w:webHidden/>
          </w:rPr>
          <w:fldChar w:fldCharType="end"/>
        </w:r>
      </w:hyperlink>
    </w:p>
    <w:p w14:paraId="509A4DC9" w14:textId="7B52D9C4" w:rsidR="008B2F95" w:rsidRDefault="00230EF5">
      <w:pPr>
        <w:pStyle w:val="TJ1"/>
        <w:rPr>
          <w:rFonts w:asciiTheme="minorHAnsi" w:eastAsiaTheme="minorEastAsia" w:hAnsiTheme="minorHAnsi" w:cstheme="minorBidi"/>
          <w:b w:val="0"/>
          <w:noProof/>
          <w:sz w:val="22"/>
          <w:szCs w:val="22"/>
          <w:lang w:eastAsia="hu-HU"/>
        </w:rPr>
      </w:pPr>
      <w:hyperlink w:anchor="_Toc20666708" w:history="1">
        <w:r w:rsidR="008B2F95" w:rsidRPr="001F62E2">
          <w:rPr>
            <w:rStyle w:val="Hiperhivatkozs"/>
            <w:noProof/>
          </w:rPr>
          <w:t>3 Követelmények</w:t>
        </w:r>
        <w:r w:rsidR="008B2F95">
          <w:rPr>
            <w:noProof/>
            <w:webHidden/>
          </w:rPr>
          <w:tab/>
        </w:r>
        <w:r w:rsidR="008B2F95">
          <w:rPr>
            <w:noProof/>
            <w:webHidden/>
          </w:rPr>
          <w:fldChar w:fldCharType="begin"/>
        </w:r>
        <w:r w:rsidR="008B2F95">
          <w:rPr>
            <w:noProof/>
            <w:webHidden/>
          </w:rPr>
          <w:instrText xml:space="preserve"> PAGEREF _Toc20666708 \h </w:instrText>
        </w:r>
        <w:r w:rsidR="008B2F95">
          <w:rPr>
            <w:noProof/>
            <w:webHidden/>
          </w:rPr>
        </w:r>
        <w:r w:rsidR="008B2F95">
          <w:rPr>
            <w:noProof/>
            <w:webHidden/>
          </w:rPr>
          <w:fldChar w:fldCharType="separate"/>
        </w:r>
        <w:r w:rsidR="00BA578D">
          <w:rPr>
            <w:noProof/>
            <w:webHidden/>
          </w:rPr>
          <w:t>24</w:t>
        </w:r>
        <w:r w:rsidR="008B2F95">
          <w:rPr>
            <w:noProof/>
            <w:webHidden/>
          </w:rPr>
          <w:fldChar w:fldCharType="end"/>
        </w:r>
      </w:hyperlink>
    </w:p>
    <w:p w14:paraId="4AA6EA11" w14:textId="27D9972B" w:rsidR="008B2F95" w:rsidRDefault="00230EF5">
      <w:pPr>
        <w:pStyle w:val="TJ1"/>
        <w:rPr>
          <w:rFonts w:asciiTheme="minorHAnsi" w:eastAsiaTheme="minorEastAsia" w:hAnsiTheme="minorHAnsi" w:cstheme="minorBidi"/>
          <w:b w:val="0"/>
          <w:noProof/>
          <w:sz w:val="22"/>
          <w:szCs w:val="22"/>
          <w:lang w:eastAsia="hu-HU"/>
        </w:rPr>
      </w:pPr>
      <w:hyperlink w:anchor="_Toc20666709" w:history="1">
        <w:r w:rsidR="008B2F95" w:rsidRPr="001F62E2">
          <w:rPr>
            <w:rStyle w:val="Hiperhivatkozs"/>
            <w:noProof/>
          </w:rPr>
          <w:t>4 Architektúra</w:t>
        </w:r>
        <w:r w:rsidR="008B2F95">
          <w:rPr>
            <w:noProof/>
            <w:webHidden/>
          </w:rPr>
          <w:tab/>
        </w:r>
        <w:r w:rsidR="008B2F95">
          <w:rPr>
            <w:noProof/>
            <w:webHidden/>
          </w:rPr>
          <w:fldChar w:fldCharType="begin"/>
        </w:r>
        <w:r w:rsidR="008B2F95">
          <w:rPr>
            <w:noProof/>
            <w:webHidden/>
          </w:rPr>
          <w:instrText xml:space="preserve"> PAGEREF _Toc20666709 \h </w:instrText>
        </w:r>
        <w:r w:rsidR="008B2F95">
          <w:rPr>
            <w:noProof/>
            <w:webHidden/>
          </w:rPr>
        </w:r>
        <w:r w:rsidR="008B2F95">
          <w:rPr>
            <w:noProof/>
            <w:webHidden/>
          </w:rPr>
          <w:fldChar w:fldCharType="separate"/>
        </w:r>
        <w:r w:rsidR="00BA578D">
          <w:rPr>
            <w:noProof/>
            <w:webHidden/>
          </w:rPr>
          <w:t>25</w:t>
        </w:r>
        <w:r w:rsidR="008B2F95">
          <w:rPr>
            <w:noProof/>
            <w:webHidden/>
          </w:rPr>
          <w:fldChar w:fldCharType="end"/>
        </w:r>
      </w:hyperlink>
    </w:p>
    <w:p w14:paraId="006E640C" w14:textId="64A6B945" w:rsidR="008B2F95" w:rsidRDefault="00230EF5">
      <w:pPr>
        <w:pStyle w:val="TJ1"/>
        <w:rPr>
          <w:rFonts w:asciiTheme="minorHAnsi" w:eastAsiaTheme="minorEastAsia" w:hAnsiTheme="minorHAnsi" w:cstheme="minorBidi"/>
          <w:b w:val="0"/>
          <w:noProof/>
          <w:sz w:val="22"/>
          <w:szCs w:val="22"/>
          <w:lang w:eastAsia="hu-HU"/>
        </w:rPr>
      </w:pPr>
      <w:hyperlink w:anchor="_Toc20666710" w:history="1">
        <w:r w:rsidR="008B2F95" w:rsidRPr="001F62E2">
          <w:rPr>
            <w:rStyle w:val="Hiperhivatkozs"/>
            <w:noProof/>
          </w:rPr>
          <w:t>5 Megvalósítás</w:t>
        </w:r>
        <w:r w:rsidR="008B2F95">
          <w:rPr>
            <w:noProof/>
            <w:webHidden/>
          </w:rPr>
          <w:tab/>
        </w:r>
        <w:r w:rsidR="008B2F95">
          <w:rPr>
            <w:noProof/>
            <w:webHidden/>
          </w:rPr>
          <w:fldChar w:fldCharType="begin"/>
        </w:r>
        <w:r w:rsidR="008B2F95">
          <w:rPr>
            <w:noProof/>
            <w:webHidden/>
          </w:rPr>
          <w:instrText xml:space="preserve"> PAGEREF _Toc20666710 \h </w:instrText>
        </w:r>
        <w:r w:rsidR="008B2F95">
          <w:rPr>
            <w:noProof/>
            <w:webHidden/>
          </w:rPr>
        </w:r>
        <w:r w:rsidR="008B2F95">
          <w:rPr>
            <w:noProof/>
            <w:webHidden/>
          </w:rPr>
          <w:fldChar w:fldCharType="separate"/>
        </w:r>
        <w:r w:rsidR="00BA578D">
          <w:rPr>
            <w:noProof/>
            <w:webHidden/>
          </w:rPr>
          <w:t>26</w:t>
        </w:r>
        <w:r w:rsidR="008B2F95">
          <w:rPr>
            <w:noProof/>
            <w:webHidden/>
          </w:rPr>
          <w:fldChar w:fldCharType="end"/>
        </w:r>
      </w:hyperlink>
    </w:p>
    <w:p w14:paraId="2600D9FB" w14:textId="0D6B2B14" w:rsidR="008B2F95" w:rsidRDefault="00230EF5">
      <w:pPr>
        <w:pStyle w:val="TJ1"/>
        <w:rPr>
          <w:rFonts w:asciiTheme="minorHAnsi" w:eastAsiaTheme="minorEastAsia" w:hAnsiTheme="minorHAnsi" w:cstheme="minorBidi"/>
          <w:b w:val="0"/>
          <w:noProof/>
          <w:sz w:val="22"/>
          <w:szCs w:val="22"/>
          <w:lang w:eastAsia="hu-HU"/>
        </w:rPr>
      </w:pPr>
      <w:hyperlink w:anchor="_Toc20666711" w:history="1">
        <w:r w:rsidR="008B2F95" w:rsidRPr="001F62E2">
          <w:rPr>
            <w:rStyle w:val="Hiperhivatkozs"/>
            <w:noProof/>
          </w:rPr>
          <w:t>6 Értékelés</w:t>
        </w:r>
        <w:r w:rsidR="008B2F95">
          <w:rPr>
            <w:noProof/>
            <w:webHidden/>
          </w:rPr>
          <w:tab/>
        </w:r>
        <w:r w:rsidR="008B2F95">
          <w:rPr>
            <w:noProof/>
            <w:webHidden/>
          </w:rPr>
          <w:fldChar w:fldCharType="begin"/>
        </w:r>
        <w:r w:rsidR="008B2F95">
          <w:rPr>
            <w:noProof/>
            <w:webHidden/>
          </w:rPr>
          <w:instrText xml:space="preserve"> PAGEREF _Toc20666711 \h </w:instrText>
        </w:r>
        <w:r w:rsidR="008B2F95">
          <w:rPr>
            <w:noProof/>
            <w:webHidden/>
          </w:rPr>
        </w:r>
        <w:r w:rsidR="008B2F95">
          <w:rPr>
            <w:noProof/>
            <w:webHidden/>
          </w:rPr>
          <w:fldChar w:fldCharType="separate"/>
        </w:r>
        <w:r w:rsidR="00BA578D">
          <w:rPr>
            <w:noProof/>
            <w:webHidden/>
          </w:rPr>
          <w:t>27</w:t>
        </w:r>
        <w:r w:rsidR="008B2F95">
          <w:rPr>
            <w:noProof/>
            <w:webHidden/>
          </w:rPr>
          <w:fldChar w:fldCharType="end"/>
        </w:r>
      </w:hyperlink>
    </w:p>
    <w:p w14:paraId="09B73FD0" w14:textId="02A266E3" w:rsidR="008B2F95" w:rsidRDefault="00230EF5">
      <w:pPr>
        <w:pStyle w:val="TJ1"/>
        <w:rPr>
          <w:rFonts w:asciiTheme="minorHAnsi" w:eastAsiaTheme="minorEastAsia" w:hAnsiTheme="minorHAnsi" w:cstheme="minorBidi"/>
          <w:b w:val="0"/>
          <w:noProof/>
          <w:sz w:val="22"/>
          <w:szCs w:val="22"/>
          <w:lang w:eastAsia="hu-HU"/>
        </w:rPr>
      </w:pPr>
      <w:hyperlink w:anchor="_Toc20666712" w:history="1">
        <w:r w:rsidR="008B2F95" w:rsidRPr="001F62E2">
          <w:rPr>
            <w:rStyle w:val="Hiperhivatkozs"/>
            <w:noProof/>
          </w:rPr>
          <w:t>7 Irodalomjegyzék</w:t>
        </w:r>
        <w:r w:rsidR="008B2F95">
          <w:rPr>
            <w:noProof/>
            <w:webHidden/>
          </w:rPr>
          <w:tab/>
        </w:r>
        <w:r w:rsidR="008B2F95">
          <w:rPr>
            <w:noProof/>
            <w:webHidden/>
          </w:rPr>
          <w:fldChar w:fldCharType="begin"/>
        </w:r>
        <w:r w:rsidR="008B2F95">
          <w:rPr>
            <w:noProof/>
            <w:webHidden/>
          </w:rPr>
          <w:instrText xml:space="preserve"> PAGEREF _Toc20666712 \h </w:instrText>
        </w:r>
        <w:r w:rsidR="008B2F95">
          <w:rPr>
            <w:noProof/>
            <w:webHidden/>
          </w:rPr>
        </w:r>
        <w:r w:rsidR="008B2F95">
          <w:rPr>
            <w:noProof/>
            <w:webHidden/>
          </w:rPr>
          <w:fldChar w:fldCharType="separate"/>
        </w:r>
        <w:r w:rsidR="00BA578D">
          <w:rPr>
            <w:noProof/>
            <w:webHidden/>
          </w:rPr>
          <w:t>28</w:t>
        </w:r>
        <w:r w:rsidR="008B2F95">
          <w:rPr>
            <w:noProof/>
            <w:webHidden/>
          </w:rPr>
          <w:fldChar w:fldCharType="end"/>
        </w:r>
      </w:hyperlink>
    </w:p>
    <w:p w14:paraId="5617D46F" w14:textId="7B45FEAB" w:rsidR="008B2F95" w:rsidRDefault="00230EF5">
      <w:pPr>
        <w:pStyle w:val="TJ1"/>
        <w:rPr>
          <w:rFonts w:asciiTheme="minorHAnsi" w:eastAsiaTheme="minorEastAsia" w:hAnsiTheme="minorHAnsi" w:cstheme="minorBidi"/>
          <w:b w:val="0"/>
          <w:noProof/>
          <w:sz w:val="22"/>
          <w:szCs w:val="22"/>
          <w:lang w:eastAsia="hu-HU"/>
        </w:rPr>
      </w:pPr>
      <w:hyperlink w:anchor="_Toc20666713" w:history="1">
        <w:r w:rsidR="008B2F95" w:rsidRPr="001F62E2">
          <w:rPr>
            <w:rStyle w:val="Hiperhivatkozs"/>
            <w:noProof/>
          </w:rPr>
          <w:t>8 Utolsó simítások</w:t>
        </w:r>
        <w:r w:rsidR="008B2F95">
          <w:rPr>
            <w:noProof/>
            <w:webHidden/>
          </w:rPr>
          <w:tab/>
        </w:r>
        <w:r w:rsidR="008B2F95">
          <w:rPr>
            <w:noProof/>
            <w:webHidden/>
          </w:rPr>
          <w:fldChar w:fldCharType="begin"/>
        </w:r>
        <w:r w:rsidR="008B2F95">
          <w:rPr>
            <w:noProof/>
            <w:webHidden/>
          </w:rPr>
          <w:instrText xml:space="preserve"> PAGEREF _Toc20666713 \h </w:instrText>
        </w:r>
        <w:r w:rsidR="008B2F95">
          <w:rPr>
            <w:noProof/>
            <w:webHidden/>
          </w:rPr>
        </w:r>
        <w:r w:rsidR="008B2F95">
          <w:rPr>
            <w:noProof/>
            <w:webHidden/>
          </w:rPr>
          <w:fldChar w:fldCharType="separate"/>
        </w:r>
        <w:r w:rsidR="00BA578D">
          <w:rPr>
            <w:noProof/>
            <w:webHidden/>
          </w:rPr>
          <w:t>29</w:t>
        </w:r>
        <w:r w:rsidR="008B2F95">
          <w:rPr>
            <w:noProof/>
            <w:webHidden/>
          </w:rPr>
          <w:fldChar w:fldCharType="end"/>
        </w:r>
      </w:hyperlink>
    </w:p>
    <w:p w14:paraId="6B3D7B8E" w14:textId="77777777" w:rsidR="00730B3C" w:rsidRDefault="00730B3C">
      <w:r>
        <w:rPr>
          <w:b/>
          <w:bCs/>
        </w:rPr>
        <w:fldChar w:fldCharType="end"/>
      </w:r>
      <w:commentRangeEnd w:id="0"/>
      <w:r w:rsidR="003E12CC">
        <w:rPr>
          <w:rStyle w:val="Jegyzethivatkozs"/>
        </w:rPr>
        <w:commentReference w:id="0"/>
      </w:r>
    </w:p>
    <w:p w14:paraId="30B9D4D9" w14:textId="77777777" w:rsidR="0063585C" w:rsidRPr="00B50CAA" w:rsidRDefault="0063585C" w:rsidP="00C94621">
      <w:pPr>
        <w:pStyle w:val="Kpalrs"/>
      </w:pPr>
    </w:p>
    <w:p w14:paraId="64274FCA" w14:textId="77777777" w:rsidR="00681E99" w:rsidRPr="00B50CAA" w:rsidRDefault="00681E99" w:rsidP="00854BDC">
      <w:pPr>
        <w:pStyle w:val="Nyilatkozatcm"/>
      </w:pPr>
      <w:r w:rsidRPr="00B50CAA">
        <w:lastRenderedPageBreak/>
        <w:t>Hallgatói nyilatkozat</w:t>
      </w:r>
    </w:p>
    <w:p w14:paraId="532CD2BF" w14:textId="77777777" w:rsidR="00681E99" w:rsidRDefault="00681E99" w:rsidP="005E01E0">
      <w:pPr>
        <w:pStyle w:val="Nyilatkozatszveg"/>
      </w:pPr>
      <w:r w:rsidRPr="00B50CAA">
        <w:t xml:space="preserve">Alulírott </w:t>
      </w:r>
      <w:r w:rsidR="00586D2A">
        <w:rPr>
          <w:b/>
          <w:bCs/>
        </w:rPr>
        <w:t>Berta Balázs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799DC578"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34AD95DD" w14:textId="155AE9BE"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1324F8">
        <w:rPr>
          <w:noProof/>
        </w:rPr>
        <w:t>2019. 10. 12.</w:t>
      </w:r>
      <w:r w:rsidRPr="00B50CAA">
        <w:fldChar w:fldCharType="end"/>
      </w:r>
    </w:p>
    <w:p w14:paraId="025B1023" w14:textId="77777777" w:rsidR="00681E99" w:rsidRDefault="005E01E0" w:rsidP="00854BDC">
      <w:pPr>
        <w:pStyle w:val="Nyilatkozatalrs"/>
      </w:pPr>
      <w:r>
        <w:tab/>
      </w:r>
      <w:r w:rsidR="00854BDC">
        <w:t>...</w:t>
      </w:r>
      <w:r>
        <w:t>…………………………………………….</w:t>
      </w:r>
    </w:p>
    <w:p w14:paraId="7A86C1D0" w14:textId="77777777" w:rsidR="005E01E0" w:rsidRDefault="005E01E0" w:rsidP="00854BDC">
      <w:pPr>
        <w:pStyle w:val="Nyilatkozatalrs"/>
      </w:pPr>
      <w:r>
        <w:tab/>
      </w:r>
      <w:r w:rsidR="00586D2A">
        <w:t>Berta Balázs</w:t>
      </w:r>
    </w:p>
    <w:p w14:paraId="1EC64420" w14:textId="77777777" w:rsidR="00854BDC" w:rsidRPr="00B50CAA" w:rsidRDefault="00854BDC" w:rsidP="00854BDC">
      <w:pPr>
        <w:pStyle w:val="Nyilatkozatszveg"/>
      </w:pPr>
    </w:p>
    <w:p w14:paraId="373037E6"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4FDD35D7" w14:textId="77777777" w:rsidR="0063585C" w:rsidRDefault="0063585C" w:rsidP="00816BCB">
      <w:pPr>
        <w:pStyle w:val="Fejezetcimszmozsnlkl"/>
      </w:pPr>
      <w:bookmarkStart w:id="1" w:name="_Toc20666685"/>
      <w:r w:rsidRPr="00B50CAA">
        <w:lastRenderedPageBreak/>
        <w:t>Összefoglaló</w:t>
      </w:r>
      <w:bookmarkEnd w:id="1"/>
    </w:p>
    <w:p w14:paraId="7467574A"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3B8C9816" w14:textId="77777777" w:rsidR="0063585C" w:rsidRDefault="0063585C" w:rsidP="00816BCB">
      <w:pPr>
        <w:pStyle w:val="Fejezetcimszmozsnlkl"/>
      </w:pPr>
      <w:bookmarkStart w:id="2" w:name="_Toc20666686"/>
      <w:proofErr w:type="spellStart"/>
      <w:r w:rsidRPr="00B50CAA">
        <w:lastRenderedPageBreak/>
        <w:t>Abstract</w:t>
      </w:r>
      <w:bookmarkEnd w:id="2"/>
      <w:proofErr w:type="spellEnd"/>
    </w:p>
    <w:p w14:paraId="1BB3548B"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49BF1616" w14:textId="77777777" w:rsidR="001A57BC" w:rsidRDefault="003F5425" w:rsidP="006A1B7F">
      <w:pPr>
        <w:pStyle w:val="Cmsor1"/>
      </w:pPr>
      <w:bookmarkStart w:id="3" w:name="_Toc332797397"/>
      <w:bookmarkStart w:id="4" w:name="_Toc20666687"/>
      <w:commentRangeStart w:id="5"/>
      <w:r>
        <w:lastRenderedPageBreak/>
        <w:t>Bevezetés</w:t>
      </w:r>
      <w:bookmarkEnd w:id="3"/>
      <w:bookmarkEnd w:id="4"/>
      <w:commentRangeEnd w:id="5"/>
      <w:r w:rsidR="00925538">
        <w:rPr>
          <w:rStyle w:val="Jegyzethivatkozs"/>
          <w:rFonts w:cs="Times New Roman"/>
          <w:b w:val="0"/>
          <w:bCs w:val="0"/>
          <w:kern w:val="0"/>
        </w:rPr>
        <w:commentReference w:id="5"/>
      </w:r>
    </w:p>
    <w:p w14:paraId="42BF2FAC" w14:textId="5B15623D" w:rsidR="00370411" w:rsidRDefault="00824AD5" w:rsidP="00370411">
      <w:r w:rsidRPr="00824AD5">
        <w:t>A modern, 21. századi társadalomban a mindennapi élet széles területein általánossá vált az online számítógépes szoftverek alkalmazása</w:t>
      </w:r>
      <w:r>
        <w:t>, mind a munkavégzés, mind a szórakozás terén</w:t>
      </w:r>
      <w:r w:rsidRPr="00824AD5">
        <w:t xml:space="preserve">. </w:t>
      </w:r>
      <w:r w:rsidR="00752D70">
        <w:t xml:space="preserve">Napjainkban </w:t>
      </w:r>
      <w:commentRangeStart w:id="6"/>
      <w:r w:rsidR="00752D70">
        <w:t>egyre</w:t>
      </w:r>
      <w:commentRangeEnd w:id="6"/>
      <w:r w:rsidR="00EF0004">
        <w:rPr>
          <w:rStyle w:val="Jegyzethivatkozs"/>
        </w:rPr>
        <w:commentReference w:id="6"/>
      </w:r>
      <w:r w:rsidR="00752D70">
        <w:t xml:space="preserve"> gyakoribb az igény olyan szoftverek megvalósítására, ahol az alkalmazás és a felhasználók között azonnali, élő kommunikáció van. Ennek köszönhetően a munkavégzés gyorsabb és hatékonyabb lehet, azonnali visszajelzést kapunk az általunk végzett cselekményre. </w:t>
      </w:r>
    </w:p>
    <w:p w14:paraId="3B949F9E" w14:textId="77777777" w:rsidR="00752D70" w:rsidRDefault="00752D70" w:rsidP="00370411">
      <w:r>
        <w:t xml:space="preserve">A diplomatervem során </w:t>
      </w:r>
      <w:r w:rsidR="00C8735B">
        <w:t>egy foglalási rendszer megvalósítását tűztem ki célul. Ez magában foglalja mind az adatok online kezelését, adminisztrációs feladatok ellátását egy szűkebb felhasználói kör számára, akik valamilyen szolgáltatást nyújtanak. Ezen felül az átlagos felhasználók számára egy egyszerű és kényelmes foglalási rendszer kialakítását, amit szabadon böngészhetnek és használhatnak.</w:t>
      </w:r>
    </w:p>
    <w:p w14:paraId="4FBC4AD6" w14:textId="77777777" w:rsidR="00C8735B" w:rsidRDefault="00C8735B" w:rsidP="00C8735B">
      <w:r>
        <w:t>A diplomatervi témaválasztásom szakterületét illetően egyértelműen befolyásolt az érdeklődés a kliens oldali technológiák, illetve az élő kommunikáció megvalósítására szolgáló eszközök iránt, és inspirált a tanulmányaim során megszerzett ismeretanyag.</w:t>
      </w:r>
    </w:p>
    <w:p w14:paraId="058FD6CD" w14:textId="77777777" w:rsidR="00C8735B" w:rsidRDefault="00C8735B" w:rsidP="00C8735B">
      <w:r>
        <w:t>A foglalási rendszer felületéhez egy olyan interaktív webalkalmazást készítettem el, amely összeköti az adminisztrációs oldalon kezelhető adatokat a felhasználóval, ezen felül a foglalásokat a valós időben megtekinthetik.</w:t>
      </w:r>
    </w:p>
    <w:p w14:paraId="7A302EE4" w14:textId="635B972D" w:rsidR="00E24DA3" w:rsidRDefault="00E24DA3" w:rsidP="00C8735B">
      <w:r>
        <w:t>A dolgozatom első részében bemutatom az általam felhasznált technológiákat és az elkészült szoftver architektúráját. Komplex webalkalmazás lévén számos külső eszközt felhasználtam a fejlesztés során, egyszerűsítve a munkámat.</w:t>
      </w:r>
      <w:r w:rsidR="0085482B">
        <w:t xml:space="preserve"> A dolgozatom második részében az általam megvalósított </w:t>
      </w:r>
      <w:proofErr w:type="gramStart"/>
      <w:r w:rsidR="0085482B">
        <w:t>szoftver</w:t>
      </w:r>
      <w:proofErr w:type="gramEnd"/>
      <w:r w:rsidR="00824AD5">
        <w:t xml:space="preserve"> </w:t>
      </w:r>
      <w:r w:rsidR="0085482B">
        <w:t>illetve az elvégzett munka bemutatása történik.</w:t>
      </w:r>
    </w:p>
    <w:p w14:paraId="2583D86A" w14:textId="3CD90796" w:rsidR="00C74660" w:rsidRDefault="0085482B" w:rsidP="00C8735B">
      <w:r>
        <w:t xml:space="preserve">A munkámat a jelenleg használt kliens oldali technológiák megismerésével kezdtem, és ezek közül választottam azt, amelyik számomra legmegfelelőbbnek tűnt az alkalmazás megvalósítására. </w:t>
      </w:r>
      <w:r w:rsidR="00824AD5">
        <w:t>Választásom</w:t>
      </w:r>
      <w:r>
        <w:t xml:space="preserve"> az </w:t>
      </w:r>
      <w:proofErr w:type="spellStart"/>
      <w:r>
        <w:t>Angular</w:t>
      </w:r>
      <w:proofErr w:type="spellEnd"/>
      <w:r>
        <w:t xml:space="preserve"> keretrendszerre</w:t>
      </w:r>
      <w:sdt>
        <w:sdtPr>
          <w:id w:val="-2124216580"/>
          <w:citation/>
        </w:sdtPr>
        <w:sdtContent>
          <w:r>
            <w:fldChar w:fldCharType="begin"/>
          </w:r>
          <w:r>
            <w:instrText xml:space="preserve"> CITATION Ang19 \l 1038 </w:instrText>
          </w:r>
          <w:r>
            <w:fldChar w:fldCharType="separate"/>
          </w:r>
          <w:r>
            <w:rPr>
              <w:noProof/>
            </w:rPr>
            <w:t xml:space="preserve"> [1]</w:t>
          </w:r>
          <w:r>
            <w:fldChar w:fldCharType="end"/>
          </w:r>
        </w:sdtContent>
      </w:sdt>
      <w:r w:rsidR="00824AD5">
        <w:t xml:space="preserve"> esett</w:t>
      </w:r>
      <w:r>
        <w:t xml:space="preserve">, mivel </w:t>
      </w:r>
      <w:r w:rsidR="00351018">
        <w:t>kimagasló a teljesítménye a webes platformon</w:t>
      </w:r>
      <w:r w:rsidR="008177BA">
        <w:t>,</w:t>
      </w:r>
      <w:r w:rsidR="00351018">
        <w:t xml:space="preserve"> ezen felül részletesen kidolgozott dokumentációval és példákkal rendelkezik. Felhasználtam még a .NET Standard </w:t>
      </w:r>
      <w:sdt>
        <w:sdtPr>
          <w:id w:val="152880305"/>
          <w:citation/>
        </w:sdtPr>
        <w:sdtContent>
          <w:r w:rsidR="00351018">
            <w:fldChar w:fldCharType="begin"/>
          </w:r>
          <w:r w:rsidR="00351018">
            <w:instrText xml:space="preserve"> CITATION Mic193 \l 1038 </w:instrText>
          </w:r>
          <w:r w:rsidR="00351018">
            <w:fldChar w:fldCharType="separate"/>
          </w:r>
          <w:r w:rsidR="00351018">
            <w:rPr>
              <w:noProof/>
            </w:rPr>
            <w:t>[2]</w:t>
          </w:r>
          <w:r w:rsidR="00351018">
            <w:fldChar w:fldCharType="end"/>
          </w:r>
        </w:sdtContent>
      </w:sdt>
      <w:r w:rsidR="00351018">
        <w:t xml:space="preserve"> keretrendszerre épülő Entity Framework Core</w:t>
      </w:r>
      <w:sdt>
        <w:sdtPr>
          <w:id w:val="-1208405987"/>
          <w:citation/>
        </w:sdtPr>
        <w:sdtContent>
          <w:r w:rsidR="00351018">
            <w:fldChar w:fldCharType="begin"/>
          </w:r>
          <w:r w:rsidR="00351018">
            <w:instrText xml:space="preserve">CITATION Mic171 \l 1038 </w:instrText>
          </w:r>
          <w:r w:rsidR="00351018">
            <w:fldChar w:fldCharType="separate"/>
          </w:r>
          <w:r w:rsidR="00351018">
            <w:rPr>
              <w:noProof/>
            </w:rPr>
            <w:t xml:space="preserve"> [3]</w:t>
          </w:r>
          <w:r w:rsidR="00351018">
            <w:fldChar w:fldCharType="end"/>
          </w:r>
        </w:sdtContent>
      </w:sdt>
      <w:r w:rsidR="00351018">
        <w:t xml:space="preserve"> technológiát is, ami az adatok tárolását segíti relációs adatbázisban. </w:t>
      </w:r>
    </w:p>
    <w:p w14:paraId="4E123073" w14:textId="25C175FE" w:rsidR="0085482B" w:rsidRDefault="00351018" w:rsidP="00C8735B">
      <w:r>
        <w:lastRenderedPageBreak/>
        <w:t xml:space="preserve">A szerverem megvalósításához az ASP.NET </w:t>
      </w:r>
      <w:proofErr w:type="spellStart"/>
      <w:r>
        <w:t>C</w:t>
      </w:r>
      <w:r w:rsidR="00824AD5">
        <w:t>oret</w:t>
      </w:r>
      <w:proofErr w:type="spellEnd"/>
      <w:r w:rsidR="00824AD5">
        <w:t xml:space="preserve"> választottam, mivel ez egy </w:t>
      </w:r>
      <w:commentRangeStart w:id="7"/>
      <w:proofErr w:type="spellStart"/>
      <w:r>
        <w:t>cross</w:t>
      </w:r>
      <w:proofErr w:type="spellEnd"/>
      <w:r>
        <w:t>-platform</w:t>
      </w:r>
      <w:r w:rsidR="008177BA">
        <w:rPr>
          <w:rStyle w:val="Lbjegyzet-hivatkozs"/>
        </w:rPr>
        <w:footnoteReference w:id="1"/>
      </w:r>
      <w:r>
        <w:t xml:space="preserve"> webfejlesztési keretrendszer</w:t>
      </w:r>
      <w:commentRangeEnd w:id="7"/>
      <w:r w:rsidR="00297B7B">
        <w:rPr>
          <w:rStyle w:val="Jegyzethivatkozs"/>
        </w:rPr>
        <w:commentReference w:id="7"/>
      </w:r>
      <w:r>
        <w:t>, ami jól integrálódik az Entity F</w:t>
      </w:r>
      <w:r w:rsidR="00C74660">
        <w:t>ramew</w:t>
      </w:r>
      <w:r>
        <w:t>o</w:t>
      </w:r>
      <w:r w:rsidR="00C74660">
        <w:t>r</w:t>
      </w:r>
      <w:r>
        <w:t>khöz</w:t>
      </w:r>
      <w:r w:rsidR="00824AD5">
        <w:t xml:space="preserve"> és népszerű a fejlesztők között</w:t>
      </w:r>
      <w:r>
        <w:t xml:space="preserve">. Ezen felül az élő kommunikációhoz használt </w:t>
      </w:r>
      <w:proofErr w:type="spellStart"/>
      <w:r>
        <w:t>SignalR</w:t>
      </w:r>
      <w:proofErr w:type="spellEnd"/>
      <w:sdt>
        <w:sdtPr>
          <w:id w:val="851076361"/>
          <w:citation/>
        </w:sdtPr>
        <w:sdtContent>
          <w:r w:rsidR="006F27D4">
            <w:fldChar w:fldCharType="begin"/>
          </w:r>
          <w:r w:rsidR="006F27D4">
            <w:instrText xml:space="preserve"> CITATION Mic194 \l 1038 </w:instrText>
          </w:r>
          <w:r w:rsidR="006F27D4">
            <w:fldChar w:fldCharType="separate"/>
          </w:r>
          <w:r w:rsidR="006F27D4">
            <w:rPr>
              <w:noProof/>
            </w:rPr>
            <w:t xml:space="preserve"> [4]</w:t>
          </w:r>
          <w:r w:rsidR="006F27D4">
            <w:fldChar w:fldCharType="end"/>
          </w:r>
        </w:sdtContent>
      </w:sdt>
      <w:r>
        <w:t xml:space="preserve"> technológ</w:t>
      </w:r>
      <w:r w:rsidR="00C74660">
        <w:t>ia is a részét képezi.</w:t>
      </w:r>
    </w:p>
    <w:p w14:paraId="2AD992BB" w14:textId="726C251E" w:rsidR="00C74660" w:rsidRDefault="00C74660" w:rsidP="00C8735B">
      <w:r>
        <w:t xml:space="preserve">A </w:t>
      </w:r>
      <w:r w:rsidR="00824AD5">
        <w:t>követelmények részletezése után</w:t>
      </w:r>
      <w:r w:rsidR="00824AD5" w:rsidRPr="00824AD5">
        <w:t xml:space="preserve"> </w:t>
      </w:r>
      <w:commentRangeStart w:id="8"/>
      <w:r w:rsidR="00824AD5">
        <w:t xml:space="preserve">ábrák segítségével </w:t>
      </w:r>
      <w:commentRangeEnd w:id="8"/>
      <w:r w:rsidR="00824AD5">
        <w:rPr>
          <w:rStyle w:val="Jegyzethivatkozs"/>
        </w:rPr>
        <w:commentReference w:id="8"/>
      </w:r>
      <w:r>
        <w:t>szemléltetem a rendszereim architektúráját és az adatbázis terv</w:t>
      </w:r>
      <w:r w:rsidR="008177BA">
        <w:t>é</w:t>
      </w:r>
      <w:r>
        <w:t xml:space="preserve">t. Ezt követően részletesen bemutatom az alkalmazásom működését és a legfontosabb használati eseteket, hogyan haladnak végig a különböző komponenseken. Az elvégzett munka részét képezik a szoftverhez készült egység </w:t>
      </w:r>
      <w:commentRangeStart w:id="9"/>
      <w:r>
        <w:t>tesztek</w:t>
      </w:r>
      <w:commentRangeEnd w:id="9"/>
      <w:r w:rsidR="00D16F51">
        <w:rPr>
          <w:rStyle w:val="Jegyzethivatkozs"/>
        </w:rPr>
        <w:commentReference w:id="9"/>
      </w:r>
      <w:r w:rsidR="00824AD5">
        <w:t xml:space="preserve"> is</w:t>
      </w:r>
      <w:r>
        <w:t>.</w:t>
      </w:r>
    </w:p>
    <w:p w14:paraId="5F1D46F0" w14:textId="10FCC00E" w:rsidR="00824AD5" w:rsidRDefault="00C74660" w:rsidP="00C8735B">
      <w:r>
        <w:t xml:space="preserve">Zárásként értékelem, hogy milyen tapasztalatokat sikerült szereznem a dolgozat </w:t>
      </w:r>
      <w:r w:rsidR="00824AD5">
        <w:t>megírása során és bővebben kitérek arra, hogyan lehetne tovább fejleszteni az elkészült alkalmazásomat.</w:t>
      </w:r>
    </w:p>
    <w:p w14:paraId="67351B2B" w14:textId="77777777" w:rsidR="00370411" w:rsidRDefault="00370411" w:rsidP="00370411">
      <w:pPr>
        <w:pStyle w:val="Cmsor1"/>
      </w:pPr>
      <w:bookmarkStart w:id="10" w:name="_Toc499983732"/>
      <w:bookmarkStart w:id="11" w:name="_Toc6931412"/>
      <w:bookmarkStart w:id="12" w:name="_Toc20666688"/>
      <w:bookmarkStart w:id="13" w:name="_Toc332797403"/>
      <w:r>
        <w:lastRenderedPageBreak/>
        <w:t>Technológiák bemutatása</w:t>
      </w:r>
      <w:bookmarkEnd w:id="10"/>
      <w:bookmarkEnd w:id="11"/>
      <w:bookmarkEnd w:id="12"/>
    </w:p>
    <w:p w14:paraId="5A23C1E9" w14:textId="54B1FB32" w:rsidR="005143C6" w:rsidRDefault="00370411" w:rsidP="00370411">
      <w:r>
        <w:t xml:space="preserve">Dolgozatom </w:t>
      </w:r>
      <w:r w:rsidR="00E87DA7" w:rsidRPr="002D11BD">
        <w:t>e</w:t>
      </w:r>
      <w:r>
        <w:t xml:space="preserve"> fejezetében szeretném részletesebben bemutatni az általam felhasznált technológiákat. A mai rendszerek komplexitásai miatt szükségszerű, hogy ne mindent a legkisebb elemektől kezdjünk el felépíteni, hanem felhasználjuk a már létező megoldásokat, eszközöket. </w:t>
      </w:r>
      <w:r w:rsidR="005143C6">
        <w:t xml:space="preserve">A webfejlesztés a szoftverfejlesztés egy nagy ága, melyhez már számos segédeszköz született, melyeket </w:t>
      </w:r>
      <w:proofErr w:type="spellStart"/>
      <w:r w:rsidR="00D976D8">
        <w:t>modulszerűen</w:t>
      </w:r>
      <w:proofErr w:type="spellEnd"/>
      <w:r w:rsidR="005143C6">
        <w:t xml:space="preserve"> felhasználva tudunk új szoftvereket létrehozni.</w:t>
      </w:r>
    </w:p>
    <w:p w14:paraId="34286CE8" w14:textId="77777777" w:rsidR="00370411" w:rsidRDefault="00370411" w:rsidP="00586D2A">
      <w:pPr>
        <w:pStyle w:val="Cmsor2"/>
      </w:pPr>
      <w:bookmarkStart w:id="14" w:name="_Toc6931414"/>
      <w:bookmarkStart w:id="15" w:name="_Toc20666689"/>
      <w:r>
        <w:t>JavaScript</w:t>
      </w:r>
      <w:bookmarkEnd w:id="14"/>
      <w:bookmarkEnd w:id="15"/>
    </w:p>
    <w:p w14:paraId="0DE6CFC9" w14:textId="77777777" w:rsidR="00370411" w:rsidRDefault="00370411" w:rsidP="00370411">
      <w:r>
        <w:t>A JavaScript (röviden JS), egy magas szintű, interpretált</w:t>
      </w:r>
      <w:bookmarkStart w:id="16" w:name="_Ref20578418"/>
      <w:r>
        <w:rPr>
          <w:rStyle w:val="Lbjegyzet-hivatkozs"/>
        </w:rPr>
        <w:footnoteReference w:id="2"/>
      </w:r>
      <w:bookmarkEnd w:id="16"/>
      <w:r>
        <w:t xml:space="preserve"> programozási nyelv, mely megfelel az </w:t>
      </w:r>
      <w:proofErr w:type="spellStart"/>
      <w:r>
        <w:t>ECMAScript</w:t>
      </w:r>
      <w:proofErr w:type="spellEnd"/>
      <w:r w:rsidR="00586D2A">
        <w:rPr>
          <w:rStyle w:val="Lbjegyzet-hivatkozs"/>
        </w:rPr>
        <w:footnoteReference w:id="3"/>
      </w:r>
      <w:r>
        <w:t xml:space="preserve"> specifikációjának. A HTML</w:t>
      </w:r>
      <w:r>
        <w:rPr>
          <w:rStyle w:val="Lbjegyzet-hivatkozs"/>
        </w:rPr>
        <w:footnoteReference w:id="4"/>
      </w:r>
      <w:r>
        <w:t xml:space="preserve"> és CSS</w:t>
      </w:r>
      <w:r>
        <w:rPr>
          <w:rStyle w:val="Lbjegyzet-hivatkozs"/>
        </w:rPr>
        <w:footnoteReference w:id="5"/>
      </w:r>
      <w:r>
        <w:t xml:space="preserve"> mellett a webfejlesztés egyik magja. Célja gazdag és interaktív alkalmazások készítése.</w:t>
      </w:r>
    </w:p>
    <w:p w14:paraId="6ABDFAC7" w14:textId="33D69342" w:rsidR="00370411" w:rsidRDefault="00370411" w:rsidP="00370411">
      <w:r>
        <w:t xml:space="preserve">Támogatja az esemény alapú, </w:t>
      </w:r>
      <w:proofErr w:type="gramStart"/>
      <w:r>
        <w:t>funkcionális</w:t>
      </w:r>
      <w:proofErr w:type="gramEnd"/>
      <w:r>
        <w:t xml:space="preserve"> illetve az imperatív programozási stílusokat. Eszközöket nyújt alap típusokkal való munkára, </w:t>
      </w:r>
      <w:r w:rsidR="00E87DA7">
        <w:t>úgy,</w:t>
      </w:r>
      <w:r>
        <w:t xml:space="preserve"> mint</w:t>
      </w:r>
      <w:r w:rsidR="00D976D8">
        <w:t xml:space="preserve"> </w:t>
      </w:r>
      <w:r>
        <w:t>szövegek, tömbök, dátumok, reguláris kifejezések</w:t>
      </w:r>
      <w:r>
        <w:rPr>
          <w:rStyle w:val="Lbjegyzet-hivatkozs"/>
        </w:rPr>
        <w:footnoteReference w:id="6"/>
      </w:r>
      <w:r>
        <w:t xml:space="preserve"> és a DOM</w:t>
      </w:r>
      <w:r>
        <w:rPr>
          <w:rStyle w:val="Lbjegyzet-hivatkozs"/>
        </w:rPr>
        <w:footnoteReference w:id="7"/>
      </w:r>
      <w:r>
        <w:t xml:space="preserve"> </w:t>
      </w:r>
      <w:commentRangeStart w:id="17"/>
      <w:r>
        <w:t>kezelésére</w:t>
      </w:r>
      <w:commentRangeEnd w:id="17"/>
      <w:r w:rsidR="008870F6">
        <w:rPr>
          <w:rStyle w:val="Jegyzethivatkozs"/>
        </w:rPr>
        <w:commentReference w:id="17"/>
      </w:r>
      <w:r w:rsidR="00A752DD">
        <w:t xml:space="preserve"> is ad megoldásokat</w:t>
      </w:r>
      <w:r>
        <w:t xml:space="preserve">. Azonban a nyelv </w:t>
      </w:r>
      <w:r w:rsidR="00A752DD">
        <w:t xml:space="preserve">önmagában </w:t>
      </w:r>
      <w:commentRangeStart w:id="18"/>
      <w:r>
        <w:t>nem</w:t>
      </w:r>
      <w:commentRangeEnd w:id="18"/>
      <w:r w:rsidR="008870F6">
        <w:rPr>
          <w:rStyle w:val="Jegyzethivatkozs"/>
        </w:rPr>
        <w:commentReference w:id="18"/>
      </w:r>
      <w:r>
        <w:t xml:space="preserve"> tartalmaz I/O, hálózati, tárolási</w:t>
      </w:r>
      <w:commentRangeStart w:id="19"/>
      <w:commentRangeEnd w:id="19"/>
      <w:r w:rsidR="008870F6">
        <w:rPr>
          <w:rStyle w:val="Jegyzethivatkozs"/>
        </w:rPr>
        <w:commentReference w:id="19"/>
      </w:r>
      <w:r>
        <w:t xml:space="preserve"> illetve grafikai eszközöket</w:t>
      </w:r>
      <w:commentRangeStart w:id="20"/>
      <w:commentRangeEnd w:id="20"/>
      <w:r w:rsidR="008870F6">
        <w:rPr>
          <w:rStyle w:val="Jegyzethivatkozs"/>
        </w:rPr>
        <w:commentReference w:id="20"/>
      </w:r>
      <w:r w:rsidR="00A752DD">
        <w:t>, e</w:t>
      </w:r>
      <w:r>
        <w:t xml:space="preserve">zekhez a </w:t>
      </w:r>
      <w:proofErr w:type="spellStart"/>
      <w:r>
        <w:t>host</w:t>
      </w:r>
      <w:proofErr w:type="spellEnd"/>
      <w:r>
        <w:t xml:space="preserve"> eszköz beépített szolgáltatásait használja fel. A </w:t>
      </w:r>
      <w:r w:rsidR="00A752DD">
        <w:t xml:space="preserve">JavaScript programozási </w:t>
      </w:r>
      <w:commentRangeStart w:id="21"/>
      <w:r>
        <w:t>nyelv</w:t>
      </w:r>
      <w:commentRangeEnd w:id="21"/>
      <w:r w:rsidR="006C5CF5">
        <w:rPr>
          <w:rStyle w:val="Jegyzethivatkozs"/>
        </w:rPr>
        <w:commentReference w:id="21"/>
      </w:r>
      <w:r>
        <w:t xml:space="preserve"> dinamikusan típusos.</w:t>
      </w:r>
    </w:p>
    <w:p w14:paraId="154A9D4E" w14:textId="0A7409E1" w:rsidR="00370411" w:rsidRDefault="00370411" w:rsidP="00370411">
      <w:r>
        <w:t>A webfejlesztés egyik nagy kihívása volt</w:t>
      </w:r>
      <w:r w:rsidR="007D1FC6">
        <w:t xml:space="preserve">, hogy </w:t>
      </w:r>
      <w:r>
        <w:t xml:space="preserve">a különböző fajta böngészők, máshogy oldottak meg egyes </w:t>
      </w:r>
      <w:r w:rsidR="007D1FC6">
        <w:t>funkciókat</w:t>
      </w:r>
      <w:r>
        <w:t xml:space="preserve"> a saját </w:t>
      </w:r>
      <w:r w:rsidR="00E87DA7">
        <w:t>megvalósításaikban</w:t>
      </w:r>
      <w:r>
        <w:t xml:space="preserve">. Mára minden modern böngésző támogatja a JavaScript beépített </w:t>
      </w:r>
      <w:proofErr w:type="spellStart"/>
      <w:r>
        <w:t>interpreterrel</w:t>
      </w:r>
      <w:proofErr w:type="spellEnd"/>
      <w:r>
        <w:t>.</w:t>
      </w:r>
    </w:p>
    <w:p w14:paraId="6A817A39" w14:textId="77777777" w:rsidR="00370411" w:rsidRDefault="00370411" w:rsidP="00370411">
      <w:pPr>
        <w:pStyle w:val="Cmsor3"/>
      </w:pPr>
      <w:bookmarkStart w:id="22" w:name="_Toc20666690"/>
      <w:proofErr w:type="spellStart"/>
      <w:r>
        <w:lastRenderedPageBreak/>
        <w:t>TypeScript</w:t>
      </w:r>
      <w:bookmarkEnd w:id="22"/>
      <w:proofErr w:type="spellEnd"/>
    </w:p>
    <w:p w14:paraId="043AC217" w14:textId="77777777" w:rsidR="00370411" w:rsidRDefault="00370411" w:rsidP="00370411">
      <w:r>
        <w:t xml:space="preserve">A </w:t>
      </w:r>
      <w:proofErr w:type="spellStart"/>
      <w:r>
        <w:t>TypeScript</w:t>
      </w:r>
      <w:proofErr w:type="spellEnd"/>
      <w:r>
        <w:t xml:space="preserve"> egy nyílt forráskódú programozási nyelv, melyet a Microsoft hozott létre és tart karban. Ez egy szigorú szintaktikai részhalmaza a JavaScriptnek és statikus </w:t>
      </w:r>
      <w:proofErr w:type="spellStart"/>
      <w:r>
        <w:t>típusosságot</w:t>
      </w:r>
      <w:proofErr w:type="spellEnd"/>
      <w:r>
        <w:t xml:space="preserve"> ad a nyelvnek</w:t>
      </w:r>
      <w:sdt>
        <w:sdtPr>
          <w:id w:val="678470130"/>
          <w:citation/>
        </w:sdtPr>
        <w:sdtContent>
          <w:r w:rsidR="003168FE">
            <w:fldChar w:fldCharType="begin"/>
          </w:r>
          <w:r w:rsidR="003168FE">
            <w:instrText xml:space="preserve"> CITATION Mic195 \l 1038 </w:instrText>
          </w:r>
          <w:r w:rsidR="003168FE">
            <w:fldChar w:fldCharType="separate"/>
          </w:r>
          <w:r w:rsidR="003168FE">
            <w:rPr>
              <w:noProof/>
            </w:rPr>
            <w:t xml:space="preserve"> [5]</w:t>
          </w:r>
          <w:r w:rsidR="003168FE">
            <w:fldChar w:fldCharType="end"/>
          </w:r>
        </w:sdtContent>
      </w:sdt>
      <w:r>
        <w:t>.</w:t>
      </w:r>
    </w:p>
    <w:p w14:paraId="5D34969D" w14:textId="1D31E6E7" w:rsidR="00370411" w:rsidRDefault="00370411" w:rsidP="00370411">
      <w:r>
        <w:t xml:space="preserve">Az ebben készített alkalmazások visszafordulnak JavaScriptre. </w:t>
      </w:r>
      <w:commentRangeStart w:id="23"/>
      <w:r>
        <w:t>A visszaf</w:t>
      </w:r>
      <w:r w:rsidR="007D1FC6">
        <w:t>ordításra több lehetőség is van, amik közül</w:t>
      </w:r>
      <w:r>
        <w:t xml:space="preserve"> </w:t>
      </w:r>
      <w:r w:rsidR="007D1FC6">
        <w:t xml:space="preserve">a </w:t>
      </w:r>
      <w:proofErr w:type="spellStart"/>
      <w:r w:rsidR="007D1FC6">
        <w:t>TypeScript</w:t>
      </w:r>
      <w:proofErr w:type="spellEnd"/>
      <w:r w:rsidR="007D1FC6">
        <w:t xml:space="preserve"> </w:t>
      </w:r>
      <w:proofErr w:type="spellStart"/>
      <w:r w:rsidR="007D1FC6">
        <w:t>Checker</w:t>
      </w:r>
      <w:proofErr w:type="spellEnd"/>
      <w:r w:rsidR="007D1FC6">
        <w:t xml:space="preserve"> használata ajánlott</w:t>
      </w:r>
      <w:r>
        <w:t>.</w:t>
      </w:r>
      <w:commentRangeEnd w:id="23"/>
      <w:r w:rsidR="006E7256">
        <w:rPr>
          <w:rStyle w:val="Jegyzethivatkozs"/>
        </w:rPr>
        <w:commentReference w:id="23"/>
      </w:r>
    </w:p>
    <w:p w14:paraId="4582EFF5" w14:textId="77777777" w:rsidR="00370411" w:rsidRDefault="00370411" w:rsidP="00370411">
      <w:r>
        <w:t xml:space="preserve">A statikus </w:t>
      </w:r>
      <w:proofErr w:type="spellStart"/>
      <w:r>
        <w:t>típusosságot</w:t>
      </w:r>
      <w:proofErr w:type="spellEnd"/>
      <w:r>
        <w:t xml:space="preserve"> leíró fájlokon keresztül éri el, amiben típus információk vannak megadva a létező JavaScript könyvtárakról, </w:t>
      </w:r>
      <w:r w:rsidR="00E87DA7">
        <w:t>hasonló,</w:t>
      </w:r>
      <w:r w:rsidR="003168FE">
        <w:t xml:space="preserve"> mint a C++ </w:t>
      </w:r>
      <w:proofErr w:type="spellStart"/>
      <w:r w:rsidR="003168FE">
        <w:t>header</w:t>
      </w:r>
      <w:proofErr w:type="spellEnd"/>
      <w:r w:rsidR="003168FE">
        <w:t xml:space="preserve"> állományok.</w:t>
      </w:r>
    </w:p>
    <w:p w14:paraId="4B3C6B8F" w14:textId="77777777" w:rsidR="00370411" w:rsidRDefault="00370411" w:rsidP="00E87DA7">
      <w:r>
        <w:t>Fő előnyei a JavaScripthez képest:</w:t>
      </w:r>
      <w:r w:rsidR="00E87DA7">
        <w:t xml:space="preserve"> t</w:t>
      </w:r>
      <w:r>
        <w:t>ípus annotáció / fordítás idejű típus ellenőrzés,</w:t>
      </w:r>
      <w:r w:rsidR="00E87DA7">
        <w:t xml:space="preserve"> t</w:t>
      </w:r>
      <w:r>
        <w:t>ípus következtetés,</w:t>
      </w:r>
      <w:r w:rsidR="00E87DA7">
        <w:t xml:space="preserve"> i</w:t>
      </w:r>
      <w:r>
        <w:t>nterfészek,</w:t>
      </w:r>
      <w:r w:rsidR="00E87DA7">
        <w:t xml:space="preserve"> f</w:t>
      </w:r>
      <w:r>
        <w:t>elsorolás típusok (</w:t>
      </w:r>
      <w:proofErr w:type="spellStart"/>
      <w:r>
        <w:t>Enum</w:t>
      </w:r>
      <w:proofErr w:type="spellEnd"/>
      <w:r>
        <w:t>),</w:t>
      </w:r>
      <w:r w:rsidR="00E87DA7">
        <w:t xml:space="preserve"> g</w:t>
      </w:r>
      <w:r>
        <w:t>enerikus típusok,</w:t>
      </w:r>
      <w:r w:rsidR="00E87DA7">
        <w:t xml:space="preserve"> n</w:t>
      </w:r>
      <w:r>
        <w:t>évterek,</w:t>
      </w:r>
      <w:r w:rsidR="00E87DA7">
        <w:t xml:space="preserve"> </w:t>
      </w:r>
      <w:proofErr w:type="spellStart"/>
      <w:r w:rsidR="00E87DA7">
        <w:t>a</w:t>
      </w:r>
      <w:r>
        <w:t>syn</w:t>
      </w:r>
      <w:r w:rsidR="00E87DA7">
        <w:t>c</w:t>
      </w:r>
      <w:proofErr w:type="spellEnd"/>
      <w:r>
        <w:t xml:space="preserve">/ </w:t>
      </w:r>
      <w:proofErr w:type="spellStart"/>
      <w:r>
        <w:t>await</w:t>
      </w:r>
      <w:proofErr w:type="spellEnd"/>
      <w:r>
        <w:t xml:space="preserve"> programozási minta.</w:t>
      </w:r>
    </w:p>
    <w:p w14:paraId="67F739D1" w14:textId="77777777" w:rsidR="00370411" w:rsidRDefault="00370411" w:rsidP="00370411">
      <w:pPr>
        <w:pStyle w:val="Cmsor2"/>
      </w:pPr>
      <w:bookmarkStart w:id="24" w:name="_Toc20666691"/>
      <w:proofErr w:type="spellStart"/>
      <w:r>
        <w:t>Angular</w:t>
      </w:r>
      <w:proofErr w:type="spellEnd"/>
      <w:r>
        <w:t xml:space="preserve"> (</w:t>
      </w:r>
      <w:proofErr w:type="spellStart"/>
      <w:r>
        <w:t>Angular</w:t>
      </w:r>
      <w:proofErr w:type="spellEnd"/>
      <w:r>
        <w:t xml:space="preserve"> 2+)</w:t>
      </w:r>
      <w:bookmarkEnd w:id="24"/>
    </w:p>
    <w:p w14:paraId="12720436" w14:textId="77777777" w:rsidR="00370411" w:rsidRDefault="00370411" w:rsidP="00370411">
      <w:r>
        <w:t xml:space="preserve">Az </w:t>
      </w:r>
      <w:proofErr w:type="spellStart"/>
      <w:r>
        <w:t>Angular</w:t>
      </w:r>
      <w:proofErr w:type="spellEnd"/>
      <w:r>
        <w:t xml:space="preserve"> egy </w:t>
      </w:r>
      <w:r w:rsidR="00E87DA7">
        <w:t xml:space="preserve">HTML és </w:t>
      </w:r>
      <w:proofErr w:type="spellStart"/>
      <w:r>
        <w:t>TypeScript</w:t>
      </w:r>
      <w:proofErr w:type="spellEnd"/>
      <w:r>
        <w:t xml:space="preserve"> alapú nyílt forráskódú alkalmazásfejlesztési keretrendszer. A korábbi </w:t>
      </w:r>
      <w:proofErr w:type="spellStart"/>
      <w:r>
        <w:t>AnglarJS</w:t>
      </w:r>
      <w:proofErr w:type="spellEnd"/>
      <w:r>
        <w:t xml:space="preserve"> teljesen </w:t>
      </w:r>
      <w:proofErr w:type="spellStart"/>
      <w:r>
        <w:t>újragondolt</w:t>
      </w:r>
      <w:proofErr w:type="spellEnd"/>
      <w:r>
        <w:t xml:space="preserve"> változata.</w:t>
      </w:r>
    </w:p>
    <w:p w14:paraId="3B1833B4" w14:textId="68C0713E" w:rsidR="00370411" w:rsidRDefault="00370411" w:rsidP="000A7358">
      <w:r>
        <w:t>Ez a keretrendszer főként webfejleszté</w:t>
      </w:r>
      <w:r w:rsidR="00E87DA7">
        <w:t xml:space="preserve">sre szolgált, de mára már </w:t>
      </w:r>
      <w:commentRangeStart w:id="25"/>
      <w:proofErr w:type="spellStart"/>
      <w:r w:rsidR="00E87DA7">
        <w:t>cross</w:t>
      </w:r>
      <w:proofErr w:type="spellEnd"/>
      <w:r w:rsidR="00E87DA7">
        <w:t>-</w:t>
      </w:r>
      <w:r w:rsidR="000A7358">
        <w:t>platform lett, mely s</w:t>
      </w:r>
      <w:r>
        <w:t>egítségéve</w:t>
      </w:r>
      <w:commentRangeEnd w:id="25"/>
      <w:r w:rsidR="003221C5">
        <w:rPr>
          <w:rStyle w:val="Jegyzethivatkozs"/>
        </w:rPr>
        <w:commentReference w:id="25"/>
      </w:r>
      <w:r>
        <w:t xml:space="preserve">l progresszív web- (PWA), natív mobil- és asztali alkalmazások egyaránt készíthetők. </w:t>
      </w:r>
    </w:p>
    <w:p w14:paraId="2A84610D" w14:textId="77777777" w:rsidR="00370411" w:rsidRDefault="00370411" w:rsidP="00370411">
      <w:pPr>
        <w:pStyle w:val="Cmsor3"/>
      </w:pPr>
      <w:bookmarkStart w:id="26" w:name="_Toc20666692"/>
      <w:r>
        <w:t>Felépítés</w:t>
      </w:r>
      <w:bookmarkEnd w:id="26"/>
    </w:p>
    <w:p w14:paraId="338BEF56" w14:textId="291A4E00" w:rsidR="00567C89" w:rsidRDefault="00E87DA7" w:rsidP="00E87DA7">
      <w:r>
        <w:t xml:space="preserve">Az alap építő kövei az </w:t>
      </w:r>
      <w:proofErr w:type="spellStart"/>
      <w:r w:rsidRPr="00567C89">
        <w:rPr>
          <w:i/>
        </w:rPr>
        <w:t>NgModule</w:t>
      </w:r>
      <w:proofErr w:type="spellEnd"/>
      <w:r>
        <w:t>-ok, melyek</w:t>
      </w:r>
      <w:commentRangeStart w:id="27"/>
      <w:commentRangeEnd w:id="27"/>
      <w:r w:rsidR="003B6CFE">
        <w:rPr>
          <w:rStyle w:val="Jegyzethivatkozs"/>
        </w:rPr>
        <w:commentReference w:id="27"/>
      </w:r>
      <w:r>
        <w:t xml:space="preserve"> komponensek egy gyűjteményét biztosítják. Az alkalmazásoknak mindig </w:t>
      </w:r>
      <w:commentRangeStart w:id="28"/>
      <w:r>
        <w:t>kell</w:t>
      </w:r>
      <w:commentRangeEnd w:id="28"/>
      <w:r w:rsidR="003B6CFE">
        <w:rPr>
          <w:rStyle w:val="Jegyzethivatkozs"/>
        </w:rPr>
        <w:commentReference w:id="28"/>
      </w:r>
      <w:r>
        <w:t>,</w:t>
      </w:r>
      <w:r w:rsidR="00A238BB">
        <w:t xml:space="preserve"> hogy</w:t>
      </w:r>
      <w:r>
        <w:t xml:space="preserve"> legyen egy gyökér </w:t>
      </w:r>
      <w:r w:rsidR="00567C89">
        <w:t xml:space="preserve">egysége (modulja), ami betölti a komponenseket, </w:t>
      </w:r>
      <w:r w:rsidR="003168FE">
        <w:t>szolgáltatásokat nyújt</w:t>
      </w:r>
      <w:commentRangeStart w:id="29"/>
      <w:commentRangeEnd w:id="29"/>
      <w:r w:rsidR="003B6CFE">
        <w:rPr>
          <w:rStyle w:val="Jegyzethivatkozs"/>
        </w:rPr>
        <w:commentReference w:id="29"/>
      </w:r>
      <w:r w:rsidR="003168FE">
        <w:t xml:space="preserve"> illetve másik modulokat tölt be, </w:t>
      </w:r>
      <w:r w:rsidR="00A238BB">
        <w:t>melyek</w:t>
      </w:r>
      <w:r w:rsidR="003168FE">
        <w:t xml:space="preserve"> valamilyen segéd funkciót nyújtanak</w:t>
      </w:r>
      <w:r w:rsidR="00567C89">
        <w:t>.</w:t>
      </w:r>
    </w:p>
    <w:p w14:paraId="1A699840" w14:textId="1DD7E14F" w:rsidR="00E87DA7" w:rsidRDefault="00567C89" w:rsidP="00E87DA7">
      <w:r>
        <w:t xml:space="preserve">A komponensek határozzák meg a nézeteket, </w:t>
      </w:r>
      <w:r w:rsidR="003168FE">
        <w:t>melyeket</w:t>
      </w:r>
      <w:r>
        <w:t xml:space="preserve"> a</w:t>
      </w:r>
      <w:r w:rsidR="003168FE">
        <w:t>z</w:t>
      </w:r>
      <w:r>
        <w:t xml:space="preserve"> </w:t>
      </w:r>
      <w:r w:rsidR="003168FE">
        <w:t>alkalmazás logika</w:t>
      </w:r>
      <w:r>
        <w:t xml:space="preserve"> és adatok alapján módosíthat. Szolgáltatásokat használ fel, </w:t>
      </w:r>
      <w:r w:rsidR="00A238BB">
        <w:t>melyek</w:t>
      </w:r>
      <w:r>
        <w:t xml:space="preserve"> valamilyen speciális funkcióval szolgálnak, ami nem kapcsolódik a felülethez (például adatok hálózati letöltése). </w:t>
      </w:r>
      <w:r w:rsidR="00A238BB">
        <w:t>Kapcsolatot</w:t>
      </w:r>
      <w:r>
        <w:t xml:space="preserve"> az úgy nevezett biztosítók (</w:t>
      </w:r>
      <w:proofErr w:type="spellStart"/>
      <w:r w:rsidRPr="00567C89">
        <w:rPr>
          <w:i/>
        </w:rPr>
        <w:t>provider</w:t>
      </w:r>
      <w:proofErr w:type="spellEnd"/>
      <w:r>
        <w:t>) nyújtanak, betöltve őket a megfelelő helyre, ezzel</w:t>
      </w:r>
      <w:r w:rsidR="003168FE">
        <w:t xml:space="preserve"> téve a kódot modulárissá, újra használhatóvá</w:t>
      </w:r>
      <w:r>
        <w:t xml:space="preserve"> és hatékonyabbá.</w:t>
      </w:r>
    </w:p>
    <w:p w14:paraId="60029934" w14:textId="77777777" w:rsidR="00567C89" w:rsidRDefault="00567C89" w:rsidP="00E617AD">
      <w:pPr>
        <w:pStyle w:val="Cmsor3"/>
      </w:pPr>
      <w:bookmarkStart w:id="30" w:name="_Toc20666693"/>
      <w:r>
        <w:lastRenderedPageBreak/>
        <w:t>Modulok</w:t>
      </w:r>
      <w:bookmarkEnd w:id="30"/>
    </w:p>
    <w:p w14:paraId="5EBC4471" w14:textId="26584A2E" w:rsidR="00567C89" w:rsidRDefault="00567C89" w:rsidP="00567C89">
      <w:r>
        <w:t xml:space="preserve">Az </w:t>
      </w:r>
      <w:proofErr w:type="spellStart"/>
      <w:r w:rsidRPr="00567C89">
        <w:rPr>
          <w:i/>
        </w:rPr>
        <w:t>NgModule</w:t>
      </w:r>
      <w:proofErr w:type="spellEnd"/>
      <w:r w:rsidR="003168FE">
        <w:t>-ok az összetartozó kód</w:t>
      </w:r>
      <w:r>
        <w:t xml:space="preserve">részletek tárolói. </w:t>
      </w:r>
      <w:r w:rsidR="00724988">
        <w:t xml:space="preserve">Tartalmazhat komponenseket, szolgáltatás </w:t>
      </w:r>
      <w:proofErr w:type="spellStart"/>
      <w:r w:rsidR="003168FE" w:rsidRPr="003168FE">
        <w:rPr>
          <w:i/>
        </w:rPr>
        <w:t>providereket</w:t>
      </w:r>
      <w:commentRangeStart w:id="31"/>
      <w:commentRangeEnd w:id="31"/>
      <w:proofErr w:type="spellEnd"/>
      <w:r w:rsidR="00485358">
        <w:rPr>
          <w:rStyle w:val="Jegyzethivatkozs"/>
        </w:rPr>
        <w:commentReference w:id="31"/>
      </w:r>
      <w:r w:rsidR="00724988">
        <w:t xml:space="preserve"> és más modulok kód fájljait, amik felhasználásra kerülnek, ezzel </w:t>
      </w:r>
      <w:commentRangeStart w:id="32"/>
      <w:commentRangeEnd w:id="32"/>
      <w:r w:rsidR="00485358">
        <w:rPr>
          <w:rStyle w:val="Jegyzethivatkozs"/>
        </w:rPr>
        <w:commentReference w:id="32"/>
      </w:r>
      <w:r w:rsidR="00A238BB">
        <w:t>elérhetővé téve</w:t>
      </w:r>
      <w:r w:rsidR="00724988">
        <w:t xml:space="preserve"> a funkcionalitásukat. Minden</w:t>
      </w:r>
      <w:r>
        <w:t xml:space="preserve"> </w:t>
      </w:r>
      <w:proofErr w:type="spellStart"/>
      <w:r w:rsidR="003168FE">
        <w:t>Angular</w:t>
      </w:r>
      <w:proofErr w:type="spellEnd"/>
      <w:r w:rsidR="00724988">
        <w:t xml:space="preserve"> alkalmaz</w:t>
      </w:r>
      <w:r w:rsidR="003168FE">
        <w:t>ásnak van egy gyökér eleme, ami</w:t>
      </w:r>
      <w:r w:rsidR="00724988">
        <w:t xml:space="preserve"> a név konvenció alapján </w:t>
      </w:r>
      <w:proofErr w:type="spellStart"/>
      <w:r w:rsidR="00724988" w:rsidRPr="00724988">
        <w:rPr>
          <w:i/>
        </w:rPr>
        <w:t>AppModule</w:t>
      </w:r>
      <w:proofErr w:type="spellEnd"/>
      <w:r w:rsidR="00724988">
        <w:t xml:space="preserve"> névre hallgat és az </w:t>
      </w:r>
      <w:proofErr w:type="spellStart"/>
      <w:proofErr w:type="gramStart"/>
      <w:r w:rsidR="00724988" w:rsidRPr="00724988">
        <w:rPr>
          <w:i/>
        </w:rPr>
        <w:t>app.module</w:t>
      </w:r>
      <w:proofErr w:type="gramEnd"/>
      <w:r w:rsidR="00724988" w:rsidRPr="00724988">
        <w:rPr>
          <w:i/>
        </w:rPr>
        <w:t>.ts</w:t>
      </w:r>
      <w:proofErr w:type="spellEnd"/>
      <w:r w:rsidR="00724988">
        <w:t xml:space="preserve"> állomány tartalmazza. Az alkalmazás az </w:t>
      </w:r>
      <w:proofErr w:type="spellStart"/>
      <w:r w:rsidR="00724988" w:rsidRPr="00724988">
        <w:rPr>
          <w:i/>
        </w:rPr>
        <w:t>NgModule</w:t>
      </w:r>
      <w:proofErr w:type="spellEnd"/>
      <w:r w:rsidR="00724988">
        <w:t xml:space="preserve"> betöltésével indul.</w:t>
      </w:r>
    </w:p>
    <w:p w14:paraId="779A9A1C" w14:textId="68E61777" w:rsidR="003017DB" w:rsidRDefault="003017DB" w:rsidP="00567C89">
      <w:r>
        <w:t xml:space="preserve">Az </w:t>
      </w:r>
      <w:r w:rsidR="003168FE">
        <w:t>modul</w:t>
      </w:r>
      <w:r>
        <w:t xml:space="preserve">okat a </w:t>
      </w:r>
      <w:r w:rsidRPr="003017DB">
        <w:rPr>
          <w:i/>
        </w:rPr>
        <w:t>@</w:t>
      </w:r>
      <w:proofErr w:type="spellStart"/>
      <w:proofErr w:type="gramStart"/>
      <w:r w:rsidRPr="003017DB">
        <w:rPr>
          <w:i/>
        </w:rPr>
        <w:t>NgModule</w:t>
      </w:r>
      <w:proofErr w:type="spellEnd"/>
      <w:r w:rsidRPr="003017DB">
        <w:rPr>
          <w:i/>
        </w:rPr>
        <w:t>(</w:t>
      </w:r>
      <w:proofErr w:type="gramEnd"/>
      <w:r w:rsidRPr="003017DB">
        <w:rPr>
          <w:i/>
        </w:rPr>
        <w:t>)</w:t>
      </w:r>
      <w:r>
        <w:t xml:space="preserve"> annotációval ellátott osztály határozza meg.</w:t>
      </w:r>
      <w:r w:rsidR="00BD4F0B">
        <w:t xml:space="preserve"> Ez a dekorátor egy funkció, ami </w:t>
      </w:r>
      <w:r w:rsidR="00011B86">
        <w:t xml:space="preserve">felvesz egy egyszerű </w:t>
      </w:r>
      <w:commentRangeStart w:id="33"/>
      <w:proofErr w:type="spellStart"/>
      <w:r w:rsidR="00011B86">
        <w:t>meta</w:t>
      </w:r>
      <w:proofErr w:type="spellEnd"/>
      <w:r w:rsidR="00A238BB">
        <w:t xml:space="preserve"> </w:t>
      </w:r>
      <w:r w:rsidR="00011B86">
        <w:t>adat</w:t>
      </w:r>
      <w:commentRangeEnd w:id="33"/>
      <w:r w:rsidR="00485358">
        <w:rPr>
          <w:rStyle w:val="Jegyzethivatkozs"/>
        </w:rPr>
        <w:commentReference w:id="33"/>
      </w:r>
      <w:r w:rsidR="00011B86">
        <w:t xml:space="preserve"> objektumot, ami leírja a modult. A legfontosabb tulajdonságai: </w:t>
      </w:r>
    </w:p>
    <w:p w14:paraId="01171611" w14:textId="77777777" w:rsidR="00011B86" w:rsidRDefault="00011B86" w:rsidP="00011B86">
      <w:pPr>
        <w:numPr>
          <w:ilvl w:val="0"/>
          <w:numId w:val="27"/>
        </w:numPr>
      </w:pPr>
      <w:proofErr w:type="spellStart"/>
      <w:r w:rsidRPr="00011B86">
        <w:t>declarations</w:t>
      </w:r>
      <w:proofErr w:type="spellEnd"/>
      <w:r>
        <w:t xml:space="preserve">: komponensek, direktívás, </w:t>
      </w:r>
      <w:proofErr w:type="spellStart"/>
      <w:r w:rsidRPr="000B59DB">
        <w:rPr>
          <w:i/>
        </w:rPr>
        <w:t>pipe</w:t>
      </w:r>
      <w:proofErr w:type="spellEnd"/>
      <w:r>
        <w:t>-ok</w:t>
      </w:r>
      <w:r w:rsidR="000B59DB">
        <w:rPr>
          <w:rStyle w:val="Lbjegyzet-hivatkozs"/>
        </w:rPr>
        <w:footnoteReference w:id="8"/>
      </w:r>
      <w:r>
        <w:t>, amik a modul részei,</w:t>
      </w:r>
    </w:p>
    <w:p w14:paraId="6DB6413F" w14:textId="77777777" w:rsidR="00011B86" w:rsidRDefault="00011B86" w:rsidP="00011B86">
      <w:pPr>
        <w:numPr>
          <w:ilvl w:val="0"/>
          <w:numId w:val="27"/>
        </w:numPr>
      </w:pPr>
      <w:proofErr w:type="spellStart"/>
      <w:r>
        <w:t>exports</w:t>
      </w:r>
      <w:proofErr w:type="spellEnd"/>
      <w:r>
        <w:t>: deklarációk részhalmaza, amik szükségesek, hogy a komponensek láthatók és használhatók legyenek a többi modulban,</w:t>
      </w:r>
    </w:p>
    <w:p w14:paraId="03F1FB23" w14:textId="7EAA4A33" w:rsidR="00011B86" w:rsidRDefault="00011B86" w:rsidP="00011B86">
      <w:pPr>
        <w:numPr>
          <w:ilvl w:val="0"/>
          <w:numId w:val="27"/>
        </w:numPr>
      </w:pPr>
      <w:proofErr w:type="spellStart"/>
      <w:r>
        <w:t>imports</w:t>
      </w:r>
      <w:proofErr w:type="spellEnd"/>
      <w:r>
        <w:t xml:space="preserve">: más modulok, </w:t>
      </w:r>
      <w:r w:rsidR="00A238BB">
        <w:t>melyek</w:t>
      </w:r>
      <w:r>
        <w:t xml:space="preserve"> osztályai szü</w:t>
      </w:r>
      <w:r w:rsidR="00725ED7">
        <w:t>kségesek a saját komponenseink sablonjaihoz</w:t>
      </w:r>
      <w:r>
        <w:t>,</w:t>
      </w:r>
    </w:p>
    <w:p w14:paraId="753C2648" w14:textId="18AE7D20" w:rsidR="00011B86" w:rsidRDefault="00011B86" w:rsidP="00011B86">
      <w:pPr>
        <w:numPr>
          <w:ilvl w:val="0"/>
          <w:numId w:val="27"/>
        </w:numPr>
      </w:pPr>
      <w:proofErr w:type="spellStart"/>
      <w:r>
        <w:t>providers</w:t>
      </w:r>
      <w:proofErr w:type="spellEnd"/>
      <w:r>
        <w:t xml:space="preserve">: a modul által nyújtott szolgáltatások, </w:t>
      </w:r>
      <w:r w:rsidR="00A238BB">
        <w:t>melyek</w:t>
      </w:r>
      <w:r>
        <w:t xml:space="preserve"> az egész alkalmazásban elérhetők,</w:t>
      </w:r>
    </w:p>
    <w:p w14:paraId="1F959DAE" w14:textId="77777777" w:rsidR="00011B86" w:rsidRDefault="00011B86" w:rsidP="00011B86">
      <w:pPr>
        <w:numPr>
          <w:ilvl w:val="0"/>
          <w:numId w:val="27"/>
        </w:numPr>
      </w:pPr>
      <w:proofErr w:type="spellStart"/>
      <w:r>
        <w:t>bootstrap</w:t>
      </w:r>
      <w:proofErr w:type="spellEnd"/>
      <w:r>
        <w:t>: a fő alkalmazás komponens.</w:t>
      </w:r>
    </w:p>
    <w:p w14:paraId="49CEEA10" w14:textId="77777777" w:rsidR="00011B86" w:rsidRDefault="00011B86" w:rsidP="00011B86">
      <w:r>
        <w:t>Egy példa egy egyszerű modulra:</w:t>
      </w:r>
    </w:p>
    <w:p w14:paraId="21F63717"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3" w:history="1">
        <w:proofErr w:type="spellStart"/>
        <w:r>
          <w:rPr>
            <w:rStyle w:val="typ"/>
            <w:rFonts w:ascii="Courier New" w:hAnsi="Courier New" w:cs="Courier New"/>
            <w:color w:val="FF0000"/>
            <w:sz w:val="19"/>
            <w:szCs w:val="19"/>
          </w:rPr>
          <w:t>NgModule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from</w:t>
      </w:r>
      <w:proofErr w:type="spellEnd"/>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angular</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core</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7DAC2792" w14:textId="77777777" w:rsidR="00011B86" w:rsidRDefault="00011B86" w:rsidP="00011B86">
      <w:pPr>
        <w:pStyle w:val="Kd"/>
        <w:rPr>
          <w:rStyle w:val="pln"/>
          <w:rFonts w:ascii="Courier New" w:hAnsi="Courier New" w:cs="Courier New"/>
          <w:color w:val="000000"/>
          <w:sz w:val="19"/>
          <w:szCs w:val="19"/>
        </w:rPr>
      </w:pPr>
      <w:r>
        <w:rPr>
          <w:rStyle w:val="kwd"/>
          <w:rFonts w:ascii="Courier New" w:hAnsi="Courier New" w:cs="Courier New"/>
          <w:color w:val="0000FF"/>
          <w:sz w:val="19"/>
          <w:szCs w:val="19"/>
        </w:rPr>
        <w:t>import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hyperlink r:id="rId14" w:history="1">
        <w:proofErr w:type="spellStart"/>
        <w:r>
          <w:rPr>
            <w:rStyle w:val="typ"/>
            <w:rFonts w:ascii="Courier New" w:hAnsi="Courier New" w:cs="Courier New"/>
            <w:color w:val="FF0000"/>
            <w:sz w:val="19"/>
            <w:szCs w:val="19"/>
          </w:rPr>
          <w:t>BrowserModule</w:t>
        </w:r>
        <w:proofErr w:type="spellEnd"/>
      </w:hyperlink>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from</w:t>
      </w:r>
      <w:proofErr w:type="spellEnd"/>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angular</w:t>
      </w:r>
      <w:proofErr w:type="spellEnd"/>
      <w:r>
        <w:rPr>
          <w:rStyle w:val="str"/>
          <w:rFonts w:ascii="Courier New" w:hAnsi="Courier New" w:cs="Courier New"/>
          <w:color w:val="880000"/>
          <w:sz w:val="19"/>
          <w:szCs w:val="19"/>
        </w:rPr>
        <w:t>/platform-browser'</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50771169" w14:textId="77777777" w:rsidR="000B59DB" w:rsidRDefault="00011B86" w:rsidP="000B59DB">
      <w:pPr>
        <w:pStyle w:val="Kd"/>
        <w:rPr>
          <w:rStyle w:val="pln"/>
          <w:rFonts w:ascii="Courier New" w:hAnsi="Courier New" w:cs="Courier New"/>
          <w:color w:val="000000"/>
          <w:sz w:val="19"/>
          <w:szCs w:val="19"/>
        </w:rPr>
      </w:pPr>
      <w:r>
        <w:rPr>
          <w:rStyle w:val="lit"/>
          <w:rFonts w:ascii="Courier New" w:hAnsi="Courier New" w:cs="Courier New"/>
          <w:color w:val="0088CC"/>
          <w:sz w:val="19"/>
          <w:szCs w:val="19"/>
        </w:rPr>
        <w:t>@</w:t>
      </w:r>
      <w:proofErr w:type="spellStart"/>
      <w:r w:rsidR="00230EF5">
        <w:fldChar w:fldCharType="begin"/>
      </w:r>
      <w:r w:rsidR="00230EF5">
        <w:instrText xml:space="preserve"> HYPERLINK "https://angular.io/api/core/NgModule" </w:instrText>
      </w:r>
      <w:r w:rsidR="00230EF5">
        <w:fldChar w:fldCharType="separate"/>
      </w:r>
      <w:r>
        <w:rPr>
          <w:rStyle w:val="lit"/>
          <w:rFonts w:ascii="Courier New" w:hAnsi="Courier New" w:cs="Courier New"/>
          <w:color w:val="0088CC"/>
          <w:sz w:val="19"/>
          <w:szCs w:val="19"/>
        </w:rPr>
        <w:t>NgModule</w:t>
      </w:r>
      <w:proofErr w:type="spellEnd"/>
      <w:r w:rsidR="00230EF5">
        <w:rPr>
          <w:rStyle w:val="lit"/>
          <w:rFonts w:ascii="Courier New" w:hAnsi="Courier New" w:cs="Courier New"/>
          <w:color w:val="0088CC"/>
          <w:sz w:val="19"/>
          <w:szCs w:val="19"/>
        </w:rPr>
        <w:fldChar w:fldCharType="end"/>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02E3CF4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imports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hyperlink r:id="rId15" w:history="1">
        <w:proofErr w:type="spellStart"/>
        <w:r w:rsidR="00011B86">
          <w:rPr>
            <w:rStyle w:val="typ"/>
            <w:rFonts w:ascii="Courier New" w:hAnsi="Courier New" w:cs="Courier New"/>
            <w:color w:val="FF0000"/>
            <w:sz w:val="19"/>
            <w:szCs w:val="19"/>
          </w:rPr>
          <w:t>BrowserModule</w:t>
        </w:r>
        <w:proofErr w:type="spellEnd"/>
      </w:hyperlink>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8937A02" w14:textId="77777777" w:rsidR="000B59DB" w:rsidRDefault="000B59DB" w:rsidP="000B59DB">
      <w:pPr>
        <w:pStyle w:val="Kd"/>
        <w:rPr>
          <w:rStyle w:val="pun"/>
          <w:rFonts w:ascii="Courier New" w:hAnsi="Courier New" w:cs="Courier New"/>
          <w:color w:val="6666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providers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gramStart"/>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r w:rsidR="00011B86">
        <w:rPr>
          <w:rStyle w:val="typ"/>
          <w:rFonts w:ascii="Courier New" w:hAnsi="Courier New" w:cs="Courier New"/>
          <w:color w:val="FF0000"/>
          <w:sz w:val="19"/>
          <w:szCs w:val="19"/>
        </w:rPr>
        <w:t>Logger</w:t>
      </w:r>
      <w:proofErr w:type="spellEnd"/>
      <w:proofErr w:type="gram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p>
    <w:p w14:paraId="4CBC86CE"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declarations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gramStart"/>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r w:rsidR="00011B86">
        <w:rPr>
          <w:rStyle w:val="typ"/>
          <w:rFonts w:ascii="Courier New" w:hAnsi="Courier New" w:cs="Courier New"/>
          <w:color w:val="FF0000"/>
          <w:sz w:val="19"/>
          <w:szCs w:val="19"/>
        </w:rPr>
        <w:t>AppComponent</w:t>
      </w:r>
      <w:proofErr w:type="spellEnd"/>
      <w:proofErr w:type="gram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78C62C7" w14:textId="77777777" w:rsidR="000B59DB"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exports</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gramStart"/>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r w:rsidR="00011B86">
        <w:rPr>
          <w:rStyle w:val="typ"/>
          <w:rFonts w:ascii="Courier New" w:hAnsi="Courier New" w:cs="Courier New"/>
          <w:color w:val="FF0000"/>
          <w:sz w:val="19"/>
          <w:szCs w:val="19"/>
        </w:rPr>
        <w:t>AppComponent</w:t>
      </w:r>
      <w:proofErr w:type="spellEnd"/>
      <w:proofErr w:type="gram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5FB6533E" w14:textId="77777777" w:rsidR="00011B86" w:rsidRDefault="000B59DB" w:rsidP="000B59DB">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sidR="00011B86">
        <w:rPr>
          <w:rStyle w:val="pln"/>
          <w:rFonts w:ascii="Courier New" w:hAnsi="Courier New" w:cs="Courier New"/>
          <w:color w:val="000000"/>
          <w:sz w:val="19"/>
          <w:szCs w:val="19"/>
        </w:rPr>
        <w:t>bootstrap</w:t>
      </w:r>
      <w:proofErr w:type="spellEnd"/>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gramStart"/>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roofErr w:type="spellStart"/>
      <w:r w:rsidR="00011B86">
        <w:rPr>
          <w:rStyle w:val="typ"/>
          <w:rFonts w:ascii="Courier New" w:hAnsi="Courier New" w:cs="Courier New"/>
          <w:color w:val="FF0000"/>
          <w:sz w:val="19"/>
          <w:szCs w:val="19"/>
        </w:rPr>
        <w:t>AppComponent</w:t>
      </w:r>
      <w:proofErr w:type="spellEnd"/>
      <w:proofErr w:type="gramEnd"/>
      <w:r w:rsidR="00011B86">
        <w:rPr>
          <w:rStyle w:val="pln"/>
          <w:rFonts w:ascii="Courier New" w:hAnsi="Courier New" w:cs="Courier New"/>
          <w:color w:val="000000"/>
          <w:sz w:val="19"/>
          <w:szCs w:val="19"/>
        </w:rPr>
        <w:t xml:space="preserve"> </w:t>
      </w:r>
      <w:r w:rsidR="00011B86">
        <w:rPr>
          <w:rStyle w:val="pun"/>
          <w:rFonts w:ascii="Courier New" w:hAnsi="Courier New" w:cs="Courier New"/>
          <w:color w:val="666600"/>
          <w:sz w:val="19"/>
          <w:szCs w:val="19"/>
        </w:rPr>
        <w:t>]</w:t>
      </w:r>
      <w:r w:rsidR="00011B86">
        <w:rPr>
          <w:rStyle w:val="pln"/>
          <w:rFonts w:ascii="Courier New" w:hAnsi="Courier New" w:cs="Courier New"/>
          <w:color w:val="000000"/>
          <w:sz w:val="19"/>
          <w:szCs w:val="19"/>
        </w:rPr>
        <w:t xml:space="preserve"> </w:t>
      </w:r>
    </w:p>
    <w:p w14:paraId="70A4618A" w14:textId="77777777" w:rsidR="00011B86" w:rsidRDefault="00011B86" w:rsidP="00011B86">
      <w:pPr>
        <w:pStyle w:val="Kd"/>
        <w:rPr>
          <w:rStyle w:val="pln"/>
          <w:rFonts w:ascii="Courier New" w:hAnsi="Courier New" w:cs="Courier New"/>
          <w:color w:val="000000"/>
          <w:sz w:val="19"/>
          <w:szCs w:val="19"/>
        </w:rPr>
      </w:pP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
    <w:p w14:paraId="6D3EDA2D" w14:textId="77777777" w:rsidR="00011B86" w:rsidRDefault="00011B86" w:rsidP="00011B86">
      <w:pPr>
        <w:pStyle w:val="Kd"/>
        <w:rPr>
          <w:rStyle w:val="pun"/>
          <w:rFonts w:ascii="Courier New" w:hAnsi="Courier New" w:cs="Courier New"/>
          <w:color w:val="666600"/>
          <w:sz w:val="19"/>
          <w:szCs w:val="19"/>
        </w:rPr>
      </w:pP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class</w:t>
      </w:r>
      <w:proofErr w:type="spellEnd"/>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AppModule</w:t>
      </w:r>
      <w:proofErr w:type="spellEnd"/>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End"/>
    </w:p>
    <w:p w14:paraId="1F44D1AF" w14:textId="77777777" w:rsidR="00DD7CE2" w:rsidRDefault="00DD7CE2" w:rsidP="002931BC">
      <w:r>
        <w:lastRenderedPageBreak/>
        <w:t xml:space="preserve">Számos könyvtárat szolgáltat az </w:t>
      </w:r>
      <w:proofErr w:type="spellStart"/>
      <w:r>
        <w:t>Angular</w:t>
      </w:r>
      <w:proofErr w:type="spellEnd"/>
      <w:r>
        <w:t xml:space="preserve"> keretrendszer, melyekre osztálykönyvtárként is lehet gondolni. Mindegyik neve </w:t>
      </w:r>
      <w:r w:rsidRPr="00DD7CE2">
        <w:rPr>
          <w:i/>
        </w:rPr>
        <w:t>@</w:t>
      </w:r>
      <w:proofErr w:type="spellStart"/>
      <w:r w:rsidRPr="00DD7CE2">
        <w:rPr>
          <w:i/>
        </w:rPr>
        <w:t>angular</w:t>
      </w:r>
      <w:proofErr w:type="spellEnd"/>
      <w:r>
        <w:t xml:space="preserve"> előtaggal kezdődik. Telepíteni őket a </w:t>
      </w:r>
      <w:proofErr w:type="spellStart"/>
      <w:r>
        <w:t>node</w:t>
      </w:r>
      <w:proofErr w:type="spellEnd"/>
      <w:r>
        <w:t xml:space="preserve"> </w:t>
      </w:r>
      <w:proofErr w:type="spellStart"/>
      <w:r>
        <w:t>package</w:t>
      </w:r>
      <w:proofErr w:type="spellEnd"/>
      <w:r>
        <w:t xml:space="preserve"> </w:t>
      </w:r>
      <w:proofErr w:type="spellStart"/>
      <w:r>
        <w:t>manager</w:t>
      </w:r>
      <w:proofErr w:type="spellEnd"/>
      <w:r>
        <w:rPr>
          <w:rStyle w:val="Lbjegyzet-hivatkozs"/>
        </w:rPr>
        <w:footnoteReference w:id="9"/>
      </w:r>
      <w:r>
        <w:t xml:space="preserve"> (</w:t>
      </w:r>
      <w:proofErr w:type="spellStart"/>
      <w:r>
        <w:t>npm</w:t>
      </w:r>
      <w:proofErr w:type="spellEnd"/>
      <w:r>
        <w:t>) segítségével lehet és importálni kell őket.</w:t>
      </w:r>
    </w:p>
    <w:p w14:paraId="2E2CD841" w14:textId="77777777" w:rsidR="00DD7CE2" w:rsidRDefault="004A0D7A" w:rsidP="00DD7CE2">
      <w:pPr>
        <w:keepNext/>
        <w:jc w:val="center"/>
      </w:pPr>
      <w:r>
        <w:rPr>
          <w:noProof/>
          <w:lang w:eastAsia="hu-HU"/>
        </w:rPr>
        <w:drawing>
          <wp:inline distT="0" distB="0" distL="0" distR="0" wp14:anchorId="2F7F44A4" wp14:editId="40792251">
            <wp:extent cx="3048000" cy="2295525"/>
            <wp:effectExtent l="0" t="0" r="0" b="0"/>
            <wp:docPr id="2" name="Kép 2" descr="library-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o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95525"/>
                    </a:xfrm>
                    <a:prstGeom prst="rect">
                      <a:avLst/>
                    </a:prstGeom>
                    <a:noFill/>
                    <a:ln>
                      <a:noFill/>
                    </a:ln>
                  </pic:spPr>
                </pic:pic>
              </a:graphicData>
            </a:graphic>
          </wp:inline>
        </w:drawing>
      </w:r>
    </w:p>
    <w:p w14:paraId="0970F981" w14:textId="2F05105A" w:rsidR="002931BC" w:rsidRDefault="00391576" w:rsidP="00C94621">
      <w:pPr>
        <w:pStyle w:val="Kpalrs"/>
      </w:pPr>
      <w:fldSimple w:instr=" SEQ ábra \* ARABIC ">
        <w:r w:rsidR="00A811F1">
          <w:rPr>
            <w:noProof/>
          </w:rPr>
          <w:t>1</w:t>
        </w:r>
      </w:fldSimple>
      <w:r w:rsidR="00DD7CE2">
        <w:t xml:space="preserve">. ábra: </w:t>
      </w:r>
      <w:proofErr w:type="spellStart"/>
      <w:r w:rsidR="00DD7CE2">
        <w:t>Angular</w:t>
      </w:r>
      <w:proofErr w:type="spellEnd"/>
      <w:r w:rsidR="00DD7CE2">
        <w:t xml:space="preserve"> osztálykönyvtár felépítése</w:t>
      </w:r>
      <w:sdt>
        <w:sdtPr>
          <w:id w:val="630144210"/>
          <w:citation/>
        </w:sdtPr>
        <w:sdtContent>
          <w:r w:rsidR="00B471B7">
            <w:fldChar w:fldCharType="begin"/>
          </w:r>
          <w:r w:rsidR="00B471B7">
            <w:rPr>
              <w:noProof/>
            </w:rPr>
            <w:instrText xml:space="preserve"> CITATION Ang \l 1038 </w:instrText>
          </w:r>
          <w:r w:rsidR="00B471B7">
            <w:fldChar w:fldCharType="separate"/>
          </w:r>
          <w:r w:rsidR="00B471B7">
            <w:rPr>
              <w:noProof/>
            </w:rPr>
            <w:t xml:space="preserve"> [6]</w:t>
          </w:r>
          <w:r w:rsidR="00B471B7">
            <w:fldChar w:fldCharType="end"/>
          </w:r>
        </w:sdtContent>
      </w:sdt>
    </w:p>
    <w:p w14:paraId="4E206CB4" w14:textId="77777777" w:rsidR="00DD7CE2" w:rsidRDefault="00DD7CE2" w:rsidP="00E617AD">
      <w:pPr>
        <w:pStyle w:val="Cmsor3"/>
      </w:pPr>
      <w:bookmarkStart w:id="34" w:name="_Toc20666694"/>
      <w:r>
        <w:t>Komponensek</w:t>
      </w:r>
      <w:bookmarkEnd w:id="34"/>
    </w:p>
    <w:p w14:paraId="4CF720FD" w14:textId="4542A385" w:rsidR="008C5124" w:rsidRPr="008C5124" w:rsidRDefault="00DD7CE2" w:rsidP="00725ED7">
      <w:r>
        <w:t xml:space="preserve">A </w:t>
      </w:r>
      <w:r w:rsidR="00B471B7">
        <w:t>képernyő egy darabját/</w:t>
      </w:r>
      <w:r w:rsidR="00AA68FC">
        <w:t>részletét vezérlik</w:t>
      </w:r>
      <w:r>
        <w:t xml:space="preserve">, ezt nevezik </w:t>
      </w:r>
      <w:proofErr w:type="spellStart"/>
      <w:r w:rsidRPr="00DD7CE2">
        <w:rPr>
          <w:i/>
        </w:rPr>
        <w:t>view</w:t>
      </w:r>
      <w:r>
        <w:t>-nak</w:t>
      </w:r>
      <w:proofErr w:type="spellEnd"/>
      <w:r>
        <w:t>.</w:t>
      </w:r>
      <w:r w:rsidR="00AA68FC">
        <w:t xml:space="preserve"> A komponensek osztályok, amiket </w:t>
      </w:r>
      <w:r w:rsidR="00AA68FC" w:rsidRPr="00AA68FC">
        <w:rPr>
          <w:i/>
        </w:rPr>
        <w:t>@</w:t>
      </w:r>
      <w:proofErr w:type="spellStart"/>
      <w:r w:rsidR="00AA68FC" w:rsidRPr="00AA68FC">
        <w:rPr>
          <w:i/>
        </w:rPr>
        <w:t>Component</w:t>
      </w:r>
      <w:proofErr w:type="spellEnd"/>
      <w:r w:rsidR="00AA68FC" w:rsidRPr="00AA68FC">
        <w:rPr>
          <w:i/>
        </w:rPr>
        <w:t xml:space="preserve"> </w:t>
      </w:r>
      <w:r w:rsidR="00AA68FC">
        <w:t>dekorátorral kell ellátni.</w:t>
      </w:r>
      <w:r w:rsidR="008C5124">
        <w:t xml:space="preserve"> Ebben a </w:t>
      </w:r>
      <w:commentRangeStart w:id="35"/>
      <w:proofErr w:type="spellStart"/>
      <w:r w:rsidR="008C5124">
        <w:t>meta</w:t>
      </w:r>
      <w:proofErr w:type="spellEnd"/>
      <w:r w:rsidR="00A238BB">
        <w:t xml:space="preserve"> </w:t>
      </w:r>
      <w:r w:rsidR="008C5124">
        <w:t>adatban</w:t>
      </w:r>
      <w:commentRangeEnd w:id="35"/>
      <w:r w:rsidR="0033735C">
        <w:rPr>
          <w:rStyle w:val="Jegyzethivatkozs"/>
        </w:rPr>
        <w:commentReference w:id="35"/>
      </w:r>
      <w:r w:rsidR="008C5124">
        <w:t xml:space="preserve"> szükséges megadni a </w:t>
      </w:r>
      <w:proofErr w:type="spellStart"/>
      <w:r w:rsidR="008C5124" w:rsidRPr="008C5124">
        <w:rPr>
          <w:i/>
        </w:rPr>
        <w:t>selector</w:t>
      </w:r>
      <w:proofErr w:type="spellEnd"/>
      <w:r w:rsidR="008C5124">
        <w:t xml:space="preserve"> tulajdonságot, ami </w:t>
      </w:r>
      <w:commentRangeStart w:id="36"/>
      <w:r w:rsidR="008C5124">
        <w:t>meghatározz</w:t>
      </w:r>
      <w:commentRangeEnd w:id="36"/>
      <w:r w:rsidR="00A238BB">
        <w:t>a, hogy</w:t>
      </w:r>
      <w:r w:rsidR="00E33AB3">
        <w:rPr>
          <w:rStyle w:val="Jegyzethivatkozs"/>
        </w:rPr>
        <w:commentReference w:id="36"/>
      </w:r>
      <w:r w:rsidR="008C5124">
        <w:t xml:space="preserve"> melyik CSS </w:t>
      </w:r>
      <w:proofErr w:type="spellStart"/>
      <w:r w:rsidR="008C5124">
        <w:t>selector</w:t>
      </w:r>
      <w:proofErr w:type="spellEnd"/>
      <w:r w:rsidR="008C5124">
        <w:t xml:space="preserve"> helyére kell létrehozni a komponenst. A </w:t>
      </w:r>
      <w:proofErr w:type="spellStart"/>
      <w:r w:rsidR="008C5124" w:rsidRPr="008C5124">
        <w:rPr>
          <w:i/>
        </w:rPr>
        <w:t>templateUrl</w:t>
      </w:r>
      <w:proofErr w:type="spellEnd"/>
      <w:r w:rsidR="008C5124">
        <w:rPr>
          <w:i/>
        </w:rPr>
        <w:t xml:space="preserve"> </w:t>
      </w:r>
      <w:r w:rsidR="008C5124">
        <w:t xml:space="preserve">egy cím, ami a komponenshez tartozó HTML darabot tartalmazza. A </w:t>
      </w:r>
      <w:proofErr w:type="spellStart"/>
      <w:r w:rsidR="008C5124" w:rsidRPr="008C5124">
        <w:rPr>
          <w:i/>
        </w:rPr>
        <w:t>providers</w:t>
      </w:r>
      <w:proofErr w:type="spellEnd"/>
      <w:r w:rsidR="008C5124">
        <w:rPr>
          <w:i/>
        </w:rPr>
        <w:t xml:space="preserve"> </w:t>
      </w:r>
      <w:r w:rsidR="008C5124">
        <w:t>a felhasználni kívánt szolgáltatások listája.</w:t>
      </w:r>
    </w:p>
    <w:p w14:paraId="3FB95D75" w14:textId="77777777" w:rsidR="00370411" w:rsidRDefault="00725ED7" w:rsidP="00E617AD">
      <w:pPr>
        <w:pStyle w:val="Cmsor3"/>
      </w:pPr>
      <w:bookmarkStart w:id="37" w:name="_Toc20666695"/>
      <w:r>
        <w:t>Sablon szintaxis és adatkötés</w:t>
      </w:r>
      <w:bookmarkEnd w:id="37"/>
    </w:p>
    <w:p w14:paraId="45431949" w14:textId="05B8DECF" w:rsidR="00725ED7" w:rsidRDefault="00725ED7" w:rsidP="00725ED7">
      <w:r>
        <w:t xml:space="preserve">A sablonok, </w:t>
      </w:r>
      <w:commentRangeStart w:id="38"/>
      <w:r>
        <w:t>más</w:t>
      </w:r>
      <w:r w:rsidR="00A238BB">
        <w:t xml:space="preserve"> </w:t>
      </w:r>
      <w:r>
        <w:t>néven</w:t>
      </w:r>
      <w:commentRangeEnd w:id="38"/>
      <w:r w:rsidR="00D73E6E">
        <w:rPr>
          <w:rStyle w:val="Jegyzethivatkozs"/>
        </w:rPr>
        <w:commentReference w:id="38"/>
      </w:r>
      <w:r>
        <w:t xml:space="preserve"> </w:t>
      </w:r>
      <w:proofErr w:type="spellStart"/>
      <w:r w:rsidRPr="00725ED7">
        <w:rPr>
          <w:i/>
        </w:rPr>
        <w:t>template</w:t>
      </w:r>
      <w:proofErr w:type="spellEnd"/>
      <w:r>
        <w:t>-</w:t>
      </w:r>
      <w:commentRangeStart w:id="39"/>
      <w:r>
        <w:t>k</w:t>
      </w:r>
      <w:commentRangeEnd w:id="39"/>
      <w:r w:rsidR="00905159">
        <w:rPr>
          <w:rStyle w:val="Jegyzethivatkozs"/>
        </w:rPr>
        <w:commentReference w:id="39"/>
      </w:r>
      <w:r w:rsidR="00A238BB">
        <w:t>,</w:t>
      </w:r>
      <w:r>
        <w:t xml:space="preserve"> egyszerű HTML részletek, kivév</w:t>
      </w:r>
      <w:r w:rsidR="00B471B7">
        <w:t xml:space="preserve">e, hogy kiegészítik az </w:t>
      </w:r>
      <w:proofErr w:type="spellStart"/>
      <w:r w:rsidR="00B471B7">
        <w:t>Angular</w:t>
      </w:r>
      <w:proofErr w:type="spellEnd"/>
      <w:r>
        <w:t xml:space="preserve"> szintaxisok, melyek </w:t>
      </w:r>
      <w:r w:rsidR="00B471B7">
        <w:t xml:space="preserve">kibővülnek </w:t>
      </w:r>
      <w:r>
        <w:t>a komponensek adataival és az alkalmazásunk logikájával. Erre szolgál az adatkötés, ami összeköti az alkalmazás adatait és a DOM-ot.</w:t>
      </w:r>
    </w:p>
    <w:p w14:paraId="3A2DDFCF" w14:textId="77777777" w:rsidR="00725ED7" w:rsidRDefault="00725ED7" w:rsidP="00725ED7">
      <w:r>
        <w:t>Egy egyszerű példa egy sablonra adatkötéssel:</w:t>
      </w:r>
    </w:p>
    <w:p w14:paraId="0CEFDD52" w14:textId="77777777" w:rsidR="00B471B7" w:rsidRDefault="00725ED7" w:rsidP="00B471B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r>
        <w:rPr>
          <w:rStyle w:val="pln"/>
          <w:rFonts w:ascii="Courier New" w:hAnsi="Courier New" w:cs="Courier New"/>
          <w:color w:val="000000"/>
          <w:sz w:val="19"/>
          <w:szCs w:val="19"/>
        </w:rPr>
        <w:t xml:space="preserve"> </w:t>
      </w:r>
    </w:p>
    <w:p w14:paraId="690A5373" w14:textId="77777777" w:rsidR="00B471B7" w:rsidRDefault="00B471B7" w:rsidP="00B471B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w:t>
      </w:r>
      <w:r w:rsidR="00725ED7">
        <w:rPr>
          <w:rStyle w:val="pln"/>
          <w:rFonts w:ascii="Courier New" w:hAnsi="Courier New" w:cs="Courier New"/>
          <w:color w:val="000000"/>
          <w:sz w:val="19"/>
          <w:szCs w:val="19"/>
        </w:rPr>
        <w:t xml:space="preserve"> *</w:t>
      </w:r>
      <w:proofErr w:type="spellStart"/>
      <w:r w:rsidR="00230EF5">
        <w:fldChar w:fldCharType="begin"/>
      </w:r>
      <w:r w:rsidR="00230EF5">
        <w:instrText xml:space="preserve"> HYPERLINK "https://angular.io/api/common/NgForOf" </w:instrText>
      </w:r>
      <w:r w:rsidR="00230EF5">
        <w:fldChar w:fldCharType="separate"/>
      </w:r>
      <w:r w:rsidR="00725ED7">
        <w:rPr>
          <w:rStyle w:val="atn"/>
          <w:rFonts w:ascii="Courier New" w:hAnsi="Courier New" w:cs="Courier New"/>
          <w:color w:val="660066"/>
          <w:sz w:val="19"/>
          <w:szCs w:val="19"/>
        </w:rPr>
        <w:t>ngFor</w:t>
      </w:r>
      <w:proofErr w:type="spellEnd"/>
      <w:r w:rsidR="00230EF5">
        <w:rPr>
          <w:rStyle w:val="atn"/>
          <w:rFonts w:ascii="Courier New" w:hAnsi="Courier New" w:cs="Courier New"/>
          <w:color w:val="660066"/>
          <w:sz w:val="19"/>
          <w:szCs w:val="19"/>
        </w:rPr>
        <w:fldChar w:fldCharType="end"/>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w:t>
      </w:r>
      <w:proofErr w:type="spellStart"/>
      <w:r w:rsidR="00725ED7">
        <w:rPr>
          <w:rStyle w:val="atv"/>
          <w:rFonts w:ascii="Courier New" w:hAnsi="Courier New" w:cs="Courier New"/>
          <w:color w:val="880000"/>
          <w:sz w:val="19"/>
          <w:szCs w:val="19"/>
        </w:rPr>
        <w:t>let</w:t>
      </w:r>
      <w:proofErr w:type="spellEnd"/>
      <w:r w:rsidR="00725ED7">
        <w:rPr>
          <w:rStyle w:val="atv"/>
          <w:rFonts w:ascii="Courier New" w:hAnsi="Courier New" w:cs="Courier New"/>
          <w:color w:val="880000"/>
          <w:sz w:val="19"/>
          <w:szCs w:val="19"/>
        </w:rPr>
        <w:t xml:space="preserve"> </w:t>
      </w:r>
      <w:proofErr w:type="spellStart"/>
      <w:r w:rsidR="00725ED7">
        <w:rPr>
          <w:rStyle w:val="atv"/>
          <w:rFonts w:ascii="Courier New" w:hAnsi="Courier New" w:cs="Courier New"/>
          <w:color w:val="880000"/>
          <w:sz w:val="19"/>
          <w:szCs w:val="19"/>
        </w:rPr>
        <w:t>hero</w:t>
      </w:r>
      <w:proofErr w:type="spellEnd"/>
      <w:r w:rsidR="00725ED7">
        <w:rPr>
          <w:rStyle w:val="atv"/>
          <w:rFonts w:ascii="Courier New" w:hAnsi="Courier New" w:cs="Courier New"/>
          <w:color w:val="880000"/>
          <w:sz w:val="19"/>
          <w:szCs w:val="19"/>
        </w:rPr>
        <w:t xml:space="preserve"> of </w:t>
      </w:r>
      <w:proofErr w:type="spellStart"/>
      <w:r w:rsidR="00725ED7">
        <w:rPr>
          <w:rStyle w:val="atv"/>
          <w:rFonts w:ascii="Courier New" w:hAnsi="Courier New" w:cs="Courier New"/>
          <w:color w:val="880000"/>
          <w:sz w:val="19"/>
          <w:szCs w:val="19"/>
        </w:rPr>
        <w:t>heroes</w:t>
      </w:r>
      <w:proofErr w:type="spellEnd"/>
      <w:r w:rsidR="00725ED7">
        <w:rPr>
          <w:rStyle w:val="atv"/>
          <w:rFonts w:ascii="Courier New" w:hAnsi="Courier New" w:cs="Courier New"/>
          <w:color w:val="880000"/>
          <w:sz w:val="19"/>
          <w:szCs w:val="19"/>
        </w:rPr>
        <w:t>"</w:t>
      </w:r>
      <w:r w:rsidR="00725ED7">
        <w:rPr>
          <w:rStyle w:val="pln"/>
          <w:rFonts w:ascii="Courier New" w:hAnsi="Courier New" w:cs="Courier New"/>
          <w:color w:val="000000"/>
          <w:sz w:val="19"/>
          <w:szCs w:val="19"/>
        </w:rPr>
        <w:t xml:space="preserve"> (</w:t>
      </w:r>
      <w:proofErr w:type="spellStart"/>
      <w:r w:rsidR="00725ED7">
        <w:rPr>
          <w:rStyle w:val="atn"/>
          <w:rFonts w:ascii="Courier New" w:hAnsi="Courier New" w:cs="Courier New"/>
          <w:color w:val="660066"/>
          <w:sz w:val="19"/>
          <w:szCs w:val="19"/>
        </w:rPr>
        <w:t>click</w:t>
      </w:r>
      <w:proofErr w:type="spellEnd"/>
      <w:r w:rsidR="00725ED7">
        <w:rPr>
          <w:rStyle w:val="pln"/>
          <w:rFonts w:ascii="Courier New" w:hAnsi="Courier New" w:cs="Courier New"/>
          <w:color w:val="000000"/>
          <w:sz w:val="19"/>
          <w:szCs w:val="19"/>
        </w:rPr>
        <w:t>)</w:t>
      </w:r>
      <w:r w:rsidR="00725ED7">
        <w:rPr>
          <w:rStyle w:val="pun"/>
          <w:rFonts w:ascii="Courier New" w:hAnsi="Courier New" w:cs="Courier New"/>
          <w:color w:val="666600"/>
          <w:sz w:val="19"/>
          <w:szCs w:val="19"/>
        </w:rPr>
        <w:t>=</w:t>
      </w:r>
      <w:r w:rsidR="00725ED7">
        <w:rPr>
          <w:rStyle w:val="atv"/>
          <w:rFonts w:ascii="Courier New" w:hAnsi="Courier New" w:cs="Courier New"/>
          <w:color w:val="880000"/>
          <w:sz w:val="19"/>
          <w:szCs w:val="19"/>
        </w:rPr>
        <w:t>"</w:t>
      </w:r>
      <w:proofErr w:type="spellStart"/>
      <w:r w:rsidR="00725ED7">
        <w:rPr>
          <w:rStyle w:val="atv"/>
          <w:rFonts w:ascii="Courier New" w:hAnsi="Courier New" w:cs="Courier New"/>
          <w:color w:val="880000"/>
          <w:sz w:val="19"/>
          <w:szCs w:val="19"/>
        </w:rPr>
        <w:t>selectHero</w:t>
      </w:r>
      <w:proofErr w:type="spellEnd"/>
      <w:r w:rsidR="00725ED7">
        <w:rPr>
          <w:rStyle w:val="atv"/>
          <w:rFonts w:ascii="Courier New" w:hAnsi="Courier New" w:cs="Courier New"/>
          <w:color w:val="880000"/>
          <w:sz w:val="19"/>
          <w:szCs w:val="19"/>
        </w:rPr>
        <w:t>(</w:t>
      </w:r>
      <w:proofErr w:type="spellStart"/>
      <w:r w:rsidR="00725ED7">
        <w:rPr>
          <w:rStyle w:val="atv"/>
          <w:rFonts w:ascii="Courier New" w:hAnsi="Courier New" w:cs="Courier New"/>
          <w:color w:val="880000"/>
          <w:sz w:val="19"/>
          <w:szCs w:val="19"/>
        </w:rPr>
        <w:t>hero</w:t>
      </w:r>
      <w:proofErr w:type="spellEnd"/>
      <w:r w:rsidR="00725ED7">
        <w:rPr>
          <w:rStyle w:val="atv"/>
          <w:rFonts w:ascii="Courier New" w:hAnsi="Courier New" w:cs="Courier New"/>
          <w:color w:val="880000"/>
          <w:sz w:val="19"/>
          <w:szCs w:val="19"/>
        </w:rPr>
        <w:t>)"</w:t>
      </w:r>
      <w:r w:rsidR="00725ED7">
        <w:rPr>
          <w:rStyle w:val="tag"/>
          <w:rFonts w:ascii="Courier New" w:hAnsi="Courier New" w:cs="Courier New"/>
          <w:color w:val="000088"/>
          <w:sz w:val="19"/>
          <w:szCs w:val="19"/>
        </w:rPr>
        <w:t>&gt;</w:t>
      </w:r>
    </w:p>
    <w:p w14:paraId="4C30599D" w14:textId="77777777" w:rsidR="00725ED7" w:rsidRDefault="00725ED7" w:rsidP="00B471B7">
      <w:pPr>
        <w:pStyle w:val="Kd"/>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sidR="00B471B7">
        <w:rPr>
          <w:rStyle w:val="pln"/>
          <w:rFonts w:ascii="Courier New" w:hAnsi="Courier New" w:cs="Courier New"/>
          <w:color w:val="000000"/>
          <w:sz w:val="19"/>
          <w:szCs w:val="19"/>
        </w:rPr>
        <w:t xml:space="preserve">       </w:t>
      </w:r>
      <w:r>
        <w:rPr>
          <w:rStyle w:val="pln"/>
          <w:rFonts w:ascii="Courier New" w:hAnsi="Courier New" w:cs="Courier New"/>
          <w:color w:val="000000"/>
          <w:sz w:val="19"/>
          <w:szCs w:val="19"/>
        </w:rPr>
        <w:t xml:space="preserve">{{hero.name}} </w:t>
      </w:r>
    </w:p>
    <w:p w14:paraId="75EAB905" w14:textId="77777777" w:rsidR="00725ED7" w:rsidRDefault="00B471B7" w:rsidP="00725ED7">
      <w:pPr>
        <w:pStyle w:val="Kd"/>
        <w:rPr>
          <w:rStyle w:val="pln"/>
          <w:rFonts w:ascii="Courier New" w:hAnsi="Courier New" w:cs="Courier New"/>
          <w:color w:val="000000"/>
          <w:sz w:val="19"/>
          <w:szCs w:val="19"/>
        </w:rPr>
      </w:pPr>
      <w:r>
        <w:rPr>
          <w:rStyle w:val="tag"/>
          <w:rFonts w:ascii="Courier New" w:hAnsi="Courier New" w:cs="Courier New"/>
          <w:color w:val="000088"/>
          <w:sz w:val="19"/>
          <w:szCs w:val="19"/>
        </w:rPr>
        <w:t xml:space="preserve">    </w:t>
      </w:r>
      <w:r w:rsidR="00725ED7">
        <w:rPr>
          <w:rStyle w:val="tag"/>
          <w:rFonts w:ascii="Courier New" w:hAnsi="Courier New" w:cs="Courier New"/>
          <w:color w:val="000088"/>
          <w:sz w:val="19"/>
          <w:szCs w:val="19"/>
        </w:rPr>
        <w:t>&lt;/li&gt;</w:t>
      </w:r>
      <w:r w:rsidR="00725ED7">
        <w:rPr>
          <w:rStyle w:val="pln"/>
          <w:rFonts w:ascii="Courier New" w:hAnsi="Courier New" w:cs="Courier New"/>
          <w:color w:val="000000"/>
          <w:sz w:val="19"/>
          <w:szCs w:val="19"/>
        </w:rPr>
        <w:t xml:space="preserve"> </w:t>
      </w:r>
    </w:p>
    <w:p w14:paraId="48C8DE9D" w14:textId="77777777" w:rsidR="00725ED7" w:rsidRDefault="00725ED7" w:rsidP="00725ED7">
      <w:pPr>
        <w:pStyle w:val="Kd"/>
        <w:rPr>
          <w:rStyle w:val="tag"/>
          <w:rFonts w:ascii="Courier New" w:hAnsi="Courier New" w:cs="Courier New"/>
          <w:color w:val="000088"/>
          <w:sz w:val="19"/>
          <w:szCs w:val="19"/>
        </w:rPr>
      </w:pPr>
      <w:r>
        <w:rPr>
          <w:rStyle w:val="tag"/>
          <w:rFonts w:ascii="Courier New" w:hAnsi="Courier New" w:cs="Courier New"/>
          <w:color w:val="000088"/>
          <w:sz w:val="19"/>
          <w:szCs w:val="19"/>
        </w:rPr>
        <w:t>&lt;/</w:t>
      </w:r>
      <w:proofErr w:type="spellStart"/>
      <w:r>
        <w:rPr>
          <w:rStyle w:val="tag"/>
          <w:rFonts w:ascii="Courier New" w:hAnsi="Courier New" w:cs="Courier New"/>
          <w:color w:val="000088"/>
          <w:sz w:val="19"/>
          <w:szCs w:val="19"/>
        </w:rPr>
        <w:t>ul</w:t>
      </w:r>
      <w:proofErr w:type="spellEnd"/>
      <w:r>
        <w:rPr>
          <w:rStyle w:val="tag"/>
          <w:rFonts w:ascii="Courier New" w:hAnsi="Courier New" w:cs="Courier New"/>
          <w:color w:val="000088"/>
          <w:sz w:val="19"/>
          <w:szCs w:val="19"/>
        </w:rPr>
        <w:t>&gt;</w:t>
      </w:r>
    </w:p>
    <w:p w14:paraId="5D111928" w14:textId="77777777" w:rsidR="00725ED7" w:rsidRDefault="00725ED7" w:rsidP="00725ED7">
      <w:r>
        <w:lastRenderedPageBreak/>
        <w:t xml:space="preserve">Ebben a sablon </w:t>
      </w:r>
      <w:r w:rsidR="00880E89">
        <w:t xml:space="preserve">részletbe több </w:t>
      </w:r>
      <w:proofErr w:type="spellStart"/>
      <w:r w:rsidR="00880E89">
        <w:t>Angular</w:t>
      </w:r>
      <w:proofErr w:type="spellEnd"/>
      <w:r>
        <w:t xml:space="preserve"> szintaktika is megjelenik. A </w:t>
      </w:r>
      <w:r w:rsidRPr="00725ED7">
        <w:rPr>
          <w:i/>
        </w:rPr>
        <w:t>*</w:t>
      </w:r>
      <w:proofErr w:type="spellStart"/>
      <w:r w:rsidRPr="00725ED7">
        <w:rPr>
          <w:i/>
        </w:rPr>
        <w:t>ngFor</w:t>
      </w:r>
      <w:proofErr w:type="spellEnd"/>
      <w:r>
        <w:rPr>
          <w:i/>
        </w:rPr>
        <w:t xml:space="preserve"> </w:t>
      </w:r>
      <w:r>
        <w:t>egy direktív</w:t>
      </w:r>
      <w:r w:rsidR="00880E89">
        <w:t>a, ami egy lista minden elemén végighalad</w:t>
      </w:r>
      <w:r>
        <w:t xml:space="preserve">. A </w:t>
      </w:r>
      <w:r w:rsidRPr="00725ED7">
        <w:rPr>
          <w:i/>
        </w:rPr>
        <w:t>{{hero.name}</w:t>
      </w:r>
      <w:commentRangeStart w:id="40"/>
      <w:r w:rsidRPr="00A238BB">
        <w:rPr>
          <w:i/>
        </w:rPr>
        <w:t>}</w:t>
      </w:r>
      <w:commentRangeEnd w:id="40"/>
      <w:r w:rsidR="003F4F39" w:rsidRPr="00A238BB">
        <w:rPr>
          <w:rStyle w:val="Jegyzethivatkozs"/>
          <w:i/>
        </w:rPr>
        <w:commentReference w:id="40"/>
      </w:r>
      <w:r>
        <w:t xml:space="preserve">, illetve a </w:t>
      </w:r>
      <w:r w:rsidRPr="00725ED7">
        <w:rPr>
          <w:i/>
        </w:rPr>
        <w:t>(</w:t>
      </w:r>
      <w:proofErr w:type="spellStart"/>
      <w:r w:rsidRPr="00725ED7">
        <w:rPr>
          <w:i/>
        </w:rPr>
        <w:t>click</w:t>
      </w:r>
      <w:proofErr w:type="spellEnd"/>
      <w:r w:rsidRPr="00725ED7">
        <w:rPr>
          <w:i/>
        </w:rPr>
        <w:t>)</w:t>
      </w:r>
      <w:r>
        <w:t xml:space="preserve"> már az adatkötés részei.</w:t>
      </w:r>
    </w:p>
    <w:p w14:paraId="73FEF17D" w14:textId="48EA75BB" w:rsidR="00725ED7" w:rsidRDefault="00725ED7" w:rsidP="00725ED7">
      <w:r>
        <w:t xml:space="preserve">A keretrendszer használata nélkül, a </w:t>
      </w:r>
      <w:r w:rsidR="00F768C6">
        <w:t>fejlesztők felelőssége</w:t>
      </w:r>
      <w:r>
        <w:t xml:space="preserve"> lenne a felhasználók által bevitt értékek hozzárendelése a </w:t>
      </w:r>
      <w:r w:rsidR="00F768C6">
        <w:t>szoftver adataihoz</w:t>
      </w:r>
      <w:r>
        <w:t xml:space="preserve">. Erre nyújt megoldást az </w:t>
      </w:r>
      <w:proofErr w:type="spellStart"/>
      <w:r>
        <w:t>Angular</w:t>
      </w:r>
      <w:proofErr w:type="spellEnd"/>
      <w:r>
        <w:t xml:space="preserve"> a </w:t>
      </w:r>
      <w:proofErr w:type="spellStart"/>
      <w:r>
        <w:t>kétirányú</w:t>
      </w:r>
      <w:proofErr w:type="spellEnd"/>
      <w:r>
        <w:t xml:space="preserve"> adatkötéssel. Ez a mechanizmus </w:t>
      </w:r>
      <w:r w:rsidR="00075B31">
        <w:t xml:space="preserve">köti a sablon egy darabját a komponens egy darabjához. A </w:t>
      </w:r>
      <w:r w:rsidR="00075B31" w:rsidRPr="00075B31">
        <w:rPr>
          <w:i/>
        </w:rPr>
        <w:t>{{}}</w:t>
      </w:r>
      <w:r w:rsidR="00075B31">
        <w:rPr>
          <w:i/>
        </w:rPr>
        <w:t xml:space="preserve"> </w:t>
      </w:r>
      <w:r w:rsidR="00075B31">
        <w:t>jelzés köti össze az adatot a két oldallal.</w:t>
      </w:r>
    </w:p>
    <w:p w14:paraId="16834013" w14:textId="77777777" w:rsidR="00075B31" w:rsidRDefault="004A0D7A" w:rsidP="00075B31">
      <w:pPr>
        <w:keepNext/>
        <w:jc w:val="center"/>
      </w:pPr>
      <w:r>
        <w:rPr>
          <w:noProof/>
          <w:lang w:eastAsia="hu-HU"/>
        </w:rPr>
        <w:drawing>
          <wp:inline distT="0" distB="0" distL="0" distR="0" wp14:anchorId="022655FF" wp14:editId="13BDBF94">
            <wp:extent cx="2790825" cy="2600325"/>
            <wp:effectExtent l="0" t="0" r="0" b="0"/>
            <wp:docPr id="3" name="Kép 3" descr="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in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600325"/>
                    </a:xfrm>
                    <a:prstGeom prst="rect">
                      <a:avLst/>
                    </a:prstGeom>
                    <a:noFill/>
                    <a:ln>
                      <a:noFill/>
                    </a:ln>
                  </pic:spPr>
                </pic:pic>
              </a:graphicData>
            </a:graphic>
          </wp:inline>
        </w:drawing>
      </w:r>
    </w:p>
    <w:p w14:paraId="443DCF86" w14:textId="3DF51EC9" w:rsidR="00075B31" w:rsidRDefault="00391576" w:rsidP="00C94621">
      <w:pPr>
        <w:pStyle w:val="Kpalrs"/>
        <w:rPr>
          <w:noProof/>
        </w:rPr>
      </w:pPr>
      <w:fldSimple w:instr=" SEQ ábra \* ARABIC ">
        <w:r w:rsidR="00A811F1">
          <w:rPr>
            <w:noProof/>
          </w:rPr>
          <w:t>2</w:t>
        </w:r>
      </w:fldSimple>
      <w:r w:rsidR="00075B31">
        <w:t>. ábra Adatkötés</w:t>
      </w:r>
      <w:r w:rsidR="00E617AD">
        <w:t xml:space="preserve"> fajtái</w:t>
      </w:r>
      <w:r w:rsidR="00075B31">
        <w:rPr>
          <w:noProof/>
        </w:rPr>
        <w:t xml:space="preserve"> [</w:t>
      </w:r>
      <w:r w:rsidR="00C66D71">
        <w:rPr>
          <w:noProof/>
        </w:rPr>
        <w:t>2</w:t>
      </w:r>
      <w:r w:rsidR="00075B31">
        <w:rPr>
          <w:noProof/>
        </w:rPr>
        <w:t>]</w:t>
      </w:r>
      <w:r w:rsidR="00E617AD">
        <w:rPr>
          <w:noProof/>
        </w:rPr>
        <w:t xml:space="preserve"> </w:t>
      </w:r>
    </w:p>
    <w:p w14:paraId="124F317B" w14:textId="48268A1E" w:rsidR="00E617AD" w:rsidRDefault="00E617AD" w:rsidP="00E617AD">
      <w:r>
        <w:t xml:space="preserve">A </w:t>
      </w:r>
      <w:r w:rsidRPr="00E617AD">
        <w:rPr>
          <w:i/>
        </w:rPr>
        <w:t>{{</w:t>
      </w:r>
      <w:proofErr w:type="spellStart"/>
      <w:r>
        <w:rPr>
          <w:i/>
        </w:rPr>
        <w:t>value</w:t>
      </w:r>
      <w:proofErr w:type="spellEnd"/>
      <w:r w:rsidRPr="00E617AD">
        <w:rPr>
          <w:i/>
        </w:rPr>
        <w:t>}}</w:t>
      </w:r>
      <w:r>
        <w:rPr>
          <w:i/>
        </w:rPr>
        <w:t xml:space="preserve"> </w:t>
      </w:r>
      <w:r>
        <w:t xml:space="preserve">megjeleníti a benne lévő értéket. A </w:t>
      </w:r>
      <w:r w:rsidRPr="00E617AD">
        <w:rPr>
          <w:i/>
        </w:rPr>
        <w:t>[</w:t>
      </w:r>
      <w:proofErr w:type="spellStart"/>
      <w:r w:rsidRPr="00E617AD">
        <w:rPr>
          <w:i/>
        </w:rPr>
        <w:t>property</w:t>
      </w:r>
      <w:proofErr w:type="spellEnd"/>
      <w:r w:rsidRPr="00E617AD">
        <w:rPr>
          <w:i/>
        </w:rPr>
        <w:t>]</w:t>
      </w:r>
      <w:r>
        <w:rPr>
          <w:i/>
        </w:rPr>
        <w:t xml:space="preserve"> </w:t>
      </w:r>
      <w:r>
        <w:t xml:space="preserve">továbbadja az értéket egy másik komponensnek. A </w:t>
      </w:r>
      <w:r w:rsidRPr="00E617AD">
        <w:rPr>
          <w:i/>
        </w:rPr>
        <w:t>(</w:t>
      </w:r>
      <w:proofErr w:type="spellStart"/>
      <w:r w:rsidRPr="00E617AD">
        <w:rPr>
          <w:i/>
        </w:rPr>
        <w:t>event</w:t>
      </w:r>
      <w:proofErr w:type="spellEnd"/>
      <w:r w:rsidRPr="00E617AD">
        <w:rPr>
          <w:i/>
        </w:rPr>
        <w:t>)</w:t>
      </w:r>
      <w:r>
        <w:rPr>
          <w:i/>
        </w:rPr>
        <w:t xml:space="preserve"> </w:t>
      </w:r>
      <w:r>
        <w:t>egy eseménykezelőt köt a felhasználó által kiváltott eseményre</w:t>
      </w:r>
      <w:r w:rsidR="00F768C6">
        <w:t xml:space="preserve"> és az igazi </w:t>
      </w:r>
      <w:proofErr w:type="spellStart"/>
      <w:r w:rsidR="00F768C6">
        <w:t>kétirányú</w:t>
      </w:r>
      <w:proofErr w:type="spellEnd"/>
      <w:r w:rsidR="00F768C6">
        <w:t xml:space="preserve"> adatkötést pedig az </w:t>
      </w:r>
      <w:commentRangeStart w:id="41"/>
      <w:commentRangeEnd w:id="41"/>
      <w:r w:rsidR="0014338D">
        <w:rPr>
          <w:rStyle w:val="Jegyzethivatkozs"/>
        </w:rPr>
        <w:commentReference w:id="41"/>
      </w:r>
      <w:r w:rsidRPr="00E617AD">
        <w:rPr>
          <w:i/>
        </w:rPr>
        <w:t>[(</w:t>
      </w:r>
      <w:proofErr w:type="spellStart"/>
      <w:r w:rsidRPr="00E617AD">
        <w:rPr>
          <w:i/>
        </w:rPr>
        <w:t>ng-model</w:t>
      </w:r>
      <w:proofErr w:type="spellEnd"/>
      <w:r w:rsidRPr="00E617AD">
        <w:rPr>
          <w:i/>
        </w:rPr>
        <w:t>)]</w:t>
      </w:r>
      <w:r>
        <w:rPr>
          <w:i/>
        </w:rPr>
        <w:t xml:space="preserve"> </w:t>
      </w:r>
      <w:r>
        <w:t>szolgáltatja.</w:t>
      </w:r>
    </w:p>
    <w:p w14:paraId="032A0172" w14:textId="77777777" w:rsidR="00E617AD" w:rsidRDefault="00E617AD" w:rsidP="00E617AD">
      <w:pPr>
        <w:pStyle w:val="Cmsor3"/>
      </w:pPr>
      <w:bookmarkStart w:id="42" w:name="_Toc20666696"/>
      <w:r>
        <w:t>Szolgáltatások és függőség injektálás</w:t>
      </w:r>
      <w:bookmarkEnd w:id="42"/>
    </w:p>
    <w:p w14:paraId="7D862A02" w14:textId="3D403CC4" w:rsidR="00E617AD" w:rsidRDefault="00551438" w:rsidP="00E617AD">
      <w:r>
        <w:t xml:space="preserve">A szolgáltatások egy széles kategória, amely magában foglal minden olyan adatot, funkciót, amire az alkalmazásnak szüksége van. Ezek általában osztályok egy szűkebb, jól definiált céllal, </w:t>
      </w:r>
      <w:r w:rsidR="00F768C6">
        <w:t>melyek</w:t>
      </w:r>
      <w:r>
        <w:t xml:space="preserve"> specifikusak egy adott területre.</w:t>
      </w:r>
    </w:p>
    <w:p w14:paraId="1F068664" w14:textId="77777777" w:rsidR="00551438" w:rsidRDefault="00551438" w:rsidP="00E617AD">
      <w:r>
        <w:t xml:space="preserve">Az </w:t>
      </w:r>
      <w:proofErr w:type="spellStart"/>
      <w:r>
        <w:t>Angular</w:t>
      </w:r>
      <w:proofErr w:type="spellEnd"/>
      <w:r>
        <w:t xml:space="preserve"> megkülönbözteti a szolgáltatásokat a komponensektől, ezzel növelve a modularitást és az újrahasznosíthatóságát a megírt kódnak. Azzal, hogy a komponensek nézet specifikus funkcionalitását szétválasztja az egyéb fajta számításoktól, soványabbá és hatékonyabbá teszi a komponenseket.</w:t>
      </w:r>
    </w:p>
    <w:p w14:paraId="585E77E1" w14:textId="55417FB0" w:rsidR="00551438" w:rsidRDefault="00551438" w:rsidP="00E617AD">
      <w:r>
        <w:t xml:space="preserve">Ideális esetben a komponensek feladata csupán a felhasználók interakcióinak kezelése és semmi több. Feladata megbízni a szolgáltatásokat bizonyos </w:t>
      </w:r>
      <w:r w:rsidR="004B18DD">
        <w:lastRenderedPageBreak/>
        <w:t>tevékenységekkel</w:t>
      </w:r>
      <w:commentRangeStart w:id="43"/>
      <w:commentRangeEnd w:id="43"/>
      <w:r w:rsidR="00936A35">
        <w:rPr>
          <w:rStyle w:val="Jegyzethivatkozs"/>
        </w:rPr>
        <w:commentReference w:id="43"/>
      </w:r>
      <w:r>
        <w:t>, például</w:t>
      </w:r>
      <w:commentRangeStart w:id="44"/>
      <w:commentRangeEnd w:id="44"/>
      <w:r w:rsidR="00936A35">
        <w:rPr>
          <w:rStyle w:val="Jegyzethivatkozs"/>
        </w:rPr>
        <w:commentReference w:id="44"/>
      </w:r>
      <w:r>
        <w:t xml:space="preserve"> adatok biztosítása a szerverről, bevitt értékek </w:t>
      </w:r>
      <w:r w:rsidR="004B18DD">
        <w:t>vizsgálata és ellenőrzése</w:t>
      </w:r>
      <w:r>
        <w:t>, naplózás.</w:t>
      </w:r>
    </w:p>
    <w:p w14:paraId="3B29CC81" w14:textId="21B0D2CE" w:rsidR="00551438" w:rsidRDefault="00551438" w:rsidP="00E617AD">
      <w:r>
        <w:t>A függőség injektálás (</w:t>
      </w:r>
      <w:proofErr w:type="spellStart"/>
      <w:r w:rsidRPr="00551438">
        <w:t>Dependency</w:t>
      </w:r>
      <w:proofErr w:type="spellEnd"/>
      <w:r w:rsidRPr="00551438">
        <w:t xml:space="preserve"> </w:t>
      </w:r>
      <w:proofErr w:type="spellStart"/>
      <w:r w:rsidRPr="00551438">
        <w:t>injection</w:t>
      </w:r>
      <w:proofErr w:type="spellEnd"/>
      <w:r>
        <w:t>, DI</w:t>
      </w:r>
      <w:r w:rsidRPr="00551438">
        <w:t>)</w:t>
      </w:r>
      <w:r>
        <w:t xml:space="preserve"> beépítetten elérhető az </w:t>
      </w:r>
      <w:proofErr w:type="spellStart"/>
      <w:r>
        <w:t>A</w:t>
      </w:r>
      <w:r w:rsidR="00586FBD">
        <w:t>ngular</w:t>
      </w:r>
      <w:proofErr w:type="spellEnd"/>
      <w:r w:rsidR="00586FBD">
        <w:t xml:space="preserve"> </w:t>
      </w:r>
      <w:commentRangeStart w:id="45"/>
      <w:r w:rsidR="00586FBD">
        <w:t>keretrendszerbe</w:t>
      </w:r>
      <w:commentRangeEnd w:id="45"/>
      <w:r w:rsidR="004B18DD">
        <w:t>n</w:t>
      </w:r>
      <w:r w:rsidR="00B04A6A">
        <w:rPr>
          <w:rStyle w:val="Jegyzethivatkozs"/>
        </w:rPr>
        <w:commentReference w:id="45"/>
      </w:r>
      <w:r w:rsidR="00586FBD">
        <w:t xml:space="preserve"> és biztosítja a szolgáltatásokat az új komponenseknek. A szolgáltatásokat a </w:t>
      </w:r>
      <w:r w:rsidR="00586FBD" w:rsidRPr="00586FBD">
        <w:rPr>
          <w:i/>
        </w:rPr>
        <w:t>@</w:t>
      </w:r>
      <w:proofErr w:type="spellStart"/>
      <w:proofErr w:type="gramStart"/>
      <w:r w:rsidR="00586FBD" w:rsidRPr="00586FBD">
        <w:rPr>
          <w:i/>
        </w:rPr>
        <w:t>Injectable</w:t>
      </w:r>
      <w:proofErr w:type="spellEnd"/>
      <w:r w:rsidR="00586FBD" w:rsidRPr="00586FBD">
        <w:rPr>
          <w:i/>
        </w:rPr>
        <w:t>(</w:t>
      </w:r>
      <w:proofErr w:type="gramEnd"/>
      <w:r w:rsidR="00586FBD" w:rsidRPr="00586FBD">
        <w:rPr>
          <w:i/>
        </w:rPr>
        <w:t>)</w:t>
      </w:r>
      <w:r w:rsidR="00586FBD">
        <w:rPr>
          <w:i/>
        </w:rPr>
        <w:t xml:space="preserve"> </w:t>
      </w:r>
      <w:r w:rsidR="00586FBD">
        <w:t>dekorátorral lehet létrehozni és ez biztosítja, hogy a keretrendszer tudja injektálni, mint függőség. Az alkalmazás létrehoz egy alkalmazás-szintű injektort a betöltés folyamat alatt (</w:t>
      </w:r>
      <w:proofErr w:type="spellStart"/>
      <w:r w:rsidR="00586FBD" w:rsidRPr="00586FBD">
        <w:rPr>
          <w:i/>
        </w:rPr>
        <w:t>bootst</w:t>
      </w:r>
      <w:r w:rsidR="00586FBD">
        <w:rPr>
          <w:i/>
        </w:rPr>
        <w:t>r</w:t>
      </w:r>
      <w:r w:rsidR="00586FBD" w:rsidRPr="00586FBD">
        <w:rPr>
          <w:i/>
        </w:rPr>
        <w:t>apping</w:t>
      </w:r>
      <w:proofErr w:type="spellEnd"/>
      <w:r w:rsidR="00586FBD">
        <w:t>), ami felelős az injektálásokért.</w:t>
      </w:r>
    </w:p>
    <w:p w14:paraId="4D973B91" w14:textId="77777777" w:rsidR="00880E89" w:rsidRDefault="00880E89" w:rsidP="00880E89">
      <w:pPr>
        <w:pStyle w:val="Cmsor3"/>
      </w:pPr>
      <w:bookmarkStart w:id="46" w:name="_Toc20666697"/>
      <w:r>
        <w:t>Működés</w:t>
      </w:r>
      <w:bookmarkEnd w:id="46"/>
    </w:p>
    <w:p w14:paraId="3DD50730" w14:textId="77777777" w:rsidR="00880E89" w:rsidRDefault="00880E89" w:rsidP="00880E89">
      <w:r>
        <w:t xml:space="preserve">Az alapelemek bemutatása után szeretném részletesen demonstrálni, hogyan működik egy </w:t>
      </w:r>
      <w:proofErr w:type="spellStart"/>
      <w:r>
        <w:t>Angular</w:t>
      </w:r>
      <w:proofErr w:type="spellEnd"/>
      <w:r>
        <w:t xml:space="preserve"> alkalmazás. Ehhez </w:t>
      </w:r>
      <w:proofErr w:type="gramStart"/>
      <w:r>
        <w:t>nyújt segítséget</w:t>
      </w:r>
      <w:proofErr w:type="gramEnd"/>
      <w:r>
        <w:t xml:space="preserve"> a következő ábra:</w:t>
      </w:r>
    </w:p>
    <w:p w14:paraId="30818A4A" w14:textId="77777777" w:rsidR="00880E89" w:rsidRDefault="00880E89" w:rsidP="00880E89">
      <w:pPr>
        <w:keepNext/>
        <w:jc w:val="center"/>
      </w:pPr>
      <w:r>
        <w:rPr>
          <w:noProof/>
          <w:lang w:eastAsia="hu-HU"/>
        </w:rPr>
        <w:drawing>
          <wp:inline distT="0" distB="0" distL="0" distR="0" wp14:anchorId="716B3D1F" wp14:editId="3A14D37C">
            <wp:extent cx="5400040" cy="27463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6375"/>
                    </a:xfrm>
                    <a:prstGeom prst="rect">
                      <a:avLst/>
                    </a:prstGeom>
                  </pic:spPr>
                </pic:pic>
              </a:graphicData>
            </a:graphic>
          </wp:inline>
        </w:drawing>
      </w:r>
    </w:p>
    <w:p w14:paraId="74A30827" w14:textId="752890D8" w:rsidR="00880E89" w:rsidRDefault="00391576" w:rsidP="00C94621">
      <w:pPr>
        <w:pStyle w:val="Kpalrs"/>
      </w:pPr>
      <w:fldSimple w:instr=" SEQ ábra \* ARABIC ">
        <w:r w:rsidR="00A811F1">
          <w:rPr>
            <w:noProof/>
          </w:rPr>
          <w:t>3</w:t>
        </w:r>
      </w:fldSimple>
      <w:r w:rsidR="00880E89">
        <w:t xml:space="preserve">. ábra </w:t>
      </w:r>
      <w:proofErr w:type="spellStart"/>
      <w:r w:rsidR="00880E89">
        <w:t>Angular</w:t>
      </w:r>
      <w:proofErr w:type="spellEnd"/>
      <w:r w:rsidR="00880E89">
        <w:t xml:space="preserve"> alkalmazás felépítés</w:t>
      </w:r>
      <w:sdt>
        <w:sdtPr>
          <w:id w:val="-1618291474"/>
          <w:citation/>
        </w:sdtPr>
        <w:sdtContent>
          <w:r w:rsidR="00880E89">
            <w:fldChar w:fldCharType="begin"/>
          </w:r>
          <w:r w:rsidR="00880E89">
            <w:instrText xml:space="preserve"> CITATION Ang192 \l 1038 </w:instrText>
          </w:r>
          <w:r w:rsidR="00880E89">
            <w:fldChar w:fldCharType="separate"/>
          </w:r>
          <w:r w:rsidR="00880E89">
            <w:rPr>
              <w:noProof/>
            </w:rPr>
            <w:t xml:space="preserve"> [7]</w:t>
          </w:r>
          <w:r w:rsidR="00880E89">
            <w:fldChar w:fldCharType="end"/>
          </w:r>
        </w:sdtContent>
      </w:sdt>
    </w:p>
    <w:p w14:paraId="2D7CC71E" w14:textId="291E9EF7" w:rsidR="002148BD" w:rsidRPr="00880E89" w:rsidRDefault="00880E89" w:rsidP="002148BD">
      <w:r>
        <w:t>Elsőként az alkalmazás gyökér modulja töltődik be. Ez létrehozza a különböző szolgáltatásokat</w:t>
      </w:r>
      <w:r w:rsidR="004B18DD">
        <w:t xml:space="preserve"> és</w:t>
      </w:r>
      <w:commentRangeStart w:id="47"/>
      <w:commentRangeEnd w:id="47"/>
      <w:r w:rsidR="00E27D14">
        <w:rPr>
          <w:rStyle w:val="Jegyzethivatkozs"/>
        </w:rPr>
        <w:commentReference w:id="47"/>
      </w:r>
      <w:r>
        <w:t xml:space="preserve"> betölti a függőségeket. Ezt követően a </w:t>
      </w:r>
      <w:proofErr w:type="spellStart"/>
      <w:r w:rsidRPr="00880E89">
        <w:rPr>
          <w:i/>
        </w:rPr>
        <w:t>bootstrap</w:t>
      </w:r>
      <w:proofErr w:type="spellEnd"/>
      <w:r>
        <w:rPr>
          <w:i/>
        </w:rPr>
        <w:t xml:space="preserve"> </w:t>
      </w:r>
      <w:r>
        <w:t>tulajdonságban megadott komponenst létrehozza az alkalmazás.</w:t>
      </w:r>
      <w:r w:rsidR="002148BD">
        <w:t xml:space="preserve"> Ennek legenerálódik a sablonja, amit betölt a DOM-</w:t>
      </w:r>
      <w:proofErr w:type="spellStart"/>
      <w:r w:rsidR="002148BD">
        <w:t>ba</w:t>
      </w:r>
      <w:proofErr w:type="spellEnd"/>
      <w:r w:rsidR="002148BD">
        <w:t>. Ez a sablon tartalmazhat adatkötést</w:t>
      </w:r>
      <w:commentRangeStart w:id="48"/>
      <w:r w:rsidR="002148BD">
        <w:t xml:space="preserve"> </w:t>
      </w:r>
      <w:commentRangeEnd w:id="48"/>
      <w:r w:rsidR="00E27D14">
        <w:rPr>
          <w:rStyle w:val="Jegyzethivatkozs"/>
        </w:rPr>
        <w:commentReference w:id="48"/>
      </w:r>
      <w:r w:rsidR="002148BD">
        <w:t xml:space="preserve">illetve direktívákat. </w:t>
      </w:r>
    </w:p>
    <w:p w14:paraId="26EF829F" w14:textId="77777777" w:rsidR="00370411" w:rsidRDefault="00370411" w:rsidP="00370411">
      <w:pPr>
        <w:pStyle w:val="Cmsor2"/>
      </w:pPr>
      <w:bookmarkStart w:id="49" w:name="_Toc499983742"/>
      <w:bookmarkStart w:id="50" w:name="_Toc20666698"/>
      <w:r>
        <w:t>Entity Framework Core</w:t>
      </w:r>
      <w:bookmarkEnd w:id="49"/>
      <w:bookmarkEnd w:id="50"/>
    </w:p>
    <w:p w14:paraId="4D72D47E" w14:textId="66FD563B" w:rsidR="00370411" w:rsidRDefault="00370411" w:rsidP="00370411">
      <w:r>
        <w:t>Az Entity Framework Core (EF Core) egy könnyebb, bővíthetőbb</w:t>
      </w:r>
      <w:commentRangeStart w:id="51"/>
      <w:commentRangeEnd w:id="51"/>
      <w:r w:rsidR="00E27D14">
        <w:rPr>
          <w:rStyle w:val="Jegyzethivatkozs"/>
        </w:rPr>
        <w:commentReference w:id="51"/>
      </w:r>
      <w:r>
        <w:t xml:space="preserve"> és a platform független verziója a nagy Entity Framework (EF) adat elérési technológiának. Ez egy </w:t>
      </w:r>
      <w:proofErr w:type="spellStart"/>
      <w:r>
        <w:t>object-relational</w:t>
      </w:r>
      <w:proofErr w:type="spellEnd"/>
      <w:r>
        <w:t xml:space="preserve"> mapper (ORM), ami lehetővé teszi, hogy az adatbázis elemeit .NET objektumként használjuk. Ezzel kiváltható sok alacsony szintű adatelérési kódolás, ami </w:t>
      </w:r>
      <w:r>
        <w:lastRenderedPageBreak/>
        <w:t xml:space="preserve">egyébként szükséges lenne. Az Entity Framework Core sok fajta adatbázis motort támogat. Ezek közül én </w:t>
      </w:r>
      <w:r w:rsidR="00586FBD">
        <w:t xml:space="preserve">az </w:t>
      </w:r>
      <w:r>
        <w:t xml:space="preserve">MSSQL adatbázis-kezelő </w:t>
      </w:r>
      <w:r w:rsidR="00586FBD">
        <w:t xml:space="preserve">rendszert használtam a szerveremhez, illetve </w:t>
      </w:r>
      <w:proofErr w:type="spellStart"/>
      <w:r w:rsidR="00586FBD">
        <w:t>InMemory</w:t>
      </w:r>
      <w:proofErr w:type="spellEnd"/>
      <w:r w:rsidR="00586FBD">
        <w:t xml:space="preserve"> adatbázist a te</w:t>
      </w:r>
      <w:r w:rsidR="00990F3C">
        <w:t>szteléshez</w:t>
      </w:r>
      <w:sdt>
        <w:sdtPr>
          <w:id w:val="1406263191"/>
          <w:citation/>
        </w:sdtPr>
        <w:sdtContent>
          <w:r w:rsidR="00990F3C">
            <w:fldChar w:fldCharType="begin"/>
          </w:r>
          <w:r w:rsidR="00990F3C">
            <w:instrText xml:space="preserve"> CITATION Mic19 \l 1038 </w:instrText>
          </w:r>
          <w:r w:rsidR="00990F3C">
            <w:fldChar w:fldCharType="separate"/>
          </w:r>
          <w:r w:rsidR="00990F3C">
            <w:rPr>
              <w:noProof/>
            </w:rPr>
            <w:t xml:space="preserve"> [8]</w:t>
          </w:r>
          <w:r w:rsidR="00990F3C">
            <w:fldChar w:fldCharType="end"/>
          </w:r>
        </w:sdtContent>
      </w:sdt>
      <w:r>
        <w:t xml:space="preserve">. </w:t>
      </w:r>
    </w:p>
    <w:p w14:paraId="494ED198" w14:textId="002EF256" w:rsidR="00370411" w:rsidRDefault="00370411" w:rsidP="00370411">
      <w:r>
        <w:t xml:space="preserve">A nagy Entity Framework háromfajta fejlesztési szemléletet támogat alkalmazások készítéséhez úgy, mint a Code First, Model First és Database First megközelítés. </w:t>
      </w:r>
      <w:r w:rsidR="00586FBD">
        <w:t xml:space="preserve">Az EF Core </w:t>
      </w:r>
      <w:proofErr w:type="gramStart"/>
      <w:r w:rsidR="004B18DD">
        <w:t xml:space="preserve">két </w:t>
      </w:r>
      <w:r w:rsidR="00586FBD">
        <w:t xml:space="preserve"> fő</w:t>
      </w:r>
      <w:proofErr w:type="gramEnd"/>
      <w:r w:rsidR="00586FBD">
        <w:t xml:space="preserve"> utat biztosít a séma létrehozáshoz</w:t>
      </w:r>
      <w:r>
        <w:t>.</w:t>
      </w:r>
      <w:r w:rsidR="00586FBD">
        <w:t xml:space="preserve"> Az egyik az említett Code First, ahol a kódban elkészített osztályokból migráció segítségével generálódik az adatbázis, a másik pedig a </w:t>
      </w:r>
      <w:proofErr w:type="spellStart"/>
      <w:r w:rsidR="00586FBD">
        <w:t>Reverse</w:t>
      </w:r>
      <w:proofErr w:type="spellEnd"/>
      <w:r w:rsidR="00586FBD">
        <w:t xml:space="preserve"> </w:t>
      </w:r>
      <w:proofErr w:type="spellStart"/>
      <w:r w:rsidR="00586FBD">
        <w:t>Engineering</w:t>
      </w:r>
      <w:proofErr w:type="spellEnd"/>
      <w:r w:rsidR="00586FBD">
        <w:t>, ahol az adatbázis alapján jönnek létre az entitás osztályok.</w:t>
      </w:r>
    </w:p>
    <w:p w14:paraId="6FCB9CAB" w14:textId="77777777" w:rsidR="00370411" w:rsidRDefault="00370411" w:rsidP="00370411">
      <w:r>
        <w:t xml:space="preserve">Az entitások között több fajta kapcsolat lehet, ezek megadására több lehetőséget is biztosít az Entity Framework Core. Az első és legegyszerűbb megoldás a navigációs tulajdonság alapú leképezés. Ezek a kapcsolatok úgy működnek, mint az adatbázisban a külső kulcsok. Ezen felül létezik az annotációs megoldás, ahol az entitás osztályainkat annotáljuk fel a megfelelő attribútumokkal. A harmadik megoldási lehetőség az ún. </w:t>
      </w:r>
      <w:proofErr w:type="spellStart"/>
      <w:r>
        <w:t>Fluent</w:t>
      </w:r>
      <w:proofErr w:type="spellEnd"/>
      <w:r>
        <w:t xml:space="preserve"> API, ahol az adatbázis kontextusunk létrehozásában kell definiálni a megfelelő relációkat, tábla leképezéseket. </w:t>
      </w:r>
    </w:p>
    <w:p w14:paraId="71462DE6" w14:textId="77777777" w:rsidR="00370411" w:rsidRDefault="00370411" w:rsidP="00370411">
      <w:pPr>
        <w:pStyle w:val="Cmsor2"/>
      </w:pPr>
      <w:bookmarkStart w:id="52" w:name="_Toc499983743"/>
      <w:bookmarkStart w:id="53" w:name="_Toc20666699"/>
      <w:r>
        <w:t>ASP.NET Core</w:t>
      </w:r>
      <w:bookmarkEnd w:id="52"/>
      <w:bookmarkEnd w:id="53"/>
    </w:p>
    <w:p w14:paraId="2C5BD268" w14:textId="2A9EEB71" w:rsidR="00370411" w:rsidRDefault="00370411" w:rsidP="00A94FEA">
      <w:r>
        <w:t xml:space="preserve">Az ASP.NET Core egy keresztplatformos, nagyteljesítményű és nyílt forráskódú keretrendszer, </w:t>
      </w:r>
      <w:commentRangeStart w:id="54"/>
      <w:r>
        <w:t xml:space="preserve">modern, felhő alapú, </w:t>
      </w:r>
      <w:commentRangeEnd w:id="54"/>
      <w:r w:rsidR="00CE5E46">
        <w:rPr>
          <w:rStyle w:val="Jegyzethivatkozs"/>
        </w:rPr>
        <w:commentReference w:id="54"/>
      </w:r>
      <w:r>
        <w:t xml:space="preserve">internetes alkalmazások készítésére. Ez a nagy ASP.NET újra tervezése szerkezeti változásokkal, amiknek köszönhetően soványabb és modulárisabb </w:t>
      </w:r>
      <w:r w:rsidR="00B32B4D">
        <w:t xml:space="preserve">lett </w:t>
      </w:r>
      <w:commentRangeStart w:id="55"/>
      <w:r>
        <w:t>a</w:t>
      </w:r>
      <w:commentRangeEnd w:id="55"/>
      <w:r w:rsidR="00412EFE">
        <w:rPr>
          <w:rStyle w:val="Jegyzethivatkozs"/>
        </w:rPr>
        <w:commentReference w:id="55"/>
      </w:r>
      <w:r>
        <w:t xml:space="preserve"> rendsz</w:t>
      </w:r>
      <w:r w:rsidR="00A94FEA">
        <w:t xml:space="preserve">er. </w:t>
      </w:r>
      <w:commentRangeStart w:id="56"/>
      <w:commentRangeStart w:id="57"/>
      <w:r w:rsidR="00A94FEA">
        <w:t xml:space="preserve">Számos előnnyel rendelkezik: </w:t>
      </w:r>
      <w:r>
        <w:t>beépített függőség injektálás, nagyteljesítményű, moduláris HTTP kérés csővezeték,</w:t>
      </w:r>
      <w:r w:rsidR="00A94FEA">
        <w:t xml:space="preserve"> </w:t>
      </w:r>
      <w:r>
        <w:t>IIS és ön-</w:t>
      </w:r>
      <w:proofErr w:type="spellStart"/>
      <w:r>
        <w:t>hosztolásra</w:t>
      </w:r>
      <w:proofErr w:type="spellEnd"/>
      <w:r>
        <w:t xml:space="preserve"> is képes saját folyamatban</w:t>
      </w:r>
      <w:r w:rsidR="00990F3C">
        <w:t xml:space="preserve"> </w:t>
      </w:r>
      <w:r>
        <w:t>(</w:t>
      </w:r>
      <w:proofErr w:type="spellStart"/>
      <w:r>
        <w:t>process</w:t>
      </w:r>
      <w:proofErr w:type="spellEnd"/>
      <w:r>
        <w:t>)</w:t>
      </w:r>
      <w:r w:rsidR="00A94FEA">
        <w:t xml:space="preserve">, </w:t>
      </w:r>
      <w:r>
        <w:t xml:space="preserve">fejleszthető több operációs rendszeren is (Windows, </w:t>
      </w:r>
      <w:proofErr w:type="spellStart"/>
      <w:r>
        <w:t>macOS</w:t>
      </w:r>
      <w:proofErr w:type="spellEnd"/>
      <w:r>
        <w:t>, Linux</w:t>
      </w:r>
      <w:r w:rsidR="00A94FEA">
        <w:t>).</w:t>
      </w:r>
      <w:commentRangeEnd w:id="56"/>
      <w:r w:rsidR="00412EFE">
        <w:rPr>
          <w:rStyle w:val="Jegyzethivatkozs"/>
        </w:rPr>
        <w:commentReference w:id="56"/>
      </w:r>
      <w:commentRangeEnd w:id="57"/>
      <w:r w:rsidR="00B32B4D">
        <w:rPr>
          <w:rStyle w:val="Jegyzethivatkozs"/>
        </w:rPr>
        <w:commentReference w:id="57"/>
      </w:r>
    </w:p>
    <w:p w14:paraId="59A3B160" w14:textId="31662576" w:rsidR="00370411" w:rsidRDefault="00370411" w:rsidP="00370411">
      <w:r>
        <w:t>Az ASP.NET Core részei NuGet csomagokon</w:t>
      </w:r>
      <w:r>
        <w:rPr>
          <w:rStyle w:val="Lbjegyzet-hivatkozs"/>
        </w:rPr>
        <w:footnoteReference w:id="10"/>
      </w:r>
      <w:r>
        <w:t xml:space="preserve"> keresztül érhetők el, ezzel is lehetővé téve az optimalizálást, mivel elég csak a szükséges </w:t>
      </w:r>
      <w:commentRangeStart w:id="58"/>
      <w:r>
        <w:t>c</w:t>
      </w:r>
      <w:r w:rsidR="00B32B4D">
        <w:t>somag</w:t>
      </w:r>
      <w:r>
        <w:t>ra</w:t>
      </w:r>
      <w:commentRangeEnd w:id="58"/>
      <w:r w:rsidR="000304AB">
        <w:rPr>
          <w:rStyle w:val="Jegyzethivatkozs"/>
        </w:rPr>
        <w:commentReference w:id="58"/>
      </w:r>
      <w:r>
        <w:t xml:space="preserve"> hivatkozni. </w:t>
      </w:r>
    </w:p>
    <w:p w14:paraId="77D8A8A8" w14:textId="77777777" w:rsidR="00370411" w:rsidRPr="006825D9" w:rsidRDefault="00370411" w:rsidP="00370411">
      <w:r>
        <w:t>Az ASP.NET Core MVC sok szolgáltatást nyújt a fejlesztőknek, ezek közé tartozik az út kezelés (</w:t>
      </w:r>
      <w:proofErr w:type="spellStart"/>
      <w:r>
        <w:t>routing</w:t>
      </w:r>
      <w:proofErr w:type="spellEnd"/>
      <w:r>
        <w:t>), modellkötés (</w:t>
      </w:r>
      <w:proofErr w:type="spellStart"/>
      <w:r>
        <w:t>model</w:t>
      </w:r>
      <w:proofErr w:type="spellEnd"/>
      <w:r>
        <w:t xml:space="preserve"> </w:t>
      </w:r>
      <w:proofErr w:type="spellStart"/>
      <w:r>
        <w:t>binding</w:t>
      </w:r>
      <w:proofErr w:type="spellEnd"/>
      <w:r>
        <w:t xml:space="preserve">), modell validáció, függőség </w:t>
      </w:r>
      <w:r>
        <w:lastRenderedPageBreak/>
        <w:t>injektálás, szűrők stb. Ezek közül számos komponenst felhasználtam az alkalmazásom elkészítése során.</w:t>
      </w:r>
    </w:p>
    <w:p w14:paraId="4DCB2DBD" w14:textId="77777777" w:rsidR="00370411" w:rsidRDefault="00370411" w:rsidP="00370411">
      <w:pPr>
        <w:pStyle w:val="Cmsor3"/>
      </w:pPr>
      <w:bookmarkStart w:id="59" w:name="_Toc499983744"/>
      <w:bookmarkStart w:id="60" w:name="_Toc20666700"/>
      <w:r>
        <w:t>Modell-nézet-vezérlő minta</w:t>
      </w:r>
      <w:bookmarkEnd w:id="59"/>
      <w:bookmarkEnd w:id="60"/>
    </w:p>
    <w:p w14:paraId="06A69D7B" w14:textId="77777777" w:rsidR="00370411" w:rsidRDefault="00370411" w:rsidP="00370411">
      <w:r>
        <w:t>Az modell-nézet-vezérlő (</w:t>
      </w:r>
      <w:proofErr w:type="spellStart"/>
      <w:r>
        <w:t>model-view-controller</w:t>
      </w:r>
      <w:proofErr w:type="spellEnd"/>
      <w:r>
        <w:t>, MVC) minta három komponensből épül fel: modell, nézet és vezérlő. Segítségével elérhetjük a szerepkörök különválasztását. A felhasználó kérései a vezérlőhöz vannak irányítva, ami felelős a modellel való munkáért. A vezérlő választja ki azt a nézetet, ami megjelenik az ügyfélnek és biztosítja az adatot, ami szükséges a felületen való megjelenítéshez.</w:t>
      </w:r>
    </w:p>
    <w:p w14:paraId="40F427CA" w14:textId="77777777" w:rsidR="00370411" w:rsidRDefault="004A0D7A" w:rsidP="00370411">
      <w:pPr>
        <w:pStyle w:val="Kp"/>
      </w:pPr>
      <w:r w:rsidRPr="002F1A27">
        <w:rPr>
          <w:noProof/>
          <w:lang w:eastAsia="hu-HU"/>
        </w:rPr>
        <w:drawing>
          <wp:inline distT="0" distB="0" distL="0" distR="0" wp14:anchorId="4C021463" wp14:editId="06D4F9BA">
            <wp:extent cx="1539218" cy="1473049"/>
            <wp:effectExtent l="76200" t="95250" r="61595" b="70485"/>
            <wp:docPr id="4" name="Kép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Kép 89"/>
                    <pic:cNvPicPr/>
                  </pic:nvPicPr>
                  <pic:blipFill>
                    <a:blip r:embed="rId19">
                      <a:extLst>
                        <a:ext uri="{28A0092B-C50C-407E-A947-70E740481C1C}">
                          <a14:useLocalDpi xmlns:a14="http://schemas.microsoft.com/office/drawing/2010/main"/>
                        </a:ext>
                      </a:extLst>
                    </a:blip>
                    <a:stretch>
                      <a:fillRect/>
                    </a:stretch>
                  </pic:blipFill>
                  <pic:spPr>
                    <a:xfrm>
                      <a:off x="0" y="0"/>
                      <a:ext cx="1538605" cy="1472565"/>
                    </a:xfrm>
                    <a:prstGeom prst="rect">
                      <a:avLst/>
                    </a:prstGeom>
                    <a:effectLst>
                      <a:outerShdw blurRad="63500" sx="102000" sy="102000" algn="ctr" rotWithShape="0">
                        <a:prstClr val="black">
                          <a:alpha val="40000"/>
                        </a:prstClr>
                      </a:outerShdw>
                    </a:effectLst>
                  </pic:spPr>
                </pic:pic>
              </a:graphicData>
            </a:graphic>
          </wp:inline>
        </w:drawing>
      </w:r>
    </w:p>
    <w:p w14:paraId="71A73B62" w14:textId="676BB951" w:rsidR="00370411" w:rsidRDefault="00391576" w:rsidP="00C94621">
      <w:pPr>
        <w:pStyle w:val="Kpalrs"/>
      </w:pPr>
      <w:fldSimple w:instr=" SEQ ábra \* ARABIC ">
        <w:r w:rsidR="00A811F1">
          <w:rPr>
            <w:noProof/>
          </w:rPr>
          <w:t>4</w:t>
        </w:r>
      </w:fldSimple>
      <w:r w:rsidR="00370411">
        <w:t>. ábra: MVC komponense</w:t>
      </w:r>
      <w:r w:rsidR="00A94FEA">
        <w:t xml:space="preserve">i és hivatkozásaik egymásra </w:t>
      </w:r>
      <w:sdt>
        <w:sdtPr>
          <w:id w:val="-1299754313"/>
          <w:citation/>
        </w:sdtPr>
        <w:sdtContent>
          <w:r w:rsidR="00990F3C">
            <w:fldChar w:fldCharType="begin"/>
          </w:r>
          <w:r w:rsidR="00990F3C">
            <w:rPr>
              <w:noProof/>
            </w:rPr>
            <w:instrText xml:space="preserve"> CITATION Mic191 \l 1038 </w:instrText>
          </w:r>
          <w:r w:rsidR="00990F3C">
            <w:fldChar w:fldCharType="separate"/>
          </w:r>
          <w:r w:rsidR="00990F3C">
            <w:rPr>
              <w:noProof/>
            </w:rPr>
            <w:t>[9]</w:t>
          </w:r>
          <w:r w:rsidR="00990F3C">
            <w:fldChar w:fldCharType="end"/>
          </w:r>
        </w:sdtContent>
      </w:sdt>
    </w:p>
    <w:p w14:paraId="379E17FC" w14:textId="77777777" w:rsidR="00370411" w:rsidRDefault="00A94FEA" w:rsidP="00370411">
      <w:pPr>
        <w:pStyle w:val="Cmsor3"/>
      </w:pPr>
      <w:bookmarkStart w:id="61" w:name="_Toc20666701"/>
      <w:r>
        <w:t>Web A</w:t>
      </w:r>
      <w:r w:rsidR="00990F3C">
        <w:t>PI</w:t>
      </w:r>
      <w:bookmarkEnd w:id="61"/>
    </w:p>
    <w:p w14:paraId="470B0247" w14:textId="77777777" w:rsidR="00370411" w:rsidRDefault="00370411" w:rsidP="00370411">
      <w:r>
        <w:t xml:space="preserve">A HTTP ma már nem csak HTML oldalak kiszolgálására létezik. Ez egy erőteljes platform Web API készítésére, felhasználva az igéit (GET, POST, PUT stb.) és néhány egyszerű elgondolást, mint például az URI és a fejlécek. </w:t>
      </w:r>
    </w:p>
    <w:p w14:paraId="0C632E92" w14:textId="77777777" w:rsidR="00A94FEA" w:rsidRDefault="00A94FEA" w:rsidP="00A94FEA">
      <w:r>
        <w:t xml:space="preserve">Az ASP.NET Core Web API egy komponens halmaz, ami </w:t>
      </w:r>
      <w:r w:rsidRPr="00F17FCA">
        <w:t>leegyszerűsíti</w:t>
      </w:r>
      <w:r>
        <w:t xml:space="preserve"> a HTTP programozást. A létrehozott alkalmazásban a HTTP igék segítségével történik a kommunikáció. Egy egyszerű példa az igék szemléltetésére:</w:t>
      </w:r>
    </w:p>
    <w:tbl>
      <w:tblPr>
        <w:tblStyle w:val="Tblzategyszer1"/>
        <w:tblW w:w="8647" w:type="dxa"/>
        <w:tblLook w:val="04A0" w:firstRow="1" w:lastRow="0" w:firstColumn="1" w:lastColumn="0" w:noHBand="0" w:noVBand="1"/>
      </w:tblPr>
      <w:tblGrid>
        <w:gridCol w:w="3085"/>
        <w:gridCol w:w="3436"/>
        <w:gridCol w:w="2126"/>
      </w:tblGrid>
      <w:tr w:rsidR="00901A48" w14:paraId="7BF11C4E" w14:textId="77777777" w:rsidTr="00AF463E">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3085" w:type="dxa"/>
          </w:tcPr>
          <w:p w14:paraId="53FE432C" w14:textId="77777777" w:rsidR="00901A48" w:rsidRPr="00AF463E" w:rsidRDefault="00901A48" w:rsidP="00CE1551">
            <w:pPr>
              <w:ind w:firstLine="0"/>
            </w:pPr>
            <w:r w:rsidRPr="00AF463E">
              <w:t>Ige</w:t>
            </w:r>
          </w:p>
        </w:tc>
        <w:tc>
          <w:tcPr>
            <w:tcW w:w="3436" w:type="dxa"/>
          </w:tcPr>
          <w:p w14:paraId="5C63C84C"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Leírás</w:t>
            </w:r>
          </w:p>
        </w:tc>
        <w:tc>
          <w:tcPr>
            <w:tcW w:w="2126" w:type="dxa"/>
          </w:tcPr>
          <w:p w14:paraId="7B07F93A" w14:textId="77777777" w:rsidR="00901A48" w:rsidRPr="00AF463E" w:rsidRDefault="00901A48" w:rsidP="00CE1551">
            <w:pPr>
              <w:ind w:firstLine="0"/>
              <w:cnfStyle w:val="100000000000" w:firstRow="1" w:lastRow="0" w:firstColumn="0" w:lastColumn="0" w:oddVBand="0" w:evenVBand="0" w:oddHBand="0" w:evenHBand="0" w:firstRowFirstColumn="0" w:firstRowLastColumn="0" w:lastRowFirstColumn="0" w:lastRowLastColumn="0"/>
            </w:pPr>
            <w:r w:rsidRPr="00AF463E">
              <w:t>Kérés törzse</w:t>
            </w:r>
          </w:p>
        </w:tc>
      </w:tr>
      <w:tr w:rsidR="00901A48" w14:paraId="55ACBDF0"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BD7CE73" w14:textId="77777777" w:rsidR="00901A48" w:rsidRDefault="00901A48" w:rsidP="00CE1551">
            <w:pPr>
              <w:ind w:firstLine="0"/>
            </w:pPr>
            <w:r>
              <w:t>GET /</w:t>
            </w:r>
            <w:proofErr w:type="spellStart"/>
            <w:r>
              <w:t>api</w:t>
            </w:r>
            <w:proofErr w:type="spellEnd"/>
            <w:r>
              <w:t>/</w:t>
            </w:r>
            <w:proofErr w:type="spellStart"/>
            <w:r>
              <w:t>Elements</w:t>
            </w:r>
            <w:proofErr w:type="spellEnd"/>
          </w:p>
        </w:tc>
        <w:tc>
          <w:tcPr>
            <w:tcW w:w="3436" w:type="dxa"/>
          </w:tcPr>
          <w:p w14:paraId="51180431"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 xml:space="preserve">Visszaadja az összes </w:t>
            </w:r>
            <w:proofErr w:type="spellStart"/>
            <w:r>
              <w:t>Element</w:t>
            </w:r>
            <w:proofErr w:type="spellEnd"/>
            <w:r>
              <w:t xml:space="preserve"> listáját</w:t>
            </w:r>
          </w:p>
        </w:tc>
        <w:tc>
          <w:tcPr>
            <w:tcW w:w="2126" w:type="dxa"/>
          </w:tcPr>
          <w:p w14:paraId="2165B3BA"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r w:rsidR="00901A48" w14:paraId="52ABE03E"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5EFF7215" w14:textId="77777777" w:rsidR="00901A48" w:rsidRDefault="00901A48" w:rsidP="00CE1551">
            <w:pPr>
              <w:ind w:firstLine="0"/>
            </w:pPr>
            <w:r>
              <w:t>GET /</w:t>
            </w:r>
            <w:proofErr w:type="spellStart"/>
            <w:r>
              <w:t>api</w:t>
            </w:r>
            <w:proofErr w:type="spellEnd"/>
            <w:r>
              <w:t>/</w:t>
            </w:r>
            <w:proofErr w:type="spellStart"/>
            <w:r>
              <w:t>Elements</w:t>
            </w:r>
            <w:proofErr w:type="spellEnd"/>
            <w:r>
              <w:t>/{</w:t>
            </w:r>
            <w:proofErr w:type="spellStart"/>
            <w:r>
              <w:t>Id</w:t>
            </w:r>
            <w:proofErr w:type="spellEnd"/>
            <w:r>
              <w:t>}</w:t>
            </w:r>
          </w:p>
        </w:tc>
        <w:tc>
          <w:tcPr>
            <w:tcW w:w="3436" w:type="dxa"/>
          </w:tcPr>
          <w:p w14:paraId="08C87DED"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 xml:space="preserve">Visszaadja az </w:t>
            </w:r>
            <w:proofErr w:type="spellStart"/>
            <w:r>
              <w:t>Id-val</w:t>
            </w:r>
            <w:proofErr w:type="spellEnd"/>
            <w:r>
              <w:t xml:space="preserve"> rendelkező </w:t>
            </w:r>
            <w:proofErr w:type="spellStart"/>
            <w:r>
              <w:t>Elementet</w:t>
            </w:r>
            <w:proofErr w:type="spellEnd"/>
          </w:p>
        </w:tc>
        <w:tc>
          <w:tcPr>
            <w:tcW w:w="2126" w:type="dxa"/>
          </w:tcPr>
          <w:p w14:paraId="0E93AEF7"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r>
              <w:t>-</w:t>
            </w:r>
          </w:p>
        </w:tc>
      </w:tr>
      <w:tr w:rsidR="00901A48" w14:paraId="098FBF22"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6C6924D" w14:textId="77777777" w:rsidR="00901A48" w:rsidRDefault="00901A48" w:rsidP="00CE1551">
            <w:pPr>
              <w:ind w:firstLine="0"/>
            </w:pPr>
            <w:r>
              <w:t>POST /</w:t>
            </w:r>
            <w:proofErr w:type="spellStart"/>
            <w:r>
              <w:t>api</w:t>
            </w:r>
            <w:proofErr w:type="spellEnd"/>
            <w:r>
              <w:t>/</w:t>
            </w:r>
            <w:proofErr w:type="spellStart"/>
            <w:r>
              <w:t>Elements</w:t>
            </w:r>
            <w:proofErr w:type="spellEnd"/>
          </w:p>
        </w:tc>
        <w:tc>
          <w:tcPr>
            <w:tcW w:w="3436" w:type="dxa"/>
          </w:tcPr>
          <w:p w14:paraId="2AE75D67"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 xml:space="preserve">Új </w:t>
            </w:r>
            <w:proofErr w:type="spellStart"/>
            <w:r>
              <w:t>Element</w:t>
            </w:r>
            <w:proofErr w:type="spellEnd"/>
            <w:r>
              <w:t xml:space="preserve"> létrehozása</w:t>
            </w:r>
          </w:p>
        </w:tc>
        <w:tc>
          <w:tcPr>
            <w:tcW w:w="2126" w:type="dxa"/>
          </w:tcPr>
          <w:p w14:paraId="08F7128F"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proofErr w:type="spellStart"/>
            <w:r>
              <w:t>Element</w:t>
            </w:r>
            <w:proofErr w:type="spellEnd"/>
            <w:r>
              <w:t xml:space="preserve"> adatai</w:t>
            </w:r>
          </w:p>
        </w:tc>
      </w:tr>
      <w:tr w:rsidR="00901A48" w14:paraId="67F55FBB" w14:textId="77777777" w:rsidTr="00AF463E">
        <w:tc>
          <w:tcPr>
            <w:cnfStyle w:val="001000000000" w:firstRow="0" w:lastRow="0" w:firstColumn="1" w:lastColumn="0" w:oddVBand="0" w:evenVBand="0" w:oddHBand="0" w:evenHBand="0" w:firstRowFirstColumn="0" w:firstRowLastColumn="0" w:lastRowFirstColumn="0" w:lastRowLastColumn="0"/>
            <w:tcW w:w="3085" w:type="dxa"/>
          </w:tcPr>
          <w:p w14:paraId="6AA44441" w14:textId="77777777" w:rsidR="00901A48" w:rsidRDefault="00901A48" w:rsidP="00CE1551">
            <w:pPr>
              <w:ind w:firstLine="0"/>
            </w:pPr>
            <w:r>
              <w:lastRenderedPageBreak/>
              <w:t>PUT /</w:t>
            </w:r>
            <w:proofErr w:type="spellStart"/>
            <w:r>
              <w:t>api</w:t>
            </w:r>
            <w:proofErr w:type="spellEnd"/>
            <w:r>
              <w:t>/</w:t>
            </w:r>
            <w:proofErr w:type="spellStart"/>
            <w:r>
              <w:t>Elements</w:t>
            </w:r>
            <w:proofErr w:type="spellEnd"/>
            <w:r>
              <w:t>/{</w:t>
            </w:r>
            <w:proofErr w:type="spellStart"/>
            <w:r>
              <w:t>Id</w:t>
            </w:r>
            <w:proofErr w:type="spellEnd"/>
            <w:r>
              <w:t>}</w:t>
            </w:r>
          </w:p>
        </w:tc>
        <w:tc>
          <w:tcPr>
            <w:tcW w:w="3436" w:type="dxa"/>
          </w:tcPr>
          <w:p w14:paraId="3ADB67B3"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proofErr w:type="spellStart"/>
            <w:r>
              <w:t>Id-val</w:t>
            </w:r>
            <w:proofErr w:type="spellEnd"/>
            <w:r>
              <w:t xml:space="preserve"> rendelkező </w:t>
            </w:r>
            <w:proofErr w:type="spellStart"/>
            <w:r>
              <w:t>Element</w:t>
            </w:r>
            <w:proofErr w:type="spellEnd"/>
            <w:r>
              <w:t xml:space="preserve"> frissítése</w:t>
            </w:r>
          </w:p>
        </w:tc>
        <w:tc>
          <w:tcPr>
            <w:tcW w:w="2126" w:type="dxa"/>
          </w:tcPr>
          <w:p w14:paraId="0E26220F" w14:textId="77777777" w:rsidR="00901A48" w:rsidRDefault="00901A48" w:rsidP="00CE1551">
            <w:pPr>
              <w:ind w:firstLine="0"/>
              <w:cnfStyle w:val="000000000000" w:firstRow="0" w:lastRow="0" w:firstColumn="0" w:lastColumn="0" w:oddVBand="0" w:evenVBand="0" w:oddHBand="0" w:evenHBand="0" w:firstRowFirstColumn="0" w:firstRowLastColumn="0" w:lastRowFirstColumn="0" w:lastRowLastColumn="0"/>
            </w:pPr>
            <w:proofErr w:type="spellStart"/>
            <w:r>
              <w:t>Element</w:t>
            </w:r>
            <w:proofErr w:type="spellEnd"/>
            <w:r>
              <w:t xml:space="preserve"> adatai</w:t>
            </w:r>
          </w:p>
        </w:tc>
      </w:tr>
      <w:tr w:rsidR="00901A48" w14:paraId="7D5EA0CD"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B66714F" w14:textId="77777777" w:rsidR="00901A48" w:rsidRDefault="00901A48" w:rsidP="00CE1551">
            <w:pPr>
              <w:ind w:firstLine="0"/>
            </w:pPr>
            <w:r>
              <w:t>DELETE /</w:t>
            </w:r>
            <w:proofErr w:type="spellStart"/>
            <w:r>
              <w:t>api</w:t>
            </w:r>
            <w:proofErr w:type="spellEnd"/>
            <w:r>
              <w:t>/</w:t>
            </w:r>
            <w:proofErr w:type="spellStart"/>
            <w:r>
              <w:t>Elements</w:t>
            </w:r>
            <w:proofErr w:type="spellEnd"/>
            <w:r>
              <w:t>/{</w:t>
            </w:r>
            <w:proofErr w:type="spellStart"/>
            <w:r>
              <w:t>Id</w:t>
            </w:r>
            <w:proofErr w:type="spellEnd"/>
            <w:r>
              <w:t>}</w:t>
            </w:r>
          </w:p>
        </w:tc>
        <w:tc>
          <w:tcPr>
            <w:tcW w:w="3436" w:type="dxa"/>
          </w:tcPr>
          <w:p w14:paraId="3415BE83" w14:textId="77777777" w:rsidR="00901A48" w:rsidRDefault="00901A48" w:rsidP="00AF463E">
            <w:pPr>
              <w:ind w:right="282" w:firstLine="0"/>
              <w:cnfStyle w:val="000000100000" w:firstRow="0" w:lastRow="0" w:firstColumn="0" w:lastColumn="0" w:oddVBand="0" w:evenVBand="0" w:oddHBand="1" w:evenHBand="0" w:firstRowFirstColumn="0" w:firstRowLastColumn="0" w:lastRowFirstColumn="0" w:lastRowLastColumn="0"/>
            </w:pPr>
            <w:proofErr w:type="spellStart"/>
            <w:r>
              <w:t>Id-val</w:t>
            </w:r>
            <w:proofErr w:type="spellEnd"/>
            <w:r>
              <w:t xml:space="preserve"> rendelkező </w:t>
            </w:r>
            <w:proofErr w:type="spellStart"/>
            <w:r>
              <w:t>Element</w:t>
            </w:r>
            <w:proofErr w:type="spellEnd"/>
            <w:r>
              <w:t xml:space="preserve"> törlése</w:t>
            </w:r>
          </w:p>
        </w:tc>
        <w:tc>
          <w:tcPr>
            <w:tcW w:w="2126" w:type="dxa"/>
          </w:tcPr>
          <w:p w14:paraId="413A8720" w14:textId="77777777" w:rsidR="00901A48" w:rsidRDefault="00901A48" w:rsidP="00CE1551">
            <w:pPr>
              <w:ind w:firstLine="0"/>
              <w:cnfStyle w:val="000000100000" w:firstRow="0" w:lastRow="0" w:firstColumn="0" w:lastColumn="0" w:oddVBand="0" w:evenVBand="0" w:oddHBand="1" w:evenHBand="0" w:firstRowFirstColumn="0" w:firstRowLastColumn="0" w:lastRowFirstColumn="0" w:lastRowLastColumn="0"/>
            </w:pPr>
            <w:r>
              <w:t>-</w:t>
            </w:r>
          </w:p>
        </w:tc>
      </w:tr>
    </w:tbl>
    <w:p w14:paraId="324BD1EF" w14:textId="77777777" w:rsidR="00A94FEA" w:rsidRPr="008B15C5" w:rsidRDefault="00A94FEA" w:rsidP="00A94FEA"/>
    <w:p w14:paraId="21C1823C" w14:textId="74878BEB" w:rsidR="00A94FEA" w:rsidRPr="00382803" w:rsidRDefault="00382803" w:rsidP="00370411">
      <w:r>
        <w:t xml:space="preserve">A </w:t>
      </w:r>
      <w:proofErr w:type="spellStart"/>
      <w:r>
        <w:t>WebApi</w:t>
      </w:r>
      <w:proofErr w:type="spellEnd"/>
      <w:r>
        <w:t xml:space="preserve"> alkalmazás működése a következő</w:t>
      </w:r>
      <w:r w:rsidR="0086600F">
        <w:t>:</w:t>
      </w:r>
      <w:commentRangeStart w:id="62"/>
      <w:commentRangeEnd w:id="62"/>
      <w:r w:rsidR="007B4FCE">
        <w:rPr>
          <w:rStyle w:val="Jegyzethivatkozs"/>
        </w:rPr>
        <w:commentReference w:id="62"/>
      </w:r>
      <w:r>
        <w:t xml:space="preserve"> A kliens </w:t>
      </w:r>
      <w:r w:rsidR="00E0210C">
        <w:t>HTTP</w:t>
      </w:r>
      <w:r>
        <w:t xml:space="preserve"> kérést indít a szerver felé (GET, POST, PUT, DELETE), az adatokat JSON</w:t>
      </w:r>
      <w:r>
        <w:rPr>
          <w:rStyle w:val="Lbjegyzet-hivatkozs"/>
        </w:rPr>
        <w:footnoteReference w:id="11"/>
      </w:r>
      <w:r>
        <w:t xml:space="preserve"> vagy XML</w:t>
      </w:r>
      <w:r>
        <w:rPr>
          <w:rStyle w:val="Lbjegyzet-hivatkozs"/>
        </w:rPr>
        <w:footnoteReference w:id="12"/>
      </w:r>
      <w:r>
        <w:t xml:space="preserve"> formátumba </w:t>
      </w:r>
      <w:proofErr w:type="spellStart"/>
      <w:r>
        <w:t>sorosítva</w:t>
      </w:r>
      <w:proofErr w:type="spellEnd"/>
      <w:r>
        <w:t xml:space="preserve">. Ezt a </w:t>
      </w:r>
      <w:proofErr w:type="spellStart"/>
      <w:r w:rsidRPr="00382803">
        <w:rPr>
          <w:i/>
        </w:rPr>
        <w:t>Controller</w:t>
      </w:r>
      <w:proofErr w:type="spellEnd"/>
      <w:r>
        <w:rPr>
          <w:i/>
        </w:rPr>
        <w:t xml:space="preserve"> </w:t>
      </w:r>
      <w:r>
        <w:t xml:space="preserve">osztály megkapja, </w:t>
      </w:r>
      <w:proofErr w:type="spellStart"/>
      <w:r>
        <w:t>kisorosítja</w:t>
      </w:r>
      <w:proofErr w:type="spellEnd"/>
      <w:r>
        <w:t>, majd a kapott objektumot adatbázisba írja</w:t>
      </w:r>
      <w:commentRangeStart w:id="63"/>
      <w:commentRangeEnd w:id="63"/>
      <w:r w:rsidR="00471BF1">
        <w:rPr>
          <w:rStyle w:val="Jegyzethivatkozs"/>
        </w:rPr>
        <w:commentReference w:id="63"/>
      </w:r>
      <w:r>
        <w:t xml:space="preserve"> illetve lekérdez az adatbázisból. A kérés alapján a választ </w:t>
      </w:r>
      <w:proofErr w:type="spellStart"/>
      <w:r>
        <w:t>sorosítva</w:t>
      </w:r>
      <w:proofErr w:type="spellEnd"/>
      <w:r>
        <w:t xml:space="preserve"> visszaküldi.</w:t>
      </w:r>
    </w:p>
    <w:p w14:paraId="17AE0B6B" w14:textId="77777777" w:rsidR="00382803" w:rsidRDefault="004A0D7A" w:rsidP="00382803">
      <w:pPr>
        <w:keepNext/>
        <w:jc w:val="center"/>
      </w:pPr>
      <w:r>
        <w:rPr>
          <w:noProof/>
          <w:lang w:eastAsia="hu-HU"/>
        </w:rPr>
        <w:drawing>
          <wp:inline distT="0" distB="0" distL="0" distR="0" wp14:anchorId="337D0D4B" wp14:editId="5F73BCFA">
            <wp:extent cx="3352800" cy="2409825"/>
            <wp:effectExtent l="0" t="0" r="0" b="0"/>
            <wp:docPr id="5" name="Kép 5" descr="webapi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apicommun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2409825"/>
                    </a:xfrm>
                    <a:prstGeom prst="rect">
                      <a:avLst/>
                    </a:prstGeom>
                    <a:noFill/>
                    <a:ln>
                      <a:noFill/>
                    </a:ln>
                  </pic:spPr>
                </pic:pic>
              </a:graphicData>
            </a:graphic>
          </wp:inline>
        </w:drawing>
      </w:r>
    </w:p>
    <w:p w14:paraId="0AF8D6A0" w14:textId="01CD0220" w:rsidR="00382803" w:rsidRDefault="00391576" w:rsidP="00C94621">
      <w:pPr>
        <w:pStyle w:val="Kpalrs"/>
      </w:pPr>
      <w:fldSimple w:instr=" SEQ ábra \* ARABIC ">
        <w:r w:rsidR="00A811F1">
          <w:rPr>
            <w:noProof/>
          </w:rPr>
          <w:t>5</w:t>
        </w:r>
      </w:fldSimple>
      <w:r w:rsidR="00382803">
        <w:t xml:space="preserve">. ábra </w:t>
      </w:r>
      <w:proofErr w:type="spellStart"/>
      <w:r w:rsidR="00382803">
        <w:t>WebAPI</w:t>
      </w:r>
      <w:proofErr w:type="spellEnd"/>
      <w:r w:rsidR="00382803">
        <w:t xml:space="preserve"> kommunikáció</w:t>
      </w:r>
    </w:p>
    <w:p w14:paraId="074E67EF" w14:textId="77777777" w:rsidR="00A94FEA" w:rsidRDefault="00E0210C" w:rsidP="00E0210C">
      <w:pPr>
        <w:pStyle w:val="Cmsor3"/>
      </w:pPr>
      <w:bookmarkStart w:id="64" w:name="_Toc20666702"/>
      <w:proofErr w:type="spellStart"/>
      <w:r w:rsidRPr="00E0210C">
        <w:t>Single-page</w:t>
      </w:r>
      <w:proofErr w:type="spellEnd"/>
      <w:r w:rsidRPr="00E0210C">
        <w:t xml:space="preserve"> </w:t>
      </w:r>
      <w:proofErr w:type="spellStart"/>
      <w:r w:rsidRPr="00E0210C">
        <w:t>application</w:t>
      </w:r>
      <w:proofErr w:type="spellEnd"/>
      <w:r>
        <w:t xml:space="preserve"> </w:t>
      </w:r>
      <w:proofErr w:type="spellStart"/>
      <w:r>
        <w:t>Middleware</w:t>
      </w:r>
      <w:bookmarkEnd w:id="64"/>
      <w:proofErr w:type="spellEnd"/>
    </w:p>
    <w:p w14:paraId="65F5EAF4" w14:textId="7C8AD25D" w:rsidR="00E0210C" w:rsidRDefault="00E0210C" w:rsidP="00E0210C">
      <w:r>
        <w:t xml:space="preserve">A </w:t>
      </w:r>
      <w:proofErr w:type="spellStart"/>
      <w:r>
        <w:t>single-page-application</w:t>
      </w:r>
      <w:proofErr w:type="spellEnd"/>
      <w:r>
        <w:t xml:space="preserve"> (</w:t>
      </w:r>
      <w:r w:rsidR="0033494F">
        <w:t>SPA</w:t>
      </w:r>
      <w:r>
        <w:t>)</w:t>
      </w:r>
      <w:r w:rsidR="0033494F">
        <w:t xml:space="preserve"> egy </w:t>
      </w:r>
      <w:commentRangeStart w:id="65"/>
      <w:r w:rsidR="0033494F">
        <w:t>web</w:t>
      </w:r>
      <w:r w:rsidR="00D907ED">
        <w:t xml:space="preserve"> </w:t>
      </w:r>
      <w:r w:rsidR="0033494F">
        <w:t>alkalmazás</w:t>
      </w:r>
      <w:commentRangeEnd w:id="65"/>
      <w:r w:rsidR="00471BF1">
        <w:rPr>
          <w:rStyle w:val="Jegyzethivatkozs"/>
        </w:rPr>
        <w:commentReference w:id="65"/>
      </w:r>
      <w:r w:rsidR="0033494F">
        <w:t xml:space="preserve">, </w:t>
      </w:r>
      <w:r w:rsidR="00D907ED">
        <w:t>amely</w:t>
      </w:r>
      <w:r w:rsidR="0033494F">
        <w:t xml:space="preserve"> kezeli a felhasználók interakcióit és ezáltal dinamikusan újra írja a jelenlegi munkaablakot, ahelyett, hogy az egész oldalt újra letöltené a szerverről. </w:t>
      </w:r>
    </w:p>
    <w:p w14:paraId="26437626" w14:textId="6E42A3CE" w:rsidR="0033494F" w:rsidRDefault="0033494F" w:rsidP="00E0210C">
      <w:r>
        <w:lastRenderedPageBreak/>
        <w:t xml:space="preserve">A </w:t>
      </w:r>
      <w:proofErr w:type="spellStart"/>
      <w:r>
        <w:t>Middleware</w:t>
      </w:r>
      <w:proofErr w:type="spellEnd"/>
      <w:r>
        <w:t xml:space="preserve"> egy </w:t>
      </w:r>
      <w:r w:rsidR="00813356">
        <w:t xml:space="preserve">olyan </w:t>
      </w:r>
      <w:r>
        <w:t>szoftver</w:t>
      </w:r>
      <w:r w:rsidR="00990F3C">
        <w:t>komponens</w:t>
      </w:r>
      <w:r>
        <w:t xml:space="preserve">, ami beépül az alkalmazáshoz befutó kérések </w:t>
      </w:r>
      <w:r w:rsidR="00813356">
        <w:t>kiszolgálásához</w:t>
      </w:r>
      <w:r>
        <w:t xml:space="preserve">. </w:t>
      </w:r>
      <w:r w:rsidR="0018302E">
        <w:t xml:space="preserve">Feldolgozza a hozzá beérkező kérést, majd eldöntheti, hogy továbbítja azt </w:t>
      </w:r>
      <w:r>
        <w:t>a következő komponensnek vagy ne</w:t>
      </w:r>
      <w:r w:rsidR="0018302E">
        <w:t>m</w:t>
      </w:r>
      <w:r>
        <w:t>.</w:t>
      </w:r>
    </w:p>
    <w:p w14:paraId="05184BAD" w14:textId="77777777" w:rsidR="0033494F" w:rsidRDefault="004A0D7A" w:rsidP="0033494F">
      <w:pPr>
        <w:keepNext/>
        <w:jc w:val="center"/>
      </w:pPr>
      <w:r>
        <w:rPr>
          <w:noProof/>
          <w:lang w:eastAsia="hu-HU"/>
        </w:rPr>
        <w:drawing>
          <wp:inline distT="0" distB="0" distL="0" distR="0" wp14:anchorId="7625AEA4" wp14:editId="1EA9B208">
            <wp:extent cx="5391150" cy="3448050"/>
            <wp:effectExtent l="0" t="0" r="0" b="0"/>
            <wp:docPr id="6" name="Kép 6" descr="request-delegate-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delegate-pipe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14:paraId="101BE459" w14:textId="497B0AB2" w:rsidR="0033494F" w:rsidRDefault="00391576" w:rsidP="00C94621">
      <w:pPr>
        <w:pStyle w:val="Kpalrs"/>
        <w:rPr>
          <w:noProof/>
        </w:rPr>
      </w:pPr>
      <w:fldSimple w:instr=" SEQ ábra \* ARABIC ">
        <w:r w:rsidR="00A811F1">
          <w:rPr>
            <w:noProof/>
          </w:rPr>
          <w:t>6</w:t>
        </w:r>
      </w:fldSimple>
      <w:r w:rsidR="0033494F">
        <w:t xml:space="preserve">. ábra </w:t>
      </w:r>
      <w:proofErr w:type="spellStart"/>
      <w:r w:rsidR="0033494F">
        <w:t>Middleware</w:t>
      </w:r>
      <w:proofErr w:type="spellEnd"/>
      <w:r w:rsidR="0033494F">
        <w:t xml:space="preserve"> </w:t>
      </w:r>
      <w:proofErr w:type="spellStart"/>
      <w:r w:rsidR="0033494F">
        <w:t>pipline</w:t>
      </w:r>
      <w:proofErr w:type="spellEnd"/>
      <w:sdt>
        <w:sdtPr>
          <w:id w:val="1604147804"/>
          <w:citation/>
        </w:sdtPr>
        <w:sdtContent>
          <w:r w:rsidR="00813356">
            <w:fldChar w:fldCharType="begin"/>
          </w:r>
          <w:r w:rsidR="00813356">
            <w:rPr>
              <w:noProof/>
            </w:rPr>
            <w:instrText xml:space="preserve"> CITATION Mic192 \l 1038 </w:instrText>
          </w:r>
          <w:r w:rsidR="00813356">
            <w:fldChar w:fldCharType="separate"/>
          </w:r>
          <w:r w:rsidR="00813356">
            <w:rPr>
              <w:noProof/>
            </w:rPr>
            <w:t xml:space="preserve"> [10]</w:t>
          </w:r>
          <w:r w:rsidR="00813356">
            <w:fldChar w:fldCharType="end"/>
          </w:r>
        </w:sdtContent>
      </w:sdt>
    </w:p>
    <w:p w14:paraId="1913DC29" w14:textId="45CB265B" w:rsidR="00872C0E" w:rsidRDefault="00872C0E" w:rsidP="00872C0E">
      <w:r>
        <w:t xml:space="preserve">A SPA </w:t>
      </w:r>
      <w:proofErr w:type="spellStart"/>
      <w:r>
        <w:t>Middlewar</w:t>
      </w:r>
      <w:r w:rsidR="00813356">
        <w:t>e</w:t>
      </w:r>
      <w:proofErr w:type="spellEnd"/>
      <w:r w:rsidR="00813356">
        <w:t xml:space="preserve"> egy megoldás arra, hogy a SPA-k </w:t>
      </w:r>
      <w:r>
        <w:t xml:space="preserve">jobb támogatást kapjanak a </w:t>
      </w:r>
      <w:r w:rsidR="008F40B5">
        <w:t>Microsoft</w:t>
      </w:r>
      <w:r>
        <w:t xml:space="preserve"> ökoszisztémában. Ez a </w:t>
      </w:r>
      <w:proofErr w:type="spellStart"/>
      <w:r>
        <w:t>middleware</w:t>
      </w:r>
      <w:proofErr w:type="spellEnd"/>
      <w:r>
        <w:t xml:space="preserve"> egy nagyon praktikus megközelítést nyújt, a SPA egy alkönyvtárban helyezkedik el a projektben és itt működik közvetlenül és elszigetelve.</w:t>
      </w:r>
    </w:p>
    <w:p w14:paraId="29F1E2B8" w14:textId="77777777" w:rsidR="00872C0E" w:rsidRDefault="00872C0E" w:rsidP="00872C0E">
      <w:r>
        <w:t xml:space="preserve">A </w:t>
      </w:r>
      <w:r w:rsidR="007161A8" w:rsidRPr="007161A8">
        <w:rPr>
          <w:i/>
        </w:rPr>
        <w:t xml:space="preserve">Startup </w:t>
      </w:r>
      <w:proofErr w:type="spellStart"/>
      <w:r w:rsidRPr="007161A8">
        <w:rPr>
          <w:i/>
        </w:rPr>
        <w:t>Configure</w:t>
      </w:r>
      <w:proofErr w:type="spellEnd"/>
      <w:r>
        <w:t xml:space="preserve"> függvényben szükséges beregisztrálni a </w:t>
      </w:r>
      <w:proofErr w:type="spellStart"/>
      <w:r>
        <w:t>middlewaret</w:t>
      </w:r>
      <w:proofErr w:type="spellEnd"/>
      <w:r>
        <w:t>, hogy beépüljön a feldolgozási</w:t>
      </w:r>
      <w:r w:rsidR="00813356">
        <w:t xml:space="preserve"> láncba</w:t>
      </w:r>
      <w:r>
        <w:t>:</w:t>
      </w:r>
    </w:p>
    <w:p w14:paraId="3F936DCF" w14:textId="77777777" w:rsidR="007161A8" w:rsidRDefault="007161A8" w:rsidP="007161A8">
      <w:pPr>
        <w:pStyle w:val="Kd"/>
        <w:rPr>
          <w:lang w:eastAsia="hu-HU"/>
        </w:rPr>
      </w:pPr>
      <w:proofErr w:type="spellStart"/>
      <w:r>
        <w:rPr>
          <w:color w:val="0000FF"/>
          <w:lang w:eastAsia="hu-HU"/>
        </w:rPr>
        <w:t>public</w:t>
      </w:r>
      <w:proofErr w:type="spellEnd"/>
      <w:r>
        <w:rPr>
          <w:lang w:eastAsia="hu-HU"/>
        </w:rPr>
        <w:t xml:space="preserve"> </w:t>
      </w:r>
      <w:proofErr w:type="spellStart"/>
      <w:r>
        <w:rPr>
          <w:color w:val="0000FF"/>
          <w:lang w:eastAsia="hu-HU"/>
        </w:rPr>
        <w:t>void</w:t>
      </w:r>
      <w:proofErr w:type="spellEnd"/>
      <w:r>
        <w:rPr>
          <w:lang w:eastAsia="hu-HU"/>
        </w:rPr>
        <w:t xml:space="preserve"> </w:t>
      </w:r>
      <w:proofErr w:type="spellStart"/>
      <w:proofErr w:type="gramStart"/>
      <w:r>
        <w:rPr>
          <w:lang w:eastAsia="hu-HU"/>
        </w:rPr>
        <w:t>Configure</w:t>
      </w:r>
      <w:proofErr w:type="spellEnd"/>
      <w:r>
        <w:rPr>
          <w:lang w:eastAsia="hu-HU"/>
        </w:rPr>
        <w:t>(</w:t>
      </w:r>
      <w:proofErr w:type="spellStart"/>
      <w:proofErr w:type="gramEnd"/>
      <w:r>
        <w:rPr>
          <w:lang w:eastAsia="hu-HU"/>
        </w:rPr>
        <w:t>IApplicationBuilder</w:t>
      </w:r>
      <w:proofErr w:type="spellEnd"/>
      <w:r>
        <w:rPr>
          <w:lang w:eastAsia="hu-HU"/>
        </w:rPr>
        <w:t xml:space="preserve"> app, </w:t>
      </w:r>
      <w:proofErr w:type="spellStart"/>
      <w:r>
        <w:rPr>
          <w:lang w:eastAsia="hu-HU"/>
        </w:rPr>
        <w:t>IHostingEnvironment</w:t>
      </w:r>
      <w:proofErr w:type="spellEnd"/>
      <w:r>
        <w:rPr>
          <w:lang w:eastAsia="hu-HU"/>
        </w:rPr>
        <w:t xml:space="preserve"> </w:t>
      </w:r>
      <w:proofErr w:type="spellStart"/>
      <w:r>
        <w:rPr>
          <w:lang w:eastAsia="hu-HU"/>
        </w:rPr>
        <w:t>env</w:t>
      </w:r>
      <w:proofErr w:type="spellEnd"/>
      <w:r>
        <w:rPr>
          <w:lang w:eastAsia="hu-HU"/>
        </w:rPr>
        <w:t>)</w:t>
      </w:r>
    </w:p>
    <w:p w14:paraId="15E8642F" w14:textId="77777777" w:rsidR="007161A8" w:rsidRDefault="007161A8" w:rsidP="007161A8">
      <w:pPr>
        <w:pStyle w:val="Kd"/>
        <w:rPr>
          <w:lang w:eastAsia="hu-HU"/>
        </w:rPr>
      </w:pPr>
      <w:r>
        <w:rPr>
          <w:lang w:eastAsia="hu-HU"/>
        </w:rPr>
        <w:t>{</w:t>
      </w:r>
    </w:p>
    <w:p w14:paraId="0F582B94" w14:textId="77777777" w:rsidR="007161A8" w:rsidRDefault="00A6742D" w:rsidP="007161A8">
      <w:pPr>
        <w:pStyle w:val="Kd"/>
        <w:rPr>
          <w:lang w:eastAsia="hu-HU"/>
        </w:rPr>
      </w:pPr>
      <w:r>
        <w:rPr>
          <w:lang w:eastAsia="hu-HU"/>
        </w:rPr>
        <w:t xml:space="preserve"> </w:t>
      </w:r>
      <w:r w:rsidR="007161A8">
        <w:rPr>
          <w:lang w:eastAsia="hu-HU"/>
        </w:rPr>
        <w:t xml:space="preserve">   </w:t>
      </w:r>
      <w:proofErr w:type="spellStart"/>
      <w:proofErr w:type="gramStart"/>
      <w:r w:rsidR="007161A8">
        <w:rPr>
          <w:lang w:eastAsia="hu-HU"/>
        </w:rPr>
        <w:t>app.UseSpa</w:t>
      </w:r>
      <w:proofErr w:type="spellEnd"/>
      <w:proofErr w:type="gramEnd"/>
      <w:r w:rsidR="007161A8">
        <w:rPr>
          <w:lang w:eastAsia="hu-HU"/>
        </w:rPr>
        <w:t>(</w:t>
      </w:r>
      <w:proofErr w:type="spellStart"/>
      <w:r w:rsidR="007161A8">
        <w:rPr>
          <w:lang w:eastAsia="hu-HU"/>
        </w:rPr>
        <w:t>spa</w:t>
      </w:r>
      <w:proofErr w:type="spellEnd"/>
      <w:r w:rsidR="007161A8">
        <w:rPr>
          <w:lang w:eastAsia="hu-HU"/>
        </w:rPr>
        <w:t xml:space="preserve"> =&gt;</w:t>
      </w:r>
    </w:p>
    <w:p w14:paraId="448C91B3" w14:textId="77777777" w:rsidR="007161A8" w:rsidRDefault="00A6742D" w:rsidP="007161A8">
      <w:pPr>
        <w:pStyle w:val="Kd"/>
        <w:rPr>
          <w:lang w:eastAsia="hu-HU"/>
        </w:rPr>
      </w:pPr>
      <w:r>
        <w:rPr>
          <w:lang w:eastAsia="hu-HU"/>
        </w:rPr>
        <w:t xml:space="preserve"> </w:t>
      </w:r>
      <w:r w:rsidR="007161A8">
        <w:rPr>
          <w:lang w:eastAsia="hu-HU"/>
        </w:rPr>
        <w:t xml:space="preserve">   {</w:t>
      </w:r>
    </w:p>
    <w:p w14:paraId="5FBE5E10"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roofErr w:type="spellStart"/>
      <w:proofErr w:type="gramStart"/>
      <w:r>
        <w:rPr>
          <w:lang w:eastAsia="hu-HU"/>
        </w:rPr>
        <w:t>spa.Options.SourcePath</w:t>
      </w:r>
      <w:proofErr w:type="spellEnd"/>
      <w:proofErr w:type="gramEnd"/>
      <w:r>
        <w:rPr>
          <w:lang w:eastAsia="hu-HU"/>
        </w:rPr>
        <w:t xml:space="preserve"> = </w:t>
      </w:r>
      <w:r>
        <w:rPr>
          <w:color w:val="A31515"/>
          <w:lang w:eastAsia="hu-HU"/>
        </w:rPr>
        <w:t>"</w:t>
      </w:r>
      <w:proofErr w:type="spellStart"/>
      <w:r>
        <w:rPr>
          <w:color w:val="A31515"/>
          <w:lang w:eastAsia="hu-HU"/>
        </w:rPr>
        <w:t>ClientApp</w:t>
      </w:r>
      <w:proofErr w:type="spellEnd"/>
      <w:r>
        <w:rPr>
          <w:color w:val="A31515"/>
          <w:lang w:eastAsia="hu-HU"/>
        </w:rPr>
        <w:t>"</w:t>
      </w:r>
      <w:r>
        <w:rPr>
          <w:lang w:eastAsia="hu-HU"/>
        </w:rPr>
        <w:t>;</w:t>
      </w:r>
    </w:p>
    <w:p w14:paraId="252B6414" w14:textId="77777777" w:rsidR="007161A8" w:rsidRDefault="007161A8" w:rsidP="007161A8">
      <w:pPr>
        <w:pStyle w:val="Kd"/>
        <w:rPr>
          <w:lang w:eastAsia="hu-HU"/>
        </w:rPr>
      </w:pPr>
    </w:p>
    <w:p w14:paraId="0CAB2C0F"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roofErr w:type="spellStart"/>
      <w:r>
        <w:rPr>
          <w:color w:val="0000FF"/>
          <w:lang w:eastAsia="hu-HU"/>
        </w:rPr>
        <w:t>if</w:t>
      </w:r>
      <w:proofErr w:type="spellEnd"/>
      <w:r>
        <w:rPr>
          <w:lang w:eastAsia="hu-HU"/>
        </w:rPr>
        <w:t xml:space="preserve"> (</w:t>
      </w:r>
      <w:proofErr w:type="spellStart"/>
      <w:proofErr w:type="gramStart"/>
      <w:r>
        <w:rPr>
          <w:lang w:eastAsia="hu-HU"/>
        </w:rPr>
        <w:t>env.IsDevelopment</w:t>
      </w:r>
      <w:proofErr w:type="spellEnd"/>
      <w:proofErr w:type="gramEnd"/>
      <w:r>
        <w:rPr>
          <w:lang w:eastAsia="hu-HU"/>
        </w:rPr>
        <w:t>())</w:t>
      </w:r>
    </w:p>
    <w:p w14:paraId="1DC5F8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4ED31B9A"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roofErr w:type="spellStart"/>
      <w:proofErr w:type="gramStart"/>
      <w:r>
        <w:rPr>
          <w:lang w:eastAsia="hu-HU"/>
        </w:rPr>
        <w:t>spa.UseAngularCliServer</w:t>
      </w:r>
      <w:proofErr w:type="spellEnd"/>
      <w:proofErr w:type="gramEnd"/>
      <w:r>
        <w:rPr>
          <w:lang w:eastAsia="hu-HU"/>
        </w:rPr>
        <w:t>(</w:t>
      </w:r>
      <w:proofErr w:type="spellStart"/>
      <w:r>
        <w:rPr>
          <w:lang w:eastAsia="hu-HU"/>
        </w:rPr>
        <w:t>npmScript</w:t>
      </w:r>
      <w:proofErr w:type="spellEnd"/>
      <w:r>
        <w:rPr>
          <w:lang w:eastAsia="hu-HU"/>
        </w:rPr>
        <w:t xml:space="preserve">: </w:t>
      </w:r>
      <w:r>
        <w:rPr>
          <w:color w:val="A31515"/>
          <w:lang w:eastAsia="hu-HU"/>
        </w:rPr>
        <w:t>"start"</w:t>
      </w:r>
      <w:r>
        <w:rPr>
          <w:lang w:eastAsia="hu-HU"/>
        </w:rPr>
        <w:t>);</w:t>
      </w:r>
    </w:p>
    <w:p w14:paraId="13D6D24B"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334E3793" w14:textId="77777777" w:rsidR="007161A8" w:rsidRDefault="007161A8" w:rsidP="007161A8">
      <w:pPr>
        <w:pStyle w:val="Kd"/>
        <w:rPr>
          <w:lang w:eastAsia="hu-HU"/>
        </w:rPr>
      </w:pPr>
      <w:r>
        <w:rPr>
          <w:lang w:eastAsia="hu-HU"/>
        </w:rPr>
        <w:t xml:space="preserve">  </w:t>
      </w:r>
      <w:r w:rsidR="00A6742D">
        <w:rPr>
          <w:lang w:eastAsia="hu-HU"/>
        </w:rPr>
        <w:t xml:space="preserve"> </w:t>
      </w:r>
      <w:r>
        <w:rPr>
          <w:lang w:eastAsia="hu-HU"/>
        </w:rPr>
        <w:t xml:space="preserve"> });</w:t>
      </w:r>
    </w:p>
    <w:p w14:paraId="5AB6E24F" w14:textId="77777777" w:rsidR="007161A8" w:rsidRDefault="007161A8" w:rsidP="007161A8">
      <w:pPr>
        <w:pStyle w:val="Kd"/>
        <w:rPr>
          <w:lang w:eastAsia="hu-HU"/>
        </w:rPr>
      </w:pPr>
      <w:r>
        <w:rPr>
          <w:lang w:eastAsia="hu-HU"/>
        </w:rPr>
        <w:t>}</w:t>
      </w:r>
    </w:p>
    <w:p w14:paraId="3514DDB9" w14:textId="77777777" w:rsidR="007161A8" w:rsidRDefault="007161A8" w:rsidP="007161A8">
      <w:pPr>
        <w:pStyle w:val="Cmsor3"/>
        <w:rPr>
          <w:lang w:eastAsia="hu-HU"/>
        </w:rPr>
      </w:pPr>
      <w:bookmarkStart w:id="66" w:name="_Toc20666703"/>
      <w:proofErr w:type="spellStart"/>
      <w:r>
        <w:rPr>
          <w:lang w:eastAsia="hu-HU"/>
        </w:rPr>
        <w:lastRenderedPageBreak/>
        <w:t>SignalR</w:t>
      </w:r>
      <w:bookmarkEnd w:id="66"/>
      <w:proofErr w:type="spellEnd"/>
    </w:p>
    <w:p w14:paraId="7C8AC0B2" w14:textId="77777777" w:rsidR="00CE1551" w:rsidRDefault="00CE1551" w:rsidP="00CE1551">
      <w:r>
        <w:t>Az ASP.NET Core által nyújtott osztály könyvtár, ami a szerver számára lehetőséget nyújt aszinkron értesítés küldésére a kliens alkalmazás felé.</w:t>
      </w:r>
      <w:r w:rsidR="00813356">
        <w:t xml:space="preserve"> Ennek köszönhetően valós idejű web alkalmazások készíthetők.</w:t>
      </w:r>
      <w:r>
        <w:t xml:space="preserve"> Tartalmaz szerver és kliens oldali JavaScript komponenseket.</w:t>
      </w:r>
    </w:p>
    <w:p w14:paraId="720F593C" w14:textId="19E9102C" w:rsidR="00370411" w:rsidRDefault="00CE1551" w:rsidP="00CE1551">
      <w:r>
        <w:t xml:space="preserve">Ez a valós idejű funkcionalitás azt jelenti, hogy a szerver oldali kód tartalmat küld a csatlakozott klienseknek, valós időben. Ez abban különbözik a sima webes alkalmazásoktól, hogy nem csak a felhasználó valamilyen </w:t>
      </w:r>
      <w:commentRangeStart w:id="67"/>
      <w:r>
        <w:t>művel</w:t>
      </w:r>
      <w:r w:rsidR="00014A6D">
        <w:t>e</w:t>
      </w:r>
      <w:r>
        <w:t>tére</w:t>
      </w:r>
      <w:commentRangeEnd w:id="67"/>
      <w:r w:rsidR="00C81F56">
        <w:rPr>
          <w:rStyle w:val="Jegyzethivatkozs"/>
        </w:rPr>
        <w:commentReference w:id="67"/>
      </w:r>
      <w:r>
        <w:t xml:space="preserve"> történhet változás az oldalon, hanem a szerver értesítheti eseményekről.</w:t>
      </w:r>
    </w:p>
    <w:p w14:paraId="51DF3447" w14:textId="1C5E0491" w:rsidR="00617F2C" w:rsidRDefault="00617F2C" w:rsidP="00617F2C">
      <w:pPr>
        <w:pStyle w:val="Cmsor4"/>
        <w:keepLines/>
        <w:spacing w:before="0" w:after="164" w:line="262" w:lineRule="auto"/>
        <w:ind w:left="10" w:right="1587" w:hanging="10"/>
        <w:jc w:val="left"/>
      </w:pPr>
      <w:bookmarkStart w:id="68" w:name="_Toc14841"/>
      <w:r>
        <w:t xml:space="preserve">Régebbi megoldások valós idejű </w:t>
      </w:r>
      <w:commentRangeStart w:id="69"/>
      <w:r>
        <w:t>web</w:t>
      </w:r>
      <w:r w:rsidR="00014A6D">
        <w:t xml:space="preserve"> </w:t>
      </w:r>
      <w:r>
        <w:t>alkalmazásokhoz</w:t>
      </w:r>
      <w:bookmarkEnd w:id="68"/>
      <w:commentRangeEnd w:id="69"/>
      <w:r w:rsidR="00C81F56">
        <w:rPr>
          <w:rStyle w:val="Jegyzethivatkozs"/>
          <w:b w:val="0"/>
          <w:bCs w:val="0"/>
        </w:rPr>
        <w:commentReference w:id="69"/>
      </w:r>
    </w:p>
    <w:p w14:paraId="7AE56DC4" w14:textId="67CCAFB4" w:rsidR="00617F2C" w:rsidRDefault="00617F2C" w:rsidP="00617F2C">
      <w:pPr>
        <w:spacing w:after="6" w:line="394" w:lineRule="auto"/>
        <w:ind w:left="-15"/>
      </w:pPr>
      <w:r>
        <w:t>Az osztálykönyvtár létezése előtt is több lehetőség volt a valós idejű alkalmazás létrehozására, ám ezek nem voltak a legjobb</w:t>
      </w:r>
      <w:commentRangeStart w:id="70"/>
      <w:commentRangeEnd w:id="70"/>
      <w:r w:rsidR="001756F5">
        <w:rPr>
          <w:rStyle w:val="Jegyzethivatkozs"/>
        </w:rPr>
        <w:commentReference w:id="70"/>
      </w:r>
      <w:r>
        <w:t xml:space="preserve"> </w:t>
      </w:r>
      <w:commentRangeStart w:id="71"/>
      <w:r>
        <w:t>illetve</w:t>
      </w:r>
      <w:commentRangeEnd w:id="71"/>
      <w:r w:rsidR="001756F5">
        <w:rPr>
          <w:rStyle w:val="Jegyzethivatkozs"/>
        </w:rPr>
        <w:commentReference w:id="71"/>
      </w:r>
      <w:r>
        <w:t xml:space="preserve"> </w:t>
      </w:r>
      <w:r w:rsidR="00014A6D">
        <w:t xml:space="preserve">a </w:t>
      </w:r>
      <w:r>
        <w:t xml:space="preserve">legszebb megoldások. Ezeket </w:t>
      </w:r>
    </w:p>
    <w:p w14:paraId="4EB10092" w14:textId="77777777" w:rsidR="00617F2C" w:rsidRDefault="00617F2C" w:rsidP="00617F2C">
      <w:pPr>
        <w:spacing w:after="242"/>
        <w:ind w:firstLine="0"/>
      </w:pPr>
      <w:r>
        <w:t xml:space="preserve">szeretném bemutatni előnyeik és hátrányaik szemléltetésével. </w:t>
      </w:r>
    </w:p>
    <w:p w14:paraId="776FD15A" w14:textId="1970F07E" w:rsidR="00617F2C" w:rsidRDefault="00617F2C" w:rsidP="00617F2C">
      <w:pPr>
        <w:spacing w:after="136" w:line="381" w:lineRule="auto"/>
        <w:ind w:left="-15"/>
      </w:pPr>
      <w:r>
        <w:t xml:space="preserve">A hagyományos </w:t>
      </w:r>
      <w:proofErr w:type="spellStart"/>
      <w:r>
        <w:t>polling</w:t>
      </w:r>
      <w:proofErr w:type="spellEnd"/>
      <w:r>
        <w:t xml:space="preserve"> egy olyan módszer, amikor a szervert folyamatosan, adott időközönként lekérdezzük az új változásokról Ajax segítségével. Ebben segít a JavaScript </w:t>
      </w:r>
      <w:proofErr w:type="spellStart"/>
      <w:r>
        <w:rPr>
          <w:i/>
        </w:rPr>
        <w:t>setInterval</w:t>
      </w:r>
      <w:proofErr w:type="spellEnd"/>
      <w:r>
        <w:t xml:space="preserve"> függvénye. Előnye, hogy nagyon egyszerű és minden böngésző támogatja, míg hátránya, hogy nem azonnal jelennek meg a friss adatok (várni kell a következő frissítésig), sok felesleges kommunikáció, ha nincs változás. Veszélyei közé tartozhat, hogy ha a kérés tovább </w:t>
      </w:r>
      <w:commentRangeStart w:id="72"/>
      <w:r>
        <w:t>tart</w:t>
      </w:r>
      <w:commentRangeEnd w:id="72"/>
      <w:r w:rsidR="00DF279C">
        <w:rPr>
          <w:rStyle w:val="Jegyzethivatkozs"/>
        </w:rPr>
        <w:commentReference w:id="72"/>
      </w:r>
      <w:r w:rsidR="00014A6D">
        <w:t>,</w:t>
      </w:r>
      <w:r>
        <w:t xml:space="preserve"> mint a frissítési ciklus, akkor a kérések egymásra </w:t>
      </w:r>
      <w:proofErr w:type="spellStart"/>
      <w:r>
        <w:t>csúszhatnak</w:t>
      </w:r>
      <w:proofErr w:type="spellEnd"/>
      <w:r>
        <w:t xml:space="preserve">. </w:t>
      </w:r>
    </w:p>
    <w:p w14:paraId="17BF749D" w14:textId="21B77CA5" w:rsidR="00617F2C" w:rsidRDefault="00617F2C" w:rsidP="00617F2C">
      <w:pPr>
        <w:spacing w:after="99" w:line="378" w:lineRule="auto"/>
        <w:ind w:left="-15"/>
      </w:pPr>
      <w:r>
        <w:t>Long-</w:t>
      </w:r>
      <w:proofErr w:type="spellStart"/>
      <w:r>
        <w:t>polling</w:t>
      </w:r>
      <w:proofErr w:type="spellEnd"/>
      <w:r>
        <w:t xml:space="preserve"> esetén a kliens tartja nyitva a kapcsolatot hosszabb ideig. Ha van változás, majd a szerver visszaküldi (akár </w:t>
      </w:r>
      <w:proofErr w:type="spellStart"/>
      <w:r>
        <w:t>streamen</w:t>
      </w:r>
      <w:proofErr w:type="spellEnd"/>
      <w:r>
        <w:t xml:space="preserve"> keresztül is). Ha nem történt változás az időkorlát lejárata bontja a kapcsolatot. Előnyei közé tartozik az egyszerű megvalósítás, böngésző támogatottság, azonnal friss adatok. Hátránya a bonyolult szerver oldali implementáció</w:t>
      </w:r>
      <w:commentRangeStart w:id="73"/>
      <w:commentRangeEnd w:id="73"/>
      <w:r w:rsidR="00DF279C">
        <w:rPr>
          <w:rStyle w:val="Jegyzethivatkozs"/>
        </w:rPr>
        <w:commentReference w:id="73"/>
      </w:r>
      <w:r>
        <w:t xml:space="preserve"> illetve a szerver terhelése (erőforrások tartása a kérés alatt). </w:t>
      </w:r>
    </w:p>
    <w:p w14:paraId="26E97BE2" w14:textId="109968A5" w:rsidR="00617F2C" w:rsidRDefault="00DC1CF9" w:rsidP="00617F2C">
      <w:pPr>
        <w:spacing w:after="128" w:line="384" w:lineRule="auto"/>
        <w:ind w:left="-15"/>
      </w:pPr>
      <w:r>
        <w:t xml:space="preserve">A </w:t>
      </w:r>
      <w:proofErr w:type="spellStart"/>
      <w:r>
        <w:t>WebSocket</w:t>
      </w:r>
      <w:proofErr w:type="spellEnd"/>
      <w:r>
        <w:t xml:space="preserve"> egy protokoll</w:t>
      </w:r>
      <w:r w:rsidR="00813356">
        <w:rPr>
          <w:noProof/>
        </w:rPr>
        <w:t xml:space="preserve"> </w:t>
      </w:r>
      <w:sdt>
        <w:sdtPr>
          <w:rPr>
            <w:noProof/>
          </w:rPr>
          <w:id w:val="1674755122"/>
          <w:citation/>
        </w:sdtPr>
        <w:sdtContent>
          <w:r w:rsidR="00813356">
            <w:rPr>
              <w:noProof/>
            </w:rPr>
            <w:fldChar w:fldCharType="begin"/>
          </w:r>
          <w:r w:rsidR="00813356">
            <w:rPr>
              <w:noProof/>
            </w:rPr>
            <w:instrText xml:space="preserve"> CITATION IET19 \l 1038 </w:instrText>
          </w:r>
          <w:r w:rsidR="00813356">
            <w:rPr>
              <w:noProof/>
            </w:rPr>
            <w:fldChar w:fldCharType="separate"/>
          </w:r>
          <w:r w:rsidR="00813356">
            <w:rPr>
              <w:noProof/>
            </w:rPr>
            <w:t>[11]</w:t>
          </w:r>
          <w:r w:rsidR="00813356">
            <w:rPr>
              <w:noProof/>
            </w:rPr>
            <w:fldChar w:fldCharType="end"/>
          </w:r>
        </w:sdtContent>
      </w:sdt>
      <w:r w:rsidR="00617F2C">
        <w:t xml:space="preserve">, ami két-oldali kommunikációt biztosít a kliens és a szerver között (TCP kommunikáció). Előnye, hogy </w:t>
      </w:r>
      <w:proofErr w:type="spellStart"/>
      <w:r w:rsidR="00617F2C">
        <w:t>full</w:t>
      </w:r>
      <w:proofErr w:type="spellEnd"/>
      <w:r w:rsidR="00617F2C">
        <w:t xml:space="preserve"> duplex és nem HTTP alapú, </w:t>
      </w:r>
      <w:r w:rsidR="00014A6D">
        <w:t>így a velejáró</w:t>
      </w:r>
      <w:r w:rsidR="00617F2C">
        <w:t xml:space="preserve"> fejlécek </w:t>
      </w:r>
      <w:proofErr w:type="spellStart"/>
      <w:r w:rsidR="00617F2C">
        <w:t>overheadjei</w:t>
      </w:r>
      <w:proofErr w:type="spellEnd"/>
      <w:r w:rsidR="00617F2C">
        <w:t xml:space="preserve"> lekerülnek. </w:t>
      </w:r>
      <w:r w:rsidR="00813356">
        <w:t>Régebben hátrányai közé tartozott, hogy csak az újabb böngészők támogatták</w:t>
      </w:r>
      <w:r w:rsidR="00617F2C">
        <w:t xml:space="preserve">. </w:t>
      </w:r>
    </w:p>
    <w:p w14:paraId="66426690" w14:textId="77777777" w:rsidR="00617F2C" w:rsidRDefault="00617F2C" w:rsidP="00617F2C">
      <w:pPr>
        <w:spacing w:after="301" w:line="377" w:lineRule="auto"/>
        <w:ind w:left="-15"/>
      </w:pPr>
      <w:r>
        <w:lastRenderedPageBreak/>
        <w:t xml:space="preserve">A </w:t>
      </w:r>
      <w:proofErr w:type="spellStart"/>
      <w:r>
        <w:t>SignalR</w:t>
      </w:r>
      <w:proofErr w:type="spellEnd"/>
      <w:r>
        <w:t xml:space="preserve"> a </w:t>
      </w:r>
      <w:proofErr w:type="spellStart"/>
      <w:r>
        <w:t>WebSocket</w:t>
      </w:r>
      <w:proofErr w:type="spellEnd"/>
      <w:r>
        <w:t xml:space="preserve"> protokollt használja alapértelmezetten, ha a böngésző támogatja azt. Ha nem, akkor több </w:t>
      </w:r>
      <w:proofErr w:type="spellStart"/>
      <w:r>
        <w:t>fallback</w:t>
      </w:r>
      <w:proofErr w:type="spellEnd"/>
      <w:r w:rsidR="00813356">
        <w:rPr>
          <w:rStyle w:val="Lbjegyzet-hivatkozs"/>
        </w:rPr>
        <w:footnoteReference w:id="13"/>
      </w:r>
      <w:r>
        <w:t xml:space="preserve"> mechanizmust támogat, hogy minden eszközön </w:t>
      </w:r>
      <w:proofErr w:type="spellStart"/>
      <w:r>
        <w:t>működjön</w:t>
      </w:r>
      <w:proofErr w:type="spellEnd"/>
      <w:r>
        <w:t xml:space="preserve">. </w:t>
      </w:r>
    </w:p>
    <w:p w14:paraId="1C659DDF" w14:textId="77777777" w:rsidR="00617F2C" w:rsidRDefault="00574DBA" w:rsidP="00574DBA">
      <w:pPr>
        <w:pStyle w:val="Cmsor4"/>
      </w:pPr>
      <w:r>
        <w:t>Megvalósítás</w:t>
      </w:r>
    </w:p>
    <w:p w14:paraId="01663BA6" w14:textId="77777777" w:rsidR="00574DBA" w:rsidRDefault="00574DBA" w:rsidP="00574DBA">
      <w:pPr>
        <w:spacing w:after="54" w:line="383" w:lineRule="auto"/>
        <w:ind w:left="-15"/>
      </w:pPr>
      <w:r>
        <w:t xml:space="preserve">A könyvtár használatához több lépés tartozik. A kliens oldali kódhoz hozzá kell adni a </w:t>
      </w:r>
      <w:r w:rsidRPr="00813356">
        <w:rPr>
          <w:i/>
        </w:rPr>
        <w:t>@</w:t>
      </w:r>
      <w:proofErr w:type="spellStart"/>
      <w:r w:rsidRPr="00813356">
        <w:rPr>
          <w:i/>
        </w:rPr>
        <w:t>aspnet</w:t>
      </w:r>
      <w:proofErr w:type="spellEnd"/>
      <w:r w:rsidRPr="00813356">
        <w:rPr>
          <w:i/>
        </w:rPr>
        <w:t>/</w:t>
      </w:r>
      <w:proofErr w:type="spellStart"/>
      <w:r w:rsidRPr="00813356">
        <w:rPr>
          <w:i/>
        </w:rPr>
        <w:t>signalr</w:t>
      </w:r>
      <w:proofErr w:type="spellEnd"/>
      <w:r>
        <w:t xml:space="preserve"> osztálykönyvtá</w:t>
      </w:r>
      <w:r w:rsidR="00813356">
        <w:t>r</w:t>
      </w:r>
      <w:r>
        <w:t xml:space="preserve">t, amihez </w:t>
      </w:r>
      <w:proofErr w:type="spellStart"/>
      <w:r>
        <w:t>TypeScript</w:t>
      </w:r>
      <w:proofErr w:type="spellEnd"/>
      <w:r>
        <w:t xml:space="preserve"> típus definíciók is tartoznak. Szerver oldalon az alkalmazást kell bekonfigurálni, hogy hozzáadja a </w:t>
      </w:r>
      <w:proofErr w:type="spellStart"/>
      <w:r>
        <w:t>SignalR</w:t>
      </w:r>
      <w:proofErr w:type="spellEnd"/>
      <w:r>
        <w:t xml:space="preserve"> </w:t>
      </w:r>
      <w:proofErr w:type="spellStart"/>
      <w:r>
        <w:t>middlewaret</w:t>
      </w:r>
      <w:proofErr w:type="spellEnd"/>
      <w:r>
        <w:t xml:space="preserve">: </w:t>
      </w:r>
    </w:p>
    <w:p w14:paraId="4A0AF54B" w14:textId="77777777" w:rsidR="00574DBA" w:rsidRDefault="00574DBA" w:rsidP="00574DBA">
      <w:pPr>
        <w:pStyle w:val="Kd"/>
      </w:pPr>
      <w:proofErr w:type="spellStart"/>
      <w:r>
        <w:rPr>
          <w:rFonts w:eastAsia="Consolas"/>
          <w:color w:val="0000FF"/>
        </w:rPr>
        <w:t>public</w:t>
      </w:r>
      <w:proofErr w:type="spellEnd"/>
      <w:r>
        <w:rPr>
          <w:rFonts w:eastAsia="Consolas"/>
        </w:rPr>
        <w:t xml:space="preserve"> </w:t>
      </w:r>
      <w:proofErr w:type="spellStart"/>
      <w:r>
        <w:rPr>
          <w:rFonts w:eastAsia="Consolas"/>
          <w:color w:val="0000FF"/>
        </w:rPr>
        <w:t>void</w:t>
      </w:r>
      <w:proofErr w:type="spellEnd"/>
      <w:r>
        <w:rPr>
          <w:rFonts w:eastAsia="Consolas"/>
        </w:rPr>
        <w:t xml:space="preserve"> </w:t>
      </w:r>
      <w:proofErr w:type="spellStart"/>
      <w:proofErr w:type="gramStart"/>
      <w:r>
        <w:rPr>
          <w:rFonts w:eastAsia="Consolas"/>
        </w:rPr>
        <w:t>ConfigureServices</w:t>
      </w:r>
      <w:proofErr w:type="spellEnd"/>
      <w:r>
        <w:rPr>
          <w:rFonts w:eastAsia="Consolas"/>
        </w:rPr>
        <w:t>(</w:t>
      </w:r>
      <w:proofErr w:type="spellStart"/>
      <w:proofErr w:type="gramEnd"/>
      <w:r>
        <w:rPr>
          <w:rFonts w:eastAsia="Consolas"/>
        </w:rPr>
        <w:t>IServiceCollection</w:t>
      </w:r>
      <w:proofErr w:type="spellEnd"/>
      <w:r>
        <w:rPr>
          <w:rFonts w:eastAsia="Consolas"/>
        </w:rPr>
        <w:t xml:space="preserve"> </w:t>
      </w:r>
      <w:proofErr w:type="spellStart"/>
      <w:r>
        <w:rPr>
          <w:rFonts w:eastAsia="Consolas"/>
        </w:rPr>
        <w:t>services</w:t>
      </w:r>
      <w:proofErr w:type="spellEnd"/>
      <w:r>
        <w:rPr>
          <w:rFonts w:eastAsia="Consolas"/>
        </w:rPr>
        <w:t xml:space="preserve">) </w:t>
      </w:r>
    </w:p>
    <w:p w14:paraId="21711B9C" w14:textId="77777777" w:rsidR="00574DBA" w:rsidRDefault="00574DBA" w:rsidP="00574DBA">
      <w:pPr>
        <w:pStyle w:val="Kd"/>
        <w:rPr>
          <w:rFonts w:eastAsia="Consolas"/>
        </w:rPr>
      </w:pPr>
      <w:r>
        <w:rPr>
          <w:rFonts w:eastAsia="Consolas"/>
        </w:rPr>
        <w:t xml:space="preserve">{     </w:t>
      </w:r>
    </w:p>
    <w:p w14:paraId="0B3CFB0E" w14:textId="77777777" w:rsidR="00574DBA" w:rsidRDefault="00574DBA" w:rsidP="00574DBA">
      <w:pPr>
        <w:pStyle w:val="Kd"/>
        <w:ind w:firstLine="436"/>
      </w:pPr>
      <w:r>
        <w:rPr>
          <w:rFonts w:eastAsia="Consolas"/>
        </w:rPr>
        <w:t xml:space="preserve">… </w:t>
      </w:r>
    </w:p>
    <w:p w14:paraId="3D77F139" w14:textId="77777777" w:rsidR="00574DBA" w:rsidRDefault="00574DBA" w:rsidP="00574DBA">
      <w:pPr>
        <w:pStyle w:val="Kd"/>
      </w:pPr>
      <w:r>
        <w:rPr>
          <w:rFonts w:eastAsia="Consolas"/>
        </w:rPr>
        <w:t xml:space="preserve">    </w:t>
      </w:r>
      <w:proofErr w:type="spellStart"/>
      <w:proofErr w:type="gramStart"/>
      <w:r>
        <w:rPr>
          <w:rFonts w:eastAsia="Consolas"/>
        </w:rPr>
        <w:t>services.AddSignalR</w:t>
      </w:r>
      <w:proofErr w:type="spellEnd"/>
      <w:proofErr w:type="gramEnd"/>
      <w:r>
        <w:rPr>
          <w:rFonts w:eastAsia="Consolas"/>
        </w:rPr>
        <w:t xml:space="preserve">(); </w:t>
      </w:r>
    </w:p>
    <w:p w14:paraId="3D6DE6D5" w14:textId="77777777" w:rsidR="00574DBA" w:rsidRDefault="00574DBA" w:rsidP="00574DBA">
      <w:pPr>
        <w:pStyle w:val="Kd"/>
      </w:pPr>
      <w:r>
        <w:rPr>
          <w:rFonts w:eastAsia="Consolas"/>
        </w:rPr>
        <w:t xml:space="preserve">    … </w:t>
      </w:r>
    </w:p>
    <w:p w14:paraId="3C3D4C06" w14:textId="77777777" w:rsidR="00574DBA" w:rsidRDefault="00574DBA" w:rsidP="00574DBA">
      <w:pPr>
        <w:pStyle w:val="Kd"/>
      </w:pPr>
      <w:r>
        <w:rPr>
          <w:rFonts w:eastAsia="Consolas"/>
        </w:rPr>
        <w:t xml:space="preserve">} </w:t>
      </w:r>
    </w:p>
    <w:p w14:paraId="169A696F" w14:textId="77777777" w:rsidR="00574DBA" w:rsidRDefault="00050EA3" w:rsidP="00574DBA">
      <w:pPr>
        <w:spacing w:after="206"/>
        <w:ind w:left="730"/>
      </w:pPr>
      <w:r>
        <w:t>Ezen felül szükséges beállítani a címet, amin keresztül elérhető</w:t>
      </w:r>
      <w:r w:rsidR="00574DBA">
        <w:t xml:space="preserve">: </w:t>
      </w:r>
    </w:p>
    <w:p w14:paraId="3CCB8657" w14:textId="77777777" w:rsidR="00574DBA" w:rsidRDefault="00574DBA" w:rsidP="00574DBA">
      <w:pPr>
        <w:pStyle w:val="Kd"/>
      </w:pPr>
      <w:proofErr w:type="spellStart"/>
      <w:r>
        <w:rPr>
          <w:rFonts w:eastAsia="Consolas"/>
          <w:color w:val="0000FF"/>
        </w:rPr>
        <w:t>public</w:t>
      </w:r>
      <w:proofErr w:type="spellEnd"/>
      <w:r>
        <w:rPr>
          <w:rFonts w:eastAsia="Consolas"/>
        </w:rPr>
        <w:t xml:space="preserve"> </w:t>
      </w:r>
      <w:proofErr w:type="spellStart"/>
      <w:r>
        <w:rPr>
          <w:rFonts w:eastAsia="Consolas"/>
          <w:color w:val="0000FF"/>
        </w:rPr>
        <w:t>void</w:t>
      </w:r>
      <w:proofErr w:type="spellEnd"/>
      <w:r>
        <w:rPr>
          <w:rFonts w:eastAsia="Consolas"/>
        </w:rPr>
        <w:t xml:space="preserve"> </w:t>
      </w:r>
      <w:proofErr w:type="spellStart"/>
      <w:proofErr w:type="gramStart"/>
      <w:r>
        <w:rPr>
          <w:rFonts w:eastAsia="Consolas"/>
        </w:rPr>
        <w:t>Configure</w:t>
      </w:r>
      <w:proofErr w:type="spellEnd"/>
      <w:r>
        <w:rPr>
          <w:rFonts w:eastAsia="Consolas"/>
        </w:rPr>
        <w:t>(</w:t>
      </w:r>
      <w:proofErr w:type="spellStart"/>
      <w:proofErr w:type="gramEnd"/>
      <w:r>
        <w:rPr>
          <w:rFonts w:eastAsia="Consolas"/>
        </w:rPr>
        <w:t>IApplicationBuilder</w:t>
      </w:r>
      <w:proofErr w:type="spellEnd"/>
      <w:r>
        <w:rPr>
          <w:rFonts w:eastAsia="Consolas"/>
        </w:rPr>
        <w:t xml:space="preserve"> app, </w:t>
      </w:r>
      <w:proofErr w:type="spellStart"/>
      <w:r>
        <w:rPr>
          <w:rFonts w:eastAsia="Consolas"/>
        </w:rPr>
        <w:t>IHostingEnvironment</w:t>
      </w:r>
      <w:proofErr w:type="spellEnd"/>
      <w:r>
        <w:rPr>
          <w:rFonts w:eastAsia="Consolas"/>
        </w:rPr>
        <w:t xml:space="preserve"> </w:t>
      </w:r>
      <w:proofErr w:type="spellStart"/>
      <w:r>
        <w:rPr>
          <w:rFonts w:eastAsia="Consolas"/>
        </w:rPr>
        <w:t>env</w:t>
      </w:r>
      <w:proofErr w:type="spellEnd"/>
      <w:r>
        <w:rPr>
          <w:rFonts w:eastAsia="Consolas"/>
        </w:rPr>
        <w:t xml:space="preserve">) </w:t>
      </w:r>
    </w:p>
    <w:p w14:paraId="66ED883A" w14:textId="77777777" w:rsidR="00574DBA" w:rsidRDefault="00574DBA" w:rsidP="00574DBA">
      <w:pPr>
        <w:pStyle w:val="Kd"/>
      </w:pPr>
      <w:r>
        <w:rPr>
          <w:rFonts w:eastAsia="Consolas"/>
        </w:rPr>
        <w:t xml:space="preserve">{ </w:t>
      </w:r>
    </w:p>
    <w:p w14:paraId="419003FE" w14:textId="77777777" w:rsidR="00574DBA" w:rsidRDefault="00574DBA" w:rsidP="00574DBA">
      <w:pPr>
        <w:pStyle w:val="Kd"/>
      </w:pPr>
      <w:r>
        <w:rPr>
          <w:rFonts w:eastAsia="Consolas"/>
        </w:rPr>
        <w:t xml:space="preserve">    </w:t>
      </w:r>
      <w:proofErr w:type="spellStart"/>
      <w:proofErr w:type="gramStart"/>
      <w:r>
        <w:rPr>
          <w:rFonts w:eastAsia="Consolas"/>
        </w:rPr>
        <w:t>app.UseSignalR</w:t>
      </w:r>
      <w:proofErr w:type="spellEnd"/>
      <w:proofErr w:type="gramEnd"/>
      <w:r>
        <w:rPr>
          <w:rFonts w:eastAsia="Consolas"/>
        </w:rPr>
        <w:t>(</w:t>
      </w:r>
      <w:proofErr w:type="spellStart"/>
      <w:r>
        <w:rPr>
          <w:rFonts w:eastAsia="Consolas"/>
        </w:rPr>
        <w:t>routes</w:t>
      </w:r>
      <w:proofErr w:type="spellEnd"/>
      <w:r>
        <w:rPr>
          <w:rFonts w:eastAsia="Consolas"/>
        </w:rPr>
        <w:t xml:space="preserve"> =&gt; </w:t>
      </w:r>
    </w:p>
    <w:p w14:paraId="4CF608D4" w14:textId="77777777" w:rsidR="00574DBA" w:rsidRDefault="00574DBA" w:rsidP="00574DBA">
      <w:pPr>
        <w:pStyle w:val="Kd"/>
      </w:pPr>
      <w:r>
        <w:rPr>
          <w:rFonts w:eastAsia="Consolas"/>
        </w:rPr>
        <w:t xml:space="preserve">       { </w:t>
      </w:r>
    </w:p>
    <w:p w14:paraId="15BD99E4" w14:textId="77777777" w:rsidR="00574DBA" w:rsidRDefault="00574DBA" w:rsidP="00574DBA">
      <w:pPr>
        <w:pStyle w:val="Kd"/>
      </w:pPr>
      <w:r>
        <w:rPr>
          <w:rFonts w:eastAsia="Consolas"/>
        </w:rPr>
        <w:t xml:space="preserve">           </w:t>
      </w:r>
      <w:proofErr w:type="spellStart"/>
      <w:proofErr w:type="gramStart"/>
      <w:r>
        <w:rPr>
          <w:rFonts w:eastAsia="Consolas"/>
        </w:rPr>
        <w:t>routes.MapHub</w:t>
      </w:r>
      <w:proofErr w:type="spellEnd"/>
      <w:proofErr w:type="gramEnd"/>
      <w:r>
        <w:rPr>
          <w:rFonts w:eastAsia="Consolas"/>
        </w:rPr>
        <w:t>&lt;</w:t>
      </w:r>
      <w:proofErr w:type="spellStart"/>
      <w:r>
        <w:rPr>
          <w:rFonts w:eastAsia="Consolas"/>
        </w:rPr>
        <w:t>BookingHub</w:t>
      </w:r>
      <w:proofErr w:type="spellEnd"/>
      <w:r>
        <w:rPr>
          <w:rFonts w:eastAsia="Consolas"/>
        </w:rPr>
        <w:t>&gt;(</w:t>
      </w:r>
      <w:r>
        <w:rPr>
          <w:rFonts w:eastAsia="Consolas"/>
          <w:color w:val="A31515"/>
        </w:rPr>
        <w:t>"/</w:t>
      </w:r>
      <w:proofErr w:type="spellStart"/>
      <w:r>
        <w:rPr>
          <w:rFonts w:eastAsia="Consolas"/>
          <w:color w:val="A31515"/>
        </w:rPr>
        <w:t>bookingHub</w:t>
      </w:r>
      <w:proofErr w:type="spellEnd"/>
      <w:r>
        <w:rPr>
          <w:rFonts w:eastAsia="Consolas"/>
          <w:color w:val="A31515"/>
        </w:rPr>
        <w:t>"</w:t>
      </w:r>
      <w:r>
        <w:rPr>
          <w:rFonts w:eastAsia="Consolas"/>
        </w:rPr>
        <w:t xml:space="preserve">); </w:t>
      </w:r>
    </w:p>
    <w:p w14:paraId="25C57062" w14:textId="77777777" w:rsidR="00574DBA" w:rsidRDefault="00574DBA" w:rsidP="00574DBA">
      <w:pPr>
        <w:pStyle w:val="Kd"/>
      </w:pPr>
      <w:r>
        <w:rPr>
          <w:rFonts w:eastAsia="Consolas"/>
        </w:rPr>
        <w:t xml:space="preserve">       }); </w:t>
      </w:r>
    </w:p>
    <w:p w14:paraId="22752E0E" w14:textId="77777777" w:rsidR="00574DBA" w:rsidRDefault="00574DBA" w:rsidP="00574DBA">
      <w:pPr>
        <w:pStyle w:val="Kd"/>
      </w:pPr>
      <w:r>
        <w:rPr>
          <w:rFonts w:eastAsia="Consolas"/>
        </w:rPr>
        <w:t xml:space="preserve">} </w:t>
      </w:r>
    </w:p>
    <w:p w14:paraId="04748962" w14:textId="6F90256D" w:rsidR="00574DBA" w:rsidRDefault="00574DBA" w:rsidP="00592B04">
      <w:r>
        <w:t xml:space="preserve">Itt már megjelenik a fő komponense a </w:t>
      </w:r>
      <w:proofErr w:type="spellStart"/>
      <w:r>
        <w:t>SingalR-nek</w:t>
      </w:r>
      <w:proofErr w:type="spellEnd"/>
      <w:r>
        <w:t xml:space="preserve">, ami nem más, mint a </w:t>
      </w:r>
      <w:proofErr w:type="spellStart"/>
      <w:r w:rsidRPr="00050EA3">
        <w:rPr>
          <w:i/>
        </w:rPr>
        <w:t>Hub</w:t>
      </w:r>
      <w:proofErr w:type="spellEnd"/>
      <w:r>
        <w:t xml:space="preserve">. Ez szolgál </w:t>
      </w:r>
      <w:commentRangeStart w:id="74"/>
      <w:r>
        <w:t>magas</w:t>
      </w:r>
      <w:r w:rsidR="00014A6D">
        <w:t xml:space="preserve"> </w:t>
      </w:r>
      <w:r>
        <w:t>szintű</w:t>
      </w:r>
      <w:commentRangeEnd w:id="74"/>
      <w:r w:rsidR="00553491">
        <w:rPr>
          <w:rStyle w:val="Jegyzethivatkozs"/>
        </w:rPr>
        <w:commentReference w:id="74"/>
      </w:r>
      <w:r>
        <w:t xml:space="preserve"> csővezetékként, </w:t>
      </w:r>
      <w:r w:rsidR="00014A6D">
        <w:t>amely</w:t>
      </w:r>
      <w:commentRangeStart w:id="75"/>
      <w:r>
        <w:t xml:space="preserve"> kezelni</w:t>
      </w:r>
      <w:commentRangeEnd w:id="75"/>
      <w:r w:rsidR="00553491">
        <w:rPr>
          <w:rStyle w:val="Jegyzethivatkozs"/>
        </w:rPr>
        <w:commentReference w:id="75"/>
      </w:r>
      <w:r>
        <w:t xml:space="preserve"> a kliens-szerver kommunikációt. Benne kezelődnek a kapcsol</w:t>
      </w:r>
      <w:r w:rsidR="00592B04">
        <w:t>atok, csoportok és az üzenetek.</w:t>
      </w:r>
    </w:p>
    <w:p w14:paraId="05C73438" w14:textId="2D00D0D6" w:rsidR="00574DBA" w:rsidRDefault="00574DBA" w:rsidP="00574DBA">
      <w:pPr>
        <w:spacing w:after="94" w:line="381" w:lineRule="auto"/>
        <w:ind w:left="-15"/>
      </w:pPr>
      <w:r>
        <w:t xml:space="preserve">A </w:t>
      </w:r>
      <w:proofErr w:type="spellStart"/>
      <w:r w:rsidRPr="00F368B0">
        <w:rPr>
          <w:i/>
        </w:rPr>
        <w:t>Hub</w:t>
      </w:r>
      <w:proofErr w:type="spellEnd"/>
      <w:r>
        <w:t xml:space="preserve"> tartalmaz egy </w:t>
      </w:r>
      <w:r>
        <w:rPr>
          <w:i/>
        </w:rPr>
        <w:t>Context</w:t>
      </w:r>
      <w:r>
        <w:t xml:space="preserve"> tulajdonságot, amiben a kapcsolat adatai érhetők el (</w:t>
      </w:r>
      <w:proofErr w:type="spellStart"/>
      <w:r w:rsidRPr="004F66BE">
        <w:rPr>
          <w:i/>
        </w:rPr>
        <w:t>User</w:t>
      </w:r>
      <w:proofErr w:type="spellEnd"/>
      <w:r w:rsidRPr="004F66BE">
        <w:rPr>
          <w:i/>
        </w:rPr>
        <w:t xml:space="preserve">, </w:t>
      </w:r>
      <w:proofErr w:type="spellStart"/>
      <w:r w:rsidRPr="004F66BE">
        <w:rPr>
          <w:i/>
        </w:rPr>
        <w:t>ConnectionId</w:t>
      </w:r>
      <w:proofErr w:type="spellEnd"/>
      <w:r w:rsidRPr="004F66BE">
        <w:rPr>
          <w:i/>
        </w:rPr>
        <w:t xml:space="preserve">, </w:t>
      </w:r>
      <w:proofErr w:type="spellStart"/>
      <w:r w:rsidRPr="004F66BE">
        <w:rPr>
          <w:i/>
        </w:rPr>
        <w:t>Items</w:t>
      </w:r>
      <w:proofErr w:type="spellEnd"/>
      <w:r>
        <w:t xml:space="preserve">). Ezen felül a csatlakozott felhasználókat a </w:t>
      </w:r>
      <w:proofErr w:type="spellStart"/>
      <w:r>
        <w:rPr>
          <w:i/>
        </w:rPr>
        <w:t>Clients</w:t>
      </w:r>
      <w:proofErr w:type="spellEnd"/>
      <w:r>
        <w:rPr>
          <w:i/>
        </w:rPr>
        <w:t xml:space="preserve"> </w:t>
      </w:r>
      <w:r>
        <w:t xml:space="preserve">tulajdonságon keresztül érhetjük el. </w:t>
      </w:r>
      <w:r w:rsidR="00014A6D">
        <w:t>Ezeknek</w:t>
      </w:r>
      <w:r>
        <w:t xml:space="preserve"> a </w:t>
      </w:r>
      <w:proofErr w:type="spellStart"/>
      <w:r>
        <w:rPr>
          <w:i/>
        </w:rPr>
        <w:t>SendMessage</w:t>
      </w:r>
      <w:proofErr w:type="spellEnd"/>
      <w:r>
        <w:t xml:space="preserve">, </w:t>
      </w:r>
      <w:proofErr w:type="spellStart"/>
      <w:r>
        <w:rPr>
          <w:i/>
        </w:rPr>
        <w:t>SendMessageToCaller</w:t>
      </w:r>
      <w:proofErr w:type="spellEnd"/>
      <w:r>
        <w:t xml:space="preserve">, </w:t>
      </w:r>
      <w:proofErr w:type="spellStart"/>
      <w:r>
        <w:rPr>
          <w:i/>
        </w:rPr>
        <w:t>SendMessageToGroups</w:t>
      </w:r>
      <w:proofErr w:type="spellEnd"/>
      <w:r>
        <w:t xml:space="preserve"> metódusokon keresztül küldhetünk üzeneteket. </w:t>
      </w:r>
    </w:p>
    <w:p w14:paraId="462B03FD" w14:textId="77777777" w:rsidR="00B76C3F" w:rsidRDefault="00B76C3F" w:rsidP="00B76C3F">
      <w:pPr>
        <w:pStyle w:val="Cmsor2"/>
      </w:pPr>
      <w:bookmarkStart w:id="76" w:name="_Toc20666704"/>
      <w:proofErr w:type="spellStart"/>
      <w:r>
        <w:lastRenderedPageBreak/>
        <w:t>AutoMapper</w:t>
      </w:r>
      <w:bookmarkEnd w:id="76"/>
      <w:proofErr w:type="spellEnd"/>
    </w:p>
    <w:p w14:paraId="7B44CADC" w14:textId="77777777" w:rsidR="00B76C3F" w:rsidRDefault="00B76C3F" w:rsidP="00B76C3F">
      <w:r>
        <w:t xml:space="preserve">Egyszerű és kicsi osztálykönyvtár objektumok értékeinek leképezésére. Ez egy objektum-objektum </w:t>
      </w:r>
      <w:proofErr w:type="spellStart"/>
      <w:r>
        <w:t>leképező</w:t>
      </w:r>
      <w:proofErr w:type="spellEnd"/>
      <w:r>
        <w:t xml:space="preserve">, ami segít a rétegek közötti adatmegosztásban. Egyszerű megközelítést alkalmaz, van egy forrás objektum és egy cél objektum. </w:t>
      </w:r>
    </w:p>
    <w:p w14:paraId="192764D7" w14:textId="77777777" w:rsidR="00B76EF0" w:rsidRPr="00FC3D8F" w:rsidRDefault="00FC3D8F" w:rsidP="00FC3D8F">
      <w:pPr>
        <w:pStyle w:val="Kd"/>
      </w:pPr>
      <w:r>
        <w:rPr>
          <w:rFonts w:cs="Consolas"/>
          <w:color w:val="0000FF"/>
          <w:sz w:val="19"/>
          <w:szCs w:val="19"/>
          <w:lang w:eastAsia="hu-HU"/>
        </w:rPr>
        <w:t>var</w:t>
      </w:r>
      <w:r>
        <w:rPr>
          <w:rFonts w:cs="Consolas"/>
          <w:color w:val="000000"/>
          <w:sz w:val="19"/>
          <w:szCs w:val="19"/>
          <w:lang w:eastAsia="hu-HU"/>
        </w:rPr>
        <w:t xml:space="preserve"> </w:t>
      </w:r>
      <w:proofErr w:type="spellStart"/>
      <w:r>
        <w:rPr>
          <w:rFonts w:cs="Consolas"/>
          <w:color w:val="000000"/>
          <w:sz w:val="19"/>
          <w:szCs w:val="19"/>
          <w:lang w:eastAsia="hu-HU"/>
        </w:rPr>
        <w:t>esDto</w:t>
      </w:r>
      <w:proofErr w:type="spellEnd"/>
      <w:r>
        <w:rPr>
          <w:rFonts w:cs="Consolas"/>
          <w:color w:val="000000"/>
          <w:sz w:val="19"/>
          <w:szCs w:val="19"/>
          <w:lang w:eastAsia="hu-HU"/>
        </w:rPr>
        <w:t xml:space="preserve"> = _</w:t>
      </w:r>
      <w:proofErr w:type="spellStart"/>
      <w:proofErr w:type="gramStart"/>
      <w:r>
        <w:rPr>
          <w:rFonts w:cs="Consolas"/>
          <w:color w:val="000000"/>
          <w:sz w:val="19"/>
          <w:szCs w:val="19"/>
          <w:lang w:eastAsia="hu-HU"/>
        </w:rPr>
        <w:t>mapper.Map</w:t>
      </w:r>
      <w:proofErr w:type="spellEnd"/>
      <w:proofErr w:type="gramEnd"/>
      <w:r>
        <w:rPr>
          <w:rFonts w:cs="Consolas"/>
          <w:color w:val="000000"/>
          <w:sz w:val="19"/>
          <w:szCs w:val="19"/>
          <w:lang w:eastAsia="hu-HU"/>
        </w:rPr>
        <w:t>&lt;</w:t>
      </w:r>
      <w:proofErr w:type="spellStart"/>
      <w:r>
        <w:rPr>
          <w:rFonts w:cs="Consolas"/>
          <w:color w:val="000000"/>
          <w:sz w:val="19"/>
          <w:szCs w:val="19"/>
          <w:lang w:eastAsia="hu-HU"/>
        </w:rPr>
        <w:t>EventSchedule</w:t>
      </w:r>
      <w:proofErr w:type="spellEnd"/>
      <w:r>
        <w:rPr>
          <w:rFonts w:cs="Consolas"/>
          <w:color w:val="000000"/>
          <w:sz w:val="19"/>
          <w:szCs w:val="19"/>
          <w:lang w:eastAsia="hu-HU"/>
        </w:rPr>
        <w:t xml:space="preserve">, </w:t>
      </w:r>
      <w:proofErr w:type="spellStart"/>
      <w:r>
        <w:rPr>
          <w:rFonts w:cs="Consolas"/>
          <w:color w:val="000000"/>
          <w:sz w:val="19"/>
          <w:szCs w:val="19"/>
          <w:lang w:eastAsia="hu-HU"/>
        </w:rPr>
        <w:t>EventScheduleDTO</w:t>
      </w:r>
      <w:proofErr w:type="spellEnd"/>
      <w:r>
        <w:rPr>
          <w:rFonts w:cs="Consolas"/>
          <w:color w:val="000000"/>
          <w:sz w:val="19"/>
          <w:szCs w:val="19"/>
          <w:lang w:eastAsia="hu-HU"/>
        </w:rPr>
        <w:t>&gt;(</w:t>
      </w:r>
      <w:proofErr w:type="spellStart"/>
      <w:r>
        <w:rPr>
          <w:rFonts w:cs="Consolas"/>
          <w:color w:val="000000"/>
          <w:sz w:val="19"/>
          <w:szCs w:val="19"/>
          <w:lang w:eastAsia="hu-HU"/>
        </w:rPr>
        <w:t>eventSchedule</w:t>
      </w:r>
      <w:proofErr w:type="spellEnd"/>
      <w:r>
        <w:rPr>
          <w:rFonts w:cs="Consolas"/>
          <w:color w:val="000000"/>
          <w:sz w:val="19"/>
          <w:szCs w:val="19"/>
          <w:lang w:eastAsia="hu-HU"/>
        </w:rPr>
        <w:t>);</w:t>
      </w:r>
    </w:p>
    <w:p w14:paraId="17545CF5" w14:textId="6FAB5E18" w:rsidR="00B76EF0" w:rsidRDefault="00B76EF0" w:rsidP="00B76EF0">
      <w:r>
        <w:t>Első sorban azokat az értékeket másolja át, ahol az egyes tulajdonságok nevei megegyeznek. Ha komplexebb logikára van szükség, ahhoz külön konfigurációt kell létrehozni</w:t>
      </w:r>
      <w:commentRangeStart w:id="77"/>
      <w:commentRangeEnd w:id="77"/>
      <w:r w:rsidR="00510230">
        <w:rPr>
          <w:rStyle w:val="Jegyzethivatkozs"/>
        </w:rPr>
        <w:commentReference w:id="77"/>
      </w:r>
      <w:r w:rsidR="00737444">
        <w:t xml:space="preserve"> illetve lehetőség van globálisan is beállítani a leképezéseket</w:t>
      </w:r>
      <w:r>
        <w:t xml:space="preserve">. </w:t>
      </w:r>
    </w:p>
    <w:p w14:paraId="1A7ED61C" w14:textId="77777777" w:rsidR="00737444" w:rsidRDefault="00737444" w:rsidP="00737444">
      <w:pPr>
        <w:pStyle w:val="Kd"/>
      </w:pPr>
      <w:proofErr w:type="spellStart"/>
      <w:r>
        <w:t>Mapper.Initialize</w:t>
      </w:r>
      <w:proofErr w:type="spellEnd"/>
      <w:r>
        <w:t>(</w:t>
      </w:r>
      <w:proofErr w:type="spellStart"/>
      <w:r>
        <w:t>cfg</w:t>
      </w:r>
      <w:proofErr w:type="spellEnd"/>
      <w:r>
        <w:t xml:space="preserve"> =&gt;</w:t>
      </w:r>
    </w:p>
    <w:p w14:paraId="0EE89F01" w14:textId="77777777" w:rsidR="00737444" w:rsidRDefault="00737444" w:rsidP="00737444">
      <w:pPr>
        <w:pStyle w:val="Kd"/>
      </w:pPr>
      <w:r>
        <w:t>{</w:t>
      </w:r>
    </w:p>
    <w:p w14:paraId="0D28B100" w14:textId="77777777" w:rsidR="00737444" w:rsidRDefault="00737444" w:rsidP="00737444">
      <w:pPr>
        <w:pStyle w:val="Kd"/>
      </w:pPr>
      <w:r>
        <w:t xml:space="preserve">    </w:t>
      </w:r>
      <w:proofErr w:type="spellStart"/>
      <w:proofErr w:type="gramStart"/>
      <w:r>
        <w:t>cfg.CreateMap</w:t>
      </w:r>
      <w:proofErr w:type="spellEnd"/>
      <w:proofErr w:type="gramEnd"/>
      <w:r>
        <w:t xml:space="preserve">&lt;Service, </w:t>
      </w:r>
      <w:proofErr w:type="spellStart"/>
      <w:r>
        <w:t>ServiceViewModel</w:t>
      </w:r>
      <w:proofErr w:type="spellEnd"/>
      <w:r>
        <w:t>&gt;()</w:t>
      </w:r>
    </w:p>
    <w:p w14:paraId="6D1AF2FC" w14:textId="77777777" w:rsidR="00737444" w:rsidRDefault="00737444" w:rsidP="00737444">
      <w:pPr>
        <w:pStyle w:val="Kd"/>
      </w:pPr>
      <w:r>
        <w:t xml:space="preserve">        </w:t>
      </w:r>
      <w:proofErr w:type="gramStart"/>
      <w:r>
        <w:t>.</w:t>
      </w:r>
      <w:proofErr w:type="spellStart"/>
      <w:r>
        <w:t>ForMember</w:t>
      </w:r>
      <w:proofErr w:type="spellEnd"/>
      <w:proofErr w:type="gramEnd"/>
      <w:r>
        <w:t>(</w:t>
      </w:r>
      <w:proofErr w:type="spellStart"/>
      <w:r>
        <w:t>dest</w:t>
      </w:r>
      <w:proofErr w:type="spellEnd"/>
      <w:r>
        <w:t xml:space="preserve"> =&gt; </w:t>
      </w:r>
      <w:proofErr w:type="spellStart"/>
      <w:r>
        <w:t>dest.Image</w:t>
      </w:r>
      <w:proofErr w:type="spellEnd"/>
      <w:r>
        <w:t xml:space="preserve">, </w:t>
      </w:r>
      <w:proofErr w:type="spellStart"/>
      <w:r>
        <w:t>opt</w:t>
      </w:r>
      <w:proofErr w:type="spellEnd"/>
      <w:r>
        <w:t xml:space="preserve"> =&gt; </w:t>
      </w:r>
      <w:proofErr w:type="spellStart"/>
      <w:r>
        <w:t>opt.Ignore</w:t>
      </w:r>
      <w:proofErr w:type="spellEnd"/>
      <w:r>
        <w:t>());</w:t>
      </w:r>
    </w:p>
    <w:p w14:paraId="3DE8B145" w14:textId="77777777" w:rsidR="00737444" w:rsidRDefault="00737444" w:rsidP="00737444">
      <w:pPr>
        <w:pStyle w:val="Kd"/>
      </w:pPr>
      <w:r>
        <w:t xml:space="preserve">    </w:t>
      </w:r>
      <w:proofErr w:type="spellStart"/>
      <w:proofErr w:type="gramStart"/>
      <w:r>
        <w:t>cfg.CreateMap</w:t>
      </w:r>
      <w:proofErr w:type="spellEnd"/>
      <w:proofErr w:type="gramEnd"/>
      <w:r>
        <w:t>&lt;</w:t>
      </w:r>
      <w:proofErr w:type="spellStart"/>
      <w:r>
        <w:t>ServiceViewModel</w:t>
      </w:r>
      <w:proofErr w:type="spellEnd"/>
      <w:r>
        <w:t>, Service&gt;()</w:t>
      </w:r>
    </w:p>
    <w:p w14:paraId="22E58A7F" w14:textId="77777777" w:rsidR="00737444" w:rsidRDefault="00737444" w:rsidP="00737444">
      <w:pPr>
        <w:pStyle w:val="Kd"/>
      </w:pPr>
      <w:r>
        <w:t xml:space="preserve">        </w:t>
      </w:r>
      <w:proofErr w:type="gramStart"/>
      <w:r>
        <w:t>.</w:t>
      </w:r>
      <w:proofErr w:type="spellStart"/>
      <w:r>
        <w:t>ForMember</w:t>
      </w:r>
      <w:proofErr w:type="spellEnd"/>
      <w:proofErr w:type="gramEnd"/>
      <w:r>
        <w:t>(</w:t>
      </w:r>
      <w:proofErr w:type="spellStart"/>
      <w:r>
        <w:t>dest</w:t>
      </w:r>
      <w:proofErr w:type="spellEnd"/>
      <w:r>
        <w:t xml:space="preserve"> =&gt; </w:t>
      </w:r>
      <w:proofErr w:type="spellStart"/>
      <w:r>
        <w:t>dest.Image</w:t>
      </w:r>
      <w:proofErr w:type="spellEnd"/>
      <w:r>
        <w:t xml:space="preserve">, </w:t>
      </w:r>
      <w:proofErr w:type="spellStart"/>
      <w:r>
        <w:t>opt</w:t>
      </w:r>
      <w:proofErr w:type="spellEnd"/>
      <w:r>
        <w:t xml:space="preserve"> =&gt; </w:t>
      </w:r>
      <w:proofErr w:type="spellStart"/>
      <w:r>
        <w:t>opt.Ignore</w:t>
      </w:r>
      <w:proofErr w:type="spellEnd"/>
      <w:r>
        <w:t>())</w:t>
      </w:r>
    </w:p>
    <w:p w14:paraId="5AFEE93A" w14:textId="77777777" w:rsidR="00B76EF0" w:rsidRDefault="00737444" w:rsidP="00737444">
      <w:pPr>
        <w:pStyle w:val="Kd"/>
      </w:pPr>
      <w:r>
        <w:t xml:space="preserve">        </w:t>
      </w:r>
      <w:proofErr w:type="gramStart"/>
      <w:r>
        <w:t>.</w:t>
      </w:r>
      <w:proofErr w:type="spellStart"/>
      <w:r>
        <w:t>ForMember</w:t>
      </w:r>
      <w:proofErr w:type="spellEnd"/>
      <w:proofErr w:type="gramEnd"/>
      <w:r>
        <w:t>(</w:t>
      </w:r>
      <w:proofErr w:type="spellStart"/>
      <w:r>
        <w:t>dest</w:t>
      </w:r>
      <w:proofErr w:type="spellEnd"/>
      <w:r>
        <w:t xml:space="preserve"> =&gt; </w:t>
      </w:r>
      <w:proofErr w:type="spellStart"/>
      <w:r>
        <w:t>dest.Id</w:t>
      </w:r>
      <w:proofErr w:type="spellEnd"/>
      <w:r>
        <w:t xml:space="preserve">, </w:t>
      </w:r>
      <w:proofErr w:type="spellStart"/>
      <w:r>
        <w:t>opt</w:t>
      </w:r>
      <w:proofErr w:type="spellEnd"/>
      <w:r>
        <w:t xml:space="preserve"> =&gt; </w:t>
      </w:r>
      <w:proofErr w:type="spellStart"/>
      <w:r>
        <w:t>opt.Ignore</w:t>
      </w:r>
      <w:proofErr w:type="spellEnd"/>
      <w:r>
        <w:t>());</w:t>
      </w:r>
    </w:p>
    <w:p w14:paraId="00462DAA" w14:textId="77777777" w:rsidR="00737444" w:rsidRDefault="00737444" w:rsidP="00737444">
      <w:pPr>
        <w:pStyle w:val="Kd"/>
      </w:pPr>
      <w:r>
        <w:t>});</w:t>
      </w:r>
    </w:p>
    <w:p w14:paraId="1F529333" w14:textId="77777777" w:rsidR="00574DBA" w:rsidRDefault="003674F9" w:rsidP="003674F9">
      <w:pPr>
        <w:pStyle w:val="Cmsor2"/>
      </w:pPr>
      <w:bookmarkStart w:id="78" w:name="_Toc20666705"/>
      <w:r>
        <w:t>Skálázható Vektor Grafika (SVG)</w:t>
      </w:r>
      <w:bookmarkEnd w:id="78"/>
    </w:p>
    <w:p w14:paraId="3DE5C719" w14:textId="77777777" w:rsidR="003674F9" w:rsidRDefault="003674F9" w:rsidP="003674F9">
      <w:r>
        <w:t xml:space="preserve">Az SVG </w:t>
      </w:r>
      <w:r w:rsidR="00A71FFF">
        <w:t xml:space="preserve">egy XML alapú vektoros kép formátum kétdimenziós grafikákhoz. Támogatják az interaktivitást és az animációkat. Az SVG specifikáció egy szabvány, amit a Word Wide Web </w:t>
      </w:r>
      <w:proofErr w:type="spellStart"/>
      <w:r w:rsidR="00A71FFF">
        <w:t>Consortium</w:t>
      </w:r>
      <w:proofErr w:type="spellEnd"/>
      <w:r w:rsidR="00A71FFF">
        <w:t xml:space="preserve"> fejleszt 1999 óta.</w:t>
      </w:r>
    </w:p>
    <w:p w14:paraId="3313DB75" w14:textId="77777777" w:rsidR="00A71FFF" w:rsidRDefault="00A71FFF" w:rsidP="003674F9">
      <w:r>
        <w:t xml:space="preserve">Mivel az SVG képek XML fájlokban vannak definiálva, ezért kereshetők, indexelhetők, </w:t>
      </w:r>
      <w:proofErr w:type="spellStart"/>
      <w:r>
        <w:t>szkriptelhetők</w:t>
      </w:r>
      <w:proofErr w:type="spellEnd"/>
      <w:r>
        <w:t xml:space="preserve"> és tömöríthetők. Létrehozhatók egyszerű szövegszerkesztővel, de léteznek hozzá rajzoló szoftverek is.</w:t>
      </w:r>
    </w:p>
    <w:p w14:paraId="1BD6D506" w14:textId="07F1FE86" w:rsidR="00A71FFF" w:rsidRDefault="00A71FFF" w:rsidP="003674F9">
      <w:r>
        <w:t xml:space="preserve">Minden modern böngésző támogatja az SVG képek megjelenítését. </w:t>
      </w:r>
      <w:r w:rsidRPr="00A71FFF">
        <w:t>Az SVG dinamikus és interaktív raj</w:t>
      </w:r>
      <w:r w:rsidR="00073221">
        <w:t>zokat is lehetővé tesz. O</w:t>
      </w:r>
      <w:r w:rsidRPr="00A71FFF">
        <w:t>bjektummodellje (DOM) tartalma</w:t>
      </w:r>
      <w:r w:rsidR="00073221">
        <w:t xml:space="preserve">zza a teljes XML DOM-ot, így a JavaScript </w:t>
      </w:r>
      <w:r w:rsidRPr="00A71FFF">
        <w:t xml:space="preserve">használatával egyszerű és hatékony vektorgrafikus animációt tesz lehetővé. Gazdag eseménykezelő készlettel rendelkezik, mint az </w:t>
      </w:r>
      <w:proofErr w:type="spellStart"/>
      <w:r w:rsidRPr="00A71FFF">
        <w:rPr>
          <w:i/>
        </w:rPr>
        <w:t>onmouseover</w:t>
      </w:r>
      <w:proofErr w:type="spellEnd"/>
      <w:r w:rsidRPr="00A71FFF">
        <w:t xml:space="preserve"> vagy az </w:t>
      </w:r>
      <w:proofErr w:type="spellStart"/>
      <w:r w:rsidRPr="00A71FFF">
        <w:rPr>
          <w:i/>
        </w:rPr>
        <w:t>onclick</w:t>
      </w:r>
      <w:proofErr w:type="spellEnd"/>
      <w:r w:rsidRPr="00A71FFF">
        <w:t xml:space="preserve">, </w:t>
      </w:r>
      <w:r w:rsidR="00884BA8">
        <w:t>melyeket</w:t>
      </w:r>
      <w:r w:rsidRPr="00A71FFF">
        <w:t xml:space="preserve"> bármelyik grafikus elemhez hozzá lehet rendelni.</w:t>
      </w:r>
    </w:p>
    <w:p w14:paraId="1BB6FF87" w14:textId="77777777" w:rsidR="00A71FFF" w:rsidRDefault="00A71FFF" w:rsidP="003674F9">
      <w:r>
        <w:t>Egy egyszerű SVG kép leírása:</w:t>
      </w:r>
    </w:p>
    <w:p w14:paraId="5675A84C" w14:textId="77777777" w:rsidR="00A71FFF" w:rsidRPr="00A71FFF" w:rsidRDefault="00A71FFF" w:rsidP="00A71FFF">
      <w:pPr>
        <w:pStyle w:val="Kd"/>
        <w:rPr>
          <w:color w:val="000000"/>
          <w:lang w:eastAsia="hu-HU"/>
        </w:rPr>
      </w:pPr>
      <w:r w:rsidRPr="00A71FFF">
        <w:rPr>
          <w:lang w:eastAsia="hu-HU"/>
        </w:rPr>
        <w:t>&lt;?</w:t>
      </w:r>
      <w:proofErr w:type="spellStart"/>
      <w:r w:rsidRPr="00A71FFF">
        <w:rPr>
          <w:lang w:eastAsia="hu-HU"/>
        </w:rPr>
        <w:t>xml</w:t>
      </w:r>
      <w:proofErr w:type="spellEnd"/>
      <w:r w:rsidRPr="00A71FFF">
        <w:rPr>
          <w:lang w:eastAsia="hu-HU"/>
        </w:rPr>
        <w:t xml:space="preserve"> version="1.0" </w:t>
      </w:r>
      <w:proofErr w:type="spellStart"/>
      <w:r w:rsidRPr="00A71FFF">
        <w:rPr>
          <w:lang w:eastAsia="hu-HU"/>
        </w:rPr>
        <w:t>encoding</w:t>
      </w:r>
      <w:proofErr w:type="spellEnd"/>
      <w:r w:rsidRPr="00A71FFF">
        <w:rPr>
          <w:lang w:eastAsia="hu-HU"/>
        </w:rPr>
        <w:t>="UTF-8</w:t>
      </w:r>
      <w:proofErr w:type="gramStart"/>
      <w:r w:rsidRPr="00A71FFF">
        <w:rPr>
          <w:lang w:eastAsia="hu-HU"/>
        </w:rPr>
        <w:t>" ?</w:t>
      </w:r>
      <w:proofErr w:type="gramEnd"/>
      <w:r w:rsidRPr="00A71FFF">
        <w:rPr>
          <w:lang w:eastAsia="hu-HU"/>
        </w:rPr>
        <w:t>&gt;</w:t>
      </w:r>
    </w:p>
    <w:p w14:paraId="7AC645AB" w14:textId="77777777" w:rsidR="00A71FFF" w:rsidRPr="00A71FFF" w:rsidRDefault="00A71FFF" w:rsidP="00A71FFF">
      <w:pPr>
        <w:pStyle w:val="Kd"/>
        <w:rPr>
          <w:color w:val="000000"/>
          <w:lang w:eastAsia="hu-HU"/>
        </w:rPr>
      </w:pPr>
      <w:r w:rsidRPr="00A71FFF">
        <w:rPr>
          <w:b/>
          <w:bCs/>
          <w:color w:val="008000"/>
          <w:lang w:eastAsia="hu-HU"/>
        </w:rPr>
        <w:t>&lt;</w:t>
      </w:r>
      <w:proofErr w:type="spellStart"/>
      <w:r w:rsidRPr="00A71FFF">
        <w:rPr>
          <w:b/>
          <w:bCs/>
          <w:color w:val="008000"/>
          <w:lang w:eastAsia="hu-HU"/>
        </w:rPr>
        <w:t>svg</w:t>
      </w:r>
      <w:proofErr w:type="spellEnd"/>
      <w:r w:rsidRPr="00A71FFF">
        <w:rPr>
          <w:color w:val="000000"/>
          <w:lang w:eastAsia="hu-HU"/>
        </w:rPr>
        <w:t xml:space="preserve"> </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"391"</w:t>
      </w:r>
      <w:r w:rsidRPr="00A71FFF">
        <w:rPr>
          <w:color w:val="000000"/>
          <w:lang w:eastAsia="hu-HU"/>
        </w:rPr>
        <w:t xml:space="preserve"> </w:t>
      </w:r>
      <w:proofErr w:type="spellStart"/>
      <w:r w:rsidRPr="00A71FFF">
        <w:rPr>
          <w:color w:val="7D9029"/>
          <w:lang w:eastAsia="hu-HU"/>
        </w:rPr>
        <w:t>height</w:t>
      </w:r>
      <w:proofErr w:type="spellEnd"/>
      <w:r w:rsidRPr="00A71FFF">
        <w:rPr>
          <w:color w:val="7D9029"/>
          <w:lang w:eastAsia="hu-HU"/>
        </w:rPr>
        <w:t>=</w:t>
      </w:r>
      <w:r w:rsidRPr="00A71FFF">
        <w:rPr>
          <w:color w:val="BA2121"/>
          <w:lang w:eastAsia="hu-HU"/>
        </w:rPr>
        <w:t>"391"</w:t>
      </w:r>
      <w:r w:rsidRPr="00A71FFF">
        <w:rPr>
          <w:color w:val="000000"/>
          <w:lang w:eastAsia="hu-HU"/>
        </w:rPr>
        <w:t xml:space="preserve"> </w:t>
      </w:r>
      <w:proofErr w:type="spellStart"/>
      <w:r w:rsidRPr="00A71FFF">
        <w:rPr>
          <w:color w:val="7D9029"/>
          <w:lang w:eastAsia="hu-HU"/>
        </w:rPr>
        <w:t>viewBox</w:t>
      </w:r>
      <w:proofErr w:type="spellEnd"/>
      <w:r w:rsidRPr="00A71FFF">
        <w:rPr>
          <w:color w:val="7D9029"/>
          <w:lang w:eastAsia="hu-HU"/>
        </w:rPr>
        <w:t>=</w:t>
      </w:r>
      <w:r w:rsidRPr="00A71FFF">
        <w:rPr>
          <w:color w:val="BA2121"/>
          <w:lang w:eastAsia="hu-HU"/>
        </w:rPr>
        <w:t>"-70.5 -70.5 391 391"</w:t>
      </w:r>
      <w:r w:rsidRPr="00A71FFF">
        <w:rPr>
          <w:color w:val="000000"/>
          <w:lang w:eastAsia="hu-HU"/>
        </w:rPr>
        <w:t xml:space="preserve"> </w:t>
      </w:r>
      <w:proofErr w:type="spellStart"/>
      <w:r w:rsidRPr="00A71FFF">
        <w:rPr>
          <w:color w:val="7D9029"/>
          <w:lang w:eastAsia="hu-HU"/>
        </w:rPr>
        <w:t>xmlns</w:t>
      </w:r>
      <w:proofErr w:type="spellEnd"/>
      <w:r w:rsidRPr="00A71FFF">
        <w:rPr>
          <w:color w:val="7D9029"/>
          <w:lang w:eastAsia="hu-HU"/>
        </w:rPr>
        <w:t>=</w:t>
      </w:r>
      <w:r w:rsidRPr="00A71FFF">
        <w:rPr>
          <w:color w:val="BA2121"/>
          <w:lang w:eastAsia="hu-HU"/>
        </w:rPr>
        <w:t>"http://www.w3.org/2000/svg"</w:t>
      </w:r>
      <w:r w:rsidRPr="00A71FFF">
        <w:rPr>
          <w:b/>
          <w:bCs/>
          <w:color w:val="008000"/>
          <w:lang w:eastAsia="hu-HU"/>
        </w:rPr>
        <w:t>&gt;</w:t>
      </w:r>
    </w:p>
    <w:p w14:paraId="236BBE10"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w:t>
      </w:r>
      <w:proofErr w:type="spellStart"/>
      <w:r w:rsidRPr="00A71FFF">
        <w:rPr>
          <w:b/>
          <w:bCs/>
          <w:color w:val="008000"/>
          <w:lang w:eastAsia="hu-HU"/>
        </w:rPr>
        <w:t>rect</w:t>
      </w:r>
      <w:proofErr w:type="spellEnd"/>
      <w:r w:rsidRPr="00A71FFF">
        <w:rPr>
          <w:color w:val="000000"/>
          <w:lang w:eastAsia="hu-HU"/>
        </w:rPr>
        <w:t xml:space="preserve"> </w:t>
      </w:r>
      <w:r w:rsidRPr="00A71FFF">
        <w:rPr>
          <w:color w:val="7D9029"/>
          <w:lang w:eastAsia="hu-HU"/>
        </w:rPr>
        <w:t>x=</w:t>
      </w:r>
      <w:r w:rsidRPr="00A71FFF">
        <w:rPr>
          <w:color w:val="BA2121"/>
          <w:lang w:eastAsia="hu-HU"/>
        </w:rPr>
        <w:t>"25"</w:t>
      </w:r>
      <w:r w:rsidRPr="00A71FFF">
        <w:rPr>
          <w:color w:val="000000"/>
          <w:lang w:eastAsia="hu-HU"/>
        </w:rPr>
        <w:t xml:space="preserve"> </w:t>
      </w:r>
      <w:r w:rsidRPr="00A71FFF">
        <w:rPr>
          <w:color w:val="7D9029"/>
          <w:lang w:eastAsia="hu-HU"/>
        </w:rPr>
        <w:t>y=</w:t>
      </w:r>
      <w:r w:rsidRPr="00A71FFF">
        <w:rPr>
          <w:color w:val="BA2121"/>
          <w:lang w:eastAsia="hu-HU"/>
        </w:rPr>
        <w:t>"25"</w:t>
      </w:r>
      <w:r w:rsidRPr="00A71FFF">
        <w:rPr>
          <w:color w:val="000000"/>
          <w:lang w:eastAsia="hu-HU"/>
        </w:rPr>
        <w:t xml:space="preserve"> </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"200"</w:t>
      </w:r>
      <w:r w:rsidRPr="00A71FFF">
        <w:rPr>
          <w:color w:val="000000"/>
          <w:lang w:eastAsia="hu-HU"/>
        </w:rPr>
        <w:t xml:space="preserve"> </w:t>
      </w:r>
      <w:proofErr w:type="spellStart"/>
      <w:r w:rsidRPr="00A71FFF">
        <w:rPr>
          <w:color w:val="7D9029"/>
          <w:lang w:eastAsia="hu-HU"/>
        </w:rPr>
        <w:t>height</w:t>
      </w:r>
      <w:proofErr w:type="spellEnd"/>
      <w:r w:rsidRPr="00A71FFF">
        <w:rPr>
          <w:color w:val="7D9029"/>
          <w:lang w:eastAsia="hu-HU"/>
        </w:rPr>
        <w:t>=</w:t>
      </w:r>
      <w:r w:rsidRPr="00A71FFF">
        <w:rPr>
          <w:color w:val="BA2121"/>
          <w:lang w:eastAsia="hu-HU"/>
        </w:rPr>
        <w:t>"200"</w:t>
      </w:r>
      <w:r w:rsidRPr="00A71FFF">
        <w:rPr>
          <w:color w:val="000000"/>
          <w:lang w:eastAsia="hu-HU"/>
        </w:rPr>
        <w:t xml:space="preserve"> </w:t>
      </w:r>
      <w:proofErr w:type="spellStart"/>
      <w:r w:rsidRPr="00A71FFF">
        <w:rPr>
          <w:color w:val="7D9029"/>
          <w:lang w:eastAsia="hu-HU"/>
        </w:rPr>
        <w:t>fill</w:t>
      </w:r>
      <w:proofErr w:type="spellEnd"/>
      <w:r w:rsidRPr="00A71FFF">
        <w:rPr>
          <w:color w:val="7D9029"/>
          <w:lang w:eastAsia="hu-HU"/>
        </w:rPr>
        <w:t>=</w:t>
      </w:r>
      <w:r w:rsidRPr="00A71FFF">
        <w:rPr>
          <w:color w:val="BA2121"/>
          <w:lang w:eastAsia="hu-HU"/>
        </w:rPr>
        <w:t>"lime"</w:t>
      </w:r>
      <w:r w:rsidRPr="00A71FFF">
        <w:rPr>
          <w:color w:val="000000"/>
          <w:lang w:eastAsia="hu-HU"/>
        </w:rPr>
        <w:t xml:space="preserve"> </w:t>
      </w:r>
      <w:r w:rsidRPr="00A71FFF">
        <w:rPr>
          <w:color w:val="7D9029"/>
          <w:lang w:eastAsia="hu-HU"/>
        </w:rPr>
        <w:t>stroke-</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"4"</w:t>
      </w:r>
      <w:r w:rsidRPr="00A71FFF">
        <w:rPr>
          <w:color w:val="000000"/>
          <w:lang w:eastAsia="hu-HU"/>
        </w:rPr>
        <w:t xml:space="preserve"> </w:t>
      </w:r>
      <w:r w:rsidRPr="00A71FFF">
        <w:rPr>
          <w:color w:val="7D9029"/>
          <w:lang w:eastAsia="hu-HU"/>
        </w:rPr>
        <w:t>stroke=</w:t>
      </w:r>
      <w:r w:rsidRPr="00A71FFF">
        <w:rPr>
          <w:color w:val="BA2121"/>
          <w:lang w:eastAsia="hu-HU"/>
        </w:rPr>
        <w:t>"pink"</w:t>
      </w:r>
      <w:r w:rsidRPr="00A71FFF">
        <w:rPr>
          <w:color w:val="000000"/>
          <w:lang w:eastAsia="hu-HU"/>
        </w:rPr>
        <w:t xml:space="preserve"> </w:t>
      </w:r>
      <w:r w:rsidRPr="00A71FFF">
        <w:rPr>
          <w:b/>
          <w:bCs/>
          <w:color w:val="008000"/>
          <w:lang w:eastAsia="hu-HU"/>
        </w:rPr>
        <w:t>/&gt;</w:t>
      </w:r>
    </w:p>
    <w:p w14:paraId="776738E9" w14:textId="77777777" w:rsidR="00A71FFF" w:rsidRPr="00A71FFF" w:rsidRDefault="00A71FFF" w:rsidP="00A71FFF">
      <w:pPr>
        <w:pStyle w:val="Kd"/>
        <w:rPr>
          <w:color w:val="000000"/>
          <w:lang w:eastAsia="hu-HU"/>
        </w:rPr>
      </w:pPr>
      <w:r w:rsidRPr="00A71FFF">
        <w:rPr>
          <w:color w:val="000000"/>
          <w:lang w:eastAsia="hu-HU"/>
        </w:rPr>
        <w:t xml:space="preserve">  </w:t>
      </w:r>
      <w:r w:rsidRPr="00A71FFF">
        <w:rPr>
          <w:b/>
          <w:bCs/>
          <w:color w:val="008000"/>
          <w:lang w:eastAsia="hu-HU"/>
        </w:rPr>
        <w:t>&lt;</w:t>
      </w:r>
      <w:proofErr w:type="spellStart"/>
      <w:r w:rsidRPr="00A71FFF">
        <w:rPr>
          <w:b/>
          <w:bCs/>
          <w:color w:val="008000"/>
          <w:lang w:eastAsia="hu-HU"/>
        </w:rPr>
        <w:t>circle</w:t>
      </w:r>
      <w:proofErr w:type="spellEnd"/>
      <w:r w:rsidRPr="00A71FFF">
        <w:rPr>
          <w:color w:val="000000"/>
          <w:lang w:eastAsia="hu-HU"/>
        </w:rPr>
        <w:t xml:space="preserve"> </w:t>
      </w:r>
      <w:r w:rsidRPr="00A71FFF">
        <w:rPr>
          <w:color w:val="7D9029"/>
          <w:lang w:eastAsia="hu-HU"/>
        </w:rPr>
        <w:t>cx=</w:t>
      </w:r>
      <w:r w:rsidRPr="00A71FFF">
        <w:rPr>
          <w:color w:val="BA2121"/>
          <w:lang w:eastAsia="hu-HU"/>
        </w:rPr>
        <w:t>"125"</w:t>
      </w:r>
      <w:r w:rsidRPr="00A71FFF">
        <w:rPr>
          <w:color w:val="000000"/>
          <w:lang w:eastAsia="hu-HU"/>
        </w:rPr>
        <w:t xml:space="preserve"> </w:t>
      </w:r>
      <w:proofErr w:type="spellStart"/>
      <w:r w:rsidRPr="00A71FFF">
        <w:rPr>
          <w:color w:val="7D9029"/>
          <w:lang w:eastAsia="hu-HU"/>
        </w:rPr>
        <w:t>cy</w:t>
      </w:r>
      <w:proofErr w:type="spellEnd"/>
      <w:r w:rsidRPr="00A71FFF">
        <w:rPr>
          <w:color w:val="7D9029"/>
          <w:lang w:eastAsia="hu-HU"/>
        </w:rPr>
        <w:t>=</w:t>
      </w:r>
      <w:r w:rsidRPr="00A71FFF">
        <w:rPr>
          <w:color w:val="BA2121"/>
          <w:lang w:eastAsia="hu-HU"/>
        </w:rPr>
        <w:t>"125"</w:t>
      </w:r>
      <w:r w:rsidRPr="00A71FFF">
        <w:rPr>
          <w:color w:val="000000"/>
          <w:lang w:eastAsia="hu-HU"/>
        </w:rPr>
        <w:t xml:space="preserve"> </w:t>
      </w:r>
      <w:r w:rsidRPr="00A71FFF">
        <w:rPr>
          <w:color w:val="7D9029"/>
          <w:lang w:eastAsia="hu-HU"/>
        </w:rPr>
        <w:t>r=</w:t>
      </w:r>
      <w:r w:rsidRPr="00A71FFF">
        <w:rPr>
          <w:color w:val="BA2121"/>
          <w:lang w:eastAsia="hu-HU"/>
        </w:rPr>
        <w:t>"75"</w:t>
      </w:r>
      <w:r w:rsidRPr="00A71FFF">
        <w:rPr>
          <w:color w:val="000000"/>
          <w:lang w:eastAsia="hu-HU"/>
        </w:rPr>
        <w:t xml:space="preserve"> </w:t>
      </w:r>
      <w:proofErr w:type="spellStart"/>
      <w:r w:rsidRPr="00A71FFF">
        <w:rPr>
          <w:color w:val="7D9029"/>
          <w:lang w:eastAsia="hu-HU"/>
        </w:rPr>
        <w:t>fill</w:t>
      </w:r>
      <w:proofErr w:type="spellEnd"/>
      <w:r w:rsidRPr="00A71FFF">
        <w:rPr>
          <w:color w:val="7D9029"/>
          <w:lang w:eastAsia="hu-HU"/>
        </w:rPr>
        <w:t>=</w:t>
      </w:r>
      <w:r w:rsidRPr="00A71FFF">
        <w:rPr>
          <w:color w:val="BA2121"/>
          <w:lang w:eastAsia="hu-HU"/>
        </w:rPr>
        <w:t>"</w:t>
      </w:r>
      <w:proofErr w:type="spellStart"/>
      <w:r w:rsidRPr="00A71FFF">
        <w:rPr>
          <w:color w:val="BA2121"/>
          <w:lang w:eastAsia="hu-HU"/>
        </w:rPr>
        <w:t>black</w:t>
      </w:r>
      <w:proofErr w:type="spellEnd"/>
      <w:r w:rsidRPr="00A71FFF">
        <w:rPr>
          <w:color w:val="BA2121"/>
          <w:lang w:eastAsia="hu-HU"/>
        </w:rPr>
        <w:t>"</w:t>
      </w:r>
      <w:r w:rsidRPr="00A71FFF">
        <w:rPr>
          <w:color w:val="000000"/>
          <w:lang w:eastAsia="hu-HU"/>
        </w:rPr>
        <w:t xml:space="preserve"> </w:t>
      </w:r>
      <w:r w:rsidRPr="00A71FFF">
        <w:rPr>
          <w:b/>
          <w:bCs/>
          <w:color w:val="008000"/>
          <w:lang w:eastAsia="hu-HU"/>
        </w:rPr>
        <w:t>/&gt;</w:t>
      </w:r>
    </w:p>
    <w:p w14:paraId="4DFF3F53" w14:textId="77777777" w:rsidR="00A71FFF" w:rsidRPr="00A71FFF" w:rsidRDefault="00A71FFF" w:rsidP="00073221">
      <w:pPr>
        <w:pStyle w:val="Kd"/>
        <w:rPr>
          <w:color w:val="000000"/>
          <w:lang w:eastAsia="hu-HU"/>
        </w:rPr>
      </w:pPr>
      <w:r w:rsidRPr="00A71FFF">
        <w:rPr>
          <w:color w:val="000000"/>
          <w:lang w:eastAsia="hu-HU"/>
        </w:rPr>
        <w:lastRenderedPageBreak/>
        <w:t xml:space="preserve">  </w:t>
      </w:r>
      <w:r w:rsidRPr="00A71FFF">
        <w:rPr>
          <w:b/>
          <w:bCs/>
          <w:color w:val="008000"/>
          <w:lang w:eastAsia="hu-HU"/>
        </w:rPr>
        <w:t>&lt;</w:t>
      </w:r>
      <w:proofErr w:type="spellStart"/>
      <w:r w:rsidRPr="00A71FFF">
        <w:rPr>
          <w:b/>
          <w:bCs/>
          <w:color w:val="008000"/>
          <w:lang w:eastAsia="hu-HU"/>
        </w:rPr>
        <w:t>polyline</w:t>
      </w:r>
      <w:proofErr w:type="spellEnd"/>
      <w:r w:rsidRPr="00A71FFF">
        <w:rPr>
          <w:color w:val="000000"/>
          <w:lang w:eastAsia="hu-HU"/>
        </w:rPr>
        <w:t xml:space="preserve"> </w:t>
      </w:r>
      <w:proofErr w:type="spellStart"/>
      <w:r w:rsidRPr="00A71FFF">
        <w:rPr>
          <w:color w:val="7D9029"/>
          <w:lang w:eastAsia="hu-HU"/>
        </w:rPr>
        <w:t>points</w:t>
      </w:r>
      <w:proofErr w:type="spellEnd"/>
      <w:r w:rsidRPr="00A71FFF">
        <w:rPr>
          <w:color w:val="7D9029"/>
          <w:lang w:eastAsia="hu-HU"/>
        </w:rPr>
        <w:t>=</w:t>
      </w:r>
      <w:r w:rsidRPr="00A71FFF">
        <w:rPr>
          <w:color w:val="BA2121"/>
          <w:lang w:eastAsia="hu-HU"/>
        </w:rPr>
        <w:t>"50,150 50,200 200,200 200,100"</w:t>
      </w:r>
      <w:r w:rsidRPr="00A71FFF">
        <w:rPr>
          <w:color w:val="000000"/>
          <w:lang w:eastAsia="hu-HU"/>
        </w:rPr>
        <w:t xml:space="preserve"> </w:t>
      </w:r>
      <w:r w:rsidRPr="00A71FFF">
        <w:rPr>
          <w:color w:val="7D9029"/>
          <w:lang w:eastAsia="hu-HU"/>
        </w:rPr>
        <w:t>stroke=</w:t>
      </w:r>
      <w:r w:rsidRPr="00A71FFF">
        <w:rPr>
          <w:color w:val="BA2121"/>
          <w:lang w:eastAsia="hu-HU"/>
        </w:rPr>
        <w:t>"</w:t>
      </w:r>
      <w:proofErr w:type="spellStart"/>
      <w:r w:rsidRPr="00A71FFF">
        <w:rPr>
          <w:color w:val="BA2121"/>
          <w:lang w:eastAsia="hu-HU"/>
        </w:rPr>
        <w:t>red</w:t>
      </w:r>
      <w:proofErr w:type="spellEnd"/>
      <w:r w:rsidRPr="00A71FFF">
        <w:rPr>
          <w:color w:val="BA2121"/>
          <w:lang w:eastAsia="hu-HU"/>
        </w:rPr>
        <w:t>"</w:t>
      </w:r>
      <w:r w:rsidRPr="00A71FFF">
        <w:rPr>
          <w:color w:val="000000"/>
          <w:lang w:eastAsia="hu-HU"/>
        </w:rPr>
        <w:t xml:space="preserve"> </w:t>
      </w:r>
      <w:r w:rsidRPr="00A71FFF">
        <w:rPr>
          <w:color w:val="7D9029"/>
          <w:lang w:eastAsia="hu-HU"/>
        </w:rPr>
        <w:t>stroke-</w:t>
      </w:r>
      <w:proofErr w:type="spellStart"/>
      <w:r w:rsidRPr="00A71FFF">
        <w:rPr>
          <w:color w:val="7D9029"/>
          <w:lang w:eastAsia="hu-HU"/>
        </w:rPr>
        <w:t>width</w:t>
      </w:r>
      <w:proofErr w:type="spellEnd"/>
      <w:r w:rsidRPr="00A71FFF">
        <w:rPr>
          <w:color w:val="7D9029"/>
          <w:lang w:eastAsia="hu-HU"/>
        </w:rPr>
        <w:t>=</w:t>
      </w:r>
      <w:r w:rsidRPr="00A71FFF">
        <w:rPr>
          <w:color w:val="BA2121"/>
          <w:lang w:eastAsia="hu-HU"/>
        </w:rPr>
        <w:t>"4"</w:t>
      </w:r>
      <w:r w:rsidRPr="00A71FFF">
        <w:rPr>
          <w:color w:val="000000"/>
          <w:lang w:eastAsia="hu-HU"/>
        </w:rPr>
        <w:t xml:space="preserve"> </w:t>
      </w:r>
      <w:proofErr w:type="spellStart"/>
      <w:r w:rsidRPr="00A71FFF">
        <w:rPr>
          <w:color w:val="7D9029"/>
          <w:lang w:eastAsia="hu-HU"/>
        </w:rPr>
        <w:t>fill</w:t>
      </w:r>
      <w:proofErr w:type="spellEnd"/>
      <w:r w:rsidRPr="00A71FFF">
        <w:rPr>
          <w:color w:val="7D9029"/>
          <w:lang w:eastAsia="hu-HU"/>
        </w:rPr>
        <w:t>=</w:t>
      </w:r>
      <w:r w:rsidRPr="00A71FFF">
        <w:rPr>
          <w:color w:val="BA2121"/>
          <w:lang w:eastAsia="hu-HU"/>
        </w:rPr>
        <w:t>"</w:t>
      </w:r>
      <w:proofErr w:type="spellStart"/>
      <w:r w:rsidRPr="00A71FFF">
        <w:rPr>
          <w:color w:val="BA2121"/>
          <w:lang w:eastAsia="hu-HU"/>
        </w:rPr>
        <w:t>none</w:t>
      </w:r>
      <w:proofErr w:type="spellEnd"/>
      <w:r w:rsidRPr="00A71FFF">
        <w:rPr>
          <w:color w:val="BA2121"/>
          <w:lang w:eastAsia="hu-HU"/>
        </w:rPr>
        <w:t>"</w:t>
      </w:r>
      <w:r w:rsidRPr="00A71FFF">
        <w:rPr>
          <w:color w:val="000000"/>
          <w:lang w:eastAsia="hu-HU"/>
        </w:rPr>
        <w:t xml:space="preserve"> </w:t>
      </w:r>
      <w:r w:rsidRPr="00A71FFF">
        <w:rPr>
          <w:b/>
          <w:bCs/>
          <w:color w:val="008000"/>
          <w:lang w:eastAsia="hu-HU"/>
        </w:rPr>
        <w:t>/&gt;</w:t>
      </w:r>
    </w:p>
    <w:p w14:paraId="542D3695" w14:textId="77777777" w:rsidR="00073221" w:rsidRPr="00073221" w:rsidRDefault="00A71FFF" w:rsidP="00073221">
      <w:pPr>
        <w:pStyle w:val="Kd"/>
        <w:rPr>
          <w:b/>
          <w:bCs/>
          <w:color w:val="008000"/>
          <w:lang w:eastAsia="hu-HU"/>
        </w:rPr>
      </w:pPr>
      <w:r w:rsidRPr="00A71FFF">
        <w:rPr>
          <w:b/>
          <w:bCs/>
          <w:color w:val="008000"/>
          <w:lang w:eastAsia="hu-HU"/>
        </w:rPr>
        <w:t>&lt;/</w:t>
      </w:r>
      <w:proofErr w:type="spellStart"/>
      <w:r w:rsidRPr="00A71FFF">
        <w:rPr>
          <w:b/>
          <w:bCs/>
          <w:color w:val="008000"/>
          <w:lang w:eastAsia="hu-HU"/>
        </w:rPr>
        <w:t>svg</w:t>
      </w:r>
      <w:proofErr w:type="spellEnd"/>
      <w:r w:rsidRPr="00A71FFF">
        <w:rPr>
          <w:b/>
          <w:bCs/>
          <w:color w:val="008000"/>
          <w:lang w:eastAsia="hu-HU"/>
        </w:rPr>
        <w:t>&gt;</w:t>
      </w:r>
    </w:p>
    <w:p w14:paraId="6593CD64" w14:textId="77777777" w:rsidR="00073221" w:rsidRDefault="00073221" w:rsidP="00C94621">
      <w:pPr>
        <w:pStyle w:val="Kpalrs"/>
        <w:rPr>
          <w:lang w:eastAsia="hu-HU"/>
        </w:rPr>
      </w:pPr>
      <w:r>
        <w:rPr>
          <w:noProof/>
          <w:lang w:eastAsia="hu-HU"/>
        </w:rPr>
        <w:drawing>
          <wp:inline distT="0" distB="0" distL="0" distR="0" wp14:anchorId="6F1F9879" wp14:editId="2A29434F">
            <wp:extent cx="2759384" cy="2767330"/>
            <wp:effectExtent l="0" t="0" r="317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g.emf"/>
                    <pic:cNvPicPr/>
                  </pic:nvPicPr>
                  <pic:blipFill rotWithShape="1">
                    <a:blip r:embed="rId22" cstate="print">
                      <a:extLst>
                        <a:ext uri="{28A0092B-C50C-407E-A947-70E740481C1C}">
                          <a14:useLocalDpi xmlns:a14="http://schemas.microsoft.com/office/drawing/2010/main" val="0"/>
                        </a:ext>
                      </a:extLst>
                    </a:blip>
                    <a:srcRect l="24126" t="23983" r="24769" b="24754"/>
                    <a:stretch/>
                  </pic:blipFill>
                  <pic:spPr bwMode="auto">
                    <a:xfrm>
                      <a:off x="0" y="0"/>
                      <a:ext cx="2759657" cy="2767604"/>
                    </a:xfrm>
                    <a:prstGeom prst="rect">
                      <a:avLst/>
                    </a:prstGeom>
                    <a:ln>
                      <a:noFill/>
                    </a:ln>
                    <a:extLst>
                      <a:ext uri="{53640926-AAD7-44D8-BBD7-CCE9431645EC}">
                        <a14:shadowObscured xmlns:a14="http://schemas.microsoft.com/office/drawing/2010/main"/>
                      </a:ext>
                    </a:extLst>
                  </pic:spPr>
                </pic:pic>
              </a:graphicData>
            </a:graphic>
          </wp:inline>
        </w:drawing>
      </w:r>
    </w:p>
    <w:p w14:paraId="723B584E" w14:textId="7C49C7A1" w:rsidR="00D56762" w:rsidRPr="00A71FFF" w:rsidRDefault="00D56762" w:rsidP="00C94621">
      <w:pPr>
        <w:pStyle w:val="Kpalrs"/>
        <w:rPr>
          <w:lang w:eastAsia="hu-HU"/>
        </w:rPr>
      </w:pPr>
      <w:r>
        <w:rPr>
          <w:lang w:eastAsia="hu-HU"/>
        </w:rPr>
        <w:fldChar w:fldCharType="begin"/>
      </w:r>
      <w:r>
        <w:rPr>
          <w:lang w:eastAsia="hu-HU"/>
        </w:rPr>
        <w:instrText xml:space="preserve"> SEQ ábra \* ARABIC </w:instrText>
      </w:r>
      <w:r>
        <w:rPr>
          <w:lang w:eastAsia="hu-HU"/>
        </w:rPr>
        <w:fldChar w:fldCharType="separate"/>
      </w:r>
      <w:r w:rsidR="00A811F1">
        <w:rPr>
          <w:noProof/>
          <w:lang w:eastAsia="hu-HU"/>
        </w:rPr>
        <w:t>7</w:t>
      </w:r>
      <w:r>
        <w:rPr>
          <w:lang w:eastAsia="hu-HU"/>
        </w:rPr>
        <w:fldChar w:fldCharType="end"/>
      </w:r>
      <w:r>
        <w:t>. ábra Példa SVG képként</w:t>
      </w:r>
    </w:p>
    <w:p w14:paraId="69B7A683" w14:textId="67C7DB2D" w:rsidR="00A71FFF" w:rsidRDefault="00A71FFF" w:rsidP="003674F9">
      <w:r>
        <w:t xml:space="preserve">A vektorgrafikus képek geometria primitívekből épülnek fel, ilyenek például a pontok, egyenesek, görbék. Előnyei a </w:t>
      </w:r>
      <w:commentRangeStart w:id="79"/>
      <w:r>
        <w:t>raszter</w:t>
      </w:r>
      <w:r w:rsidR="002B33D9">
        <w:t xml:space="preserve"> </w:t>
      </w:r>
      <w:r>
        <w:t>grafikával</w:t>
      </w:r>
      <w:commentRangeEnd w:id="79"/>
      <w:r w:rsidR="00510230">
        <w:rPr>
          <w:rStyle w:val="Jegyzethivatkozs"/>
        </w:rPr>
        <w:commentReference w:id="79"/>
      </w:r>
      <w:r>
        <w:t xml:space="preserve"> szemben, hogy tetszőlegesen nagy nagyítás sem torzítja a képet</w:t>
      </w:r>
      <w:r w:rsidR="005A1A4F">
        <w:t>, a vonalvastagságnak nem kell a nagyítással arányosan nőni, az alakzatok méretei tárolhatók és így később kön</w:t>
      </w:r>
      <w:r w:rsidR="00073221">
        <w:t>n</w:t>
      </w:r>
      <w:r w:rsidR="005A1A4F">
        <w:t>yebb őket megváltoztatni.</w:t>
      </w:r>
    </w:p>
    <w:p w14:paraId="457BEB4C" w14:textId="77777777" w:rsidR="005A1A4F" w:rsidRDefault="005A1A4F" w:rsidP="005A1A4F">
      <w:pPr>
        <w:pStyle w:val="Cmsor2"/>
      </w:pPr>
      <w:bookmarkStart w:id="80" w:name="_Toc20666706"/>
      <w:proofErr w:type="spellStart"/>
      <w:r>
        <w:t>Bootstrap</w:t>
      </w:r>
      <w:bookmarkEnd w:id="80"/>
      <w:proofErr w:type="spellEnd"/>
    </w:p>
    <w:p w14:paraId="6B20E0D2" w14:textId="4267C607" w:rsidR="00073221" w:rsidRDefault="005A1A4F" w:rsidP="005A1A4F">
      <w:r>
        <w:t xml:space="preserve">A </w:t>
      </w:r>
      <w:proofErr w:type="spellStart"/>
      <w:r>
        <w:t>Bootstrap</w:t>
      </w:r>
      <w:proofErr w:type="spellEnd"/>
      <w:r>
        <w:t xml:space="preserve"> egy front-end oldali komponens </w:t>
      </w:r>
      <w:r w:rsidR="00D56762">
        <w:t>könyvtár esztétikus, reszponzív</w:t>
      </w:r>
      <w:r>
        <w:t xml:space="preserve"> </w:t>
      </w:r>
      <w:commentRangeStart w:id="81"/>
      <w:r>
        <w:t>web</w:t>
      </w:r>
      <w:r w:rsidR="002B33D9">
        <w:t xml:space="preserve"> </w:t>
      </w:r>
      <w:r>
        <w:t>alkalmazások</w:t>
      </w:r>
      <w:commentRangeEnd w:id="81"/>
      <w:r w:rsidR="00510230">
        <w:rPr>
          <w:rStyle w:val="Jegyzethivatkozs"/>
        </w:rPr>
        <w:commentReference w:id="81"/>
      </w:r>
      <w:r>
        <w:t xml:space="preserve"> készítéséhez. </w:t>
      </w:r>
      <w:r w:rsidR="002B33D9">
        <w:t xml:space="preserve">Az eszköztár </w:t>
      </w:r>
      <w:commentRangeStart w:id="82"/>
      <w:r w:rsidR="00073221">
        <w:t>HTML</w:t>
      </w:r>
      <w:commentRangeEnd w:id="82"/>
      <w:r w:rsidR="00510230">
        <w:rPr>
          <w:rStyle w:val="Jegyzethivatkozs"/>
        </w:rPr>
        <w:commentReference w:id="82"/>
      </w:r>
      <w:r w:rsidR="00073221">
        <w:t>, CSS és JavaScript komponensekből épül fel.</w:t>
      </w:r>
      <w:r w:rsidR="002B33D9">
        <w:t xml:space="preserve"> </w:t>
      </w:r>
      <w:r w:rsidR="00073221">
        <w:t xml:space="preserve">Telepítése egyszerű, a </w:t>
      </w:r>
      <w:r w:rsidR="00C85FE7">
        <w:t xml:space="preserve">hozzá tartozó stíluslapokat és JavaScript állományokat kell behivatkozni </w:t>
      </w:r>
      <w:r w:rsidR="00C85FE7" w:rsidRPr="00C85FE7">
        <w:rPr>
          <w:i/>
        </w:rPr>
        <w:t>link</w:t>
      </w:r>
      <w:r w:rsidR="00C85FE7">
        <w:t xml:space="preserve"> és </w:t>
      </w:r>
      <w:r w:rsidR="00C85FE7" w:rsidRPr="00C85FE7">
        <w:rPr>
          <w:i/>
        </w:rPr>
        <w:t>script</w:t>
      </w:r>
      <w:r w:rsidR="00C85FE7">
        <w:t xml:space="preserve"> tagekben.</w:t>
      </w:r>
    </w:p>
    <w:p w14:paraId="675DB666" w14:textId="77777777" w:rsidR="00EF730D" w:rsidRDefault="00EF730D" w:rsidP="005A1A4F">
      <w:r>
        <w:t>Az egyik talán legfontosabb eleme az elrendezési (</w:t>
      </w:r>
      <w:proofErr w:type="spellStart"/>
      <w:r>
        <w:t>Layout</w:t>
      </w:r>
      <w:proofErr w:type="spellEnd"/>
      <w:r>
        <w:t>) komponens. Ez az úgynevezett rács rendszer (</w:t>
      </w:r>
      <w:proofErr w:type="spellStart"/>
      <w:r>
        <w:t>grid</w:t>
      </w:r>
      <w:proofErr w:type="spellEnd"/>
      <w:r>
        <w:t xml:space="preserve"> </w:t>
      </w:r>
      <w:proofErr w:type="spellStart"/>
      <w:r>
        <w:t>system</w:t>
      </w:r>
      <w:proofErr w:type="spellEnd"/>
      <w:r>
        <w:t>).</w:t>
      </w:r>
      <w:r w:rsidR="00C85FE7">
        <w:t xml:space="preserve">  Ennek</w:t>
      </w:r>
      <w:r w:rsidR="00F2564B">
        <w:t xml:space="preserve"> az alapjai az oszlopok, mivel a </w:t>
      </w:r>
      <w:proofErr w:type="spellStart"/>
      <w:r w:rsidR="00F2564B">
        <w:t>grid</w:t>
      </w:r>
      <w:proofErr w:type="spellEnd"/>
      <w:r w:rsidR="00F2564B">
        <w:t xml:space="preserve"> tizenkettő oszlopra bontja fel a kijelzőt. Ezeket az oszlopokat kell </w:t>
      </w:r>
      <w:proofErr w:type="gramStart"/>
      <w:r w:rsidR="00F2564B">
        <w:t xml:space="preserve">a </w:t>
      </w:r>
      <w:r w:rsidR="00F2564B" w:rsidRPr="00F2564B">
        <w:rPr>
          <w:i/>
        </w:rPr>
        <w:t>.</w:t>
      </w:r>
      <w:proofErr w:type="spellStart"/>
      <w:r w:rsidR="00F2564B" w:rsidRPr="00F2564B">
        <w:rPr>
          <w:i/>
        </w:rPr>
        <w:t>row</w:t>
      </w:r>
      <w:proofErr w:type="spellEnd"/>
      <w:proofErr w:type="gramEnd"/>
      <w:r w:rsidR="00F2564B">
        <w:rPr>
          <w:i/>
        </w:rPr>
        <w:t xml:space="preserve"> </w:t>
      </w:r>
      <w:r w:rsidR="00F2564B">
        <w:t xml:space="preserve">osztállyal ellátott elemekbe helyezni. Az oszlopok méretét </w:t>
      </w:r>
      <w:proofErr w:type="gramStart"/>
      <w:r w:rsidR="00F2564B">
        <w:t xml:space="preserve">a </w:t>
      </w:r>
      <w:r w:rsidR="00F2564B" w:rsidRPr="00F2564B">
        <w:rPr>
          <w:i/>
        </w:rPr>
        <w:t>.col</w:t>
      </w:r>
      <w:proofErr w:type="gramEnd"/>
      <w:r w:rsidR="00F2564B">
        <w:t xml:space="preserve"> után idézőjellel megadott szám jelenti. Ezek elé lehet különböző beépített képernyő méreteket megadni, ezzel testre szabva, hogy mekkora legyen az elem az egyes kijelzőkön. </w:t>
      </w:r>
    </w:p>
    <w:p w14:paraId="112B464B" w14:textId="77777777" w:rsidR="00C85FE7" w:rsidRDefault="00C85FE7" w:rsidP="005A1A4F">
      <w:r>
        <w:lastRenderedPageBreak/>
        <w:t>Ezen felül számos beépített komponenst nyújt, amiket egyszerű CSS osztályokkal lehet használni. Ilyenek például a kártyák, amik egy képből, címből és egy szövegtörzsből állnak.</w:t>
      </w:r>
    </w:p>
    <w:p w14:paraId="4434598D" w14:textId="77777777" w:rsidR="00C85FE7" w:rsidRDefault="00C85FE7" w:rsidP="005A1A4F"/>
    <w:p w14:paraId="275C59CE" w14:textId="77777777" w:rsidR="00C85FE7" w:rsidRDefault="00C85FE7" w:rsidP="00C85FE7">
      <w:pPr>
        <w:keepNext/>
        <w:jc w:val="center"/>
      </w:pPr>
      <w:r w:rsidRPr="00C85FE7">
        <w:rPr>
          <w:noProof/>
          <w:lang w:eastAsia="hu-HU"/>
        </w:rPr>
        <w:drawing>
          <wp:inline distT="0" distB="0" distL="0" distR="0" wp14:anchorId="0C07F02A" wp14:editId="27953328">
            <wp:extent cx="1650775" cy="2214876"/>
            <wp:effectExtent l="0" t="0" r="698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968" t="2930" r="6941" b="2457"/>
                    <a:stretch/>
                  </pic:blipFill>
                  <pic:spPr bwMode="auto">
                    <a:xfrm>
                      <a:off x="0" y="0"/>
                      <a:ext cx="1661682" cy="2229510"/>
                    </a:xfrm>
                    <a:prstGeom prst="rect">
                      <a:avLst/>
                    </a:prstGeom>
                    <a:ln>
                      <a:noFill/>
                    </a:ln>
                    <a:extLst>
                      <a:ext uri="{53640926-AAD7-44D8-BBD7-CCE9431645EC}">
                        <a14:shadowObscured xmlns:a14="http://schemas.microsoft.com/office/drawing/2010/main"/>
                      </a:ext>
                    </a:extLst>
                  </pic:spPr>
                </pic:pic>
              </a:graphicData>
            </a:graphic>
          </wp:inline>
        </w:drawing>
      </w:r>
    </w:p>
    <w:p w14:paraId="1CEDF6AD" w14:textId="3D521B7D" w:rsidR="00C85FE7" w:rsidRDefault="00391576" w:rsidP="00C94621">
      <w:pPr>
        <w:pStyle w:val="Kpalrs"/>
      </w:pPr>
      <w:fldSimple w:instr=" SEQ ábra \* ARABIC ">
        <w:r w:rsidR="00A811F1">
          <w:rPr>
            <w:noProof/>
          </w:rPr>
          <w:t>8</w:t>
        </w:r>
      </w:fldSimple>
      <w:r w:rsidR="00C85FE7">
        <w:t xml:space="preserve">. ábra </w:t>
      </w:r>
      <w:proofErr w:type="spellStart"/>
      <w:r w:rsidR="00C85FE7">
        <w:t>Bootstrap</w:t>
      </w:r>
      <w:proofErr w:type="spellEnd"/>
      <w:r w:rsidR="00C85FE7">
        <w:t xml:space="preserve"> kártya</w:t>
      </w:r>
    </w:p>
    <w:p w14:paraId="701CFF38" w14:textId="77777777" w:rsidR="00C85FE7" w:rsidRDefault="00C85FE7" w:rsidP="00C85FE7">
      <w:r>
        <w:t xml:space="preserve">A hozzá </w:t>
      </w:r>
      <w:proofErr w:type="gramStart"/>
      <w:r>
        <w:t>tartozó  HTML</w:t>
      </w:r>
      <w:proofErr w:type="gramEnd"/>
      <w:r>
        <w:t xml:space="preserve"> kódrészlet a következő:</w:t>
      </w:r>
    </w:p>
    <w:p w14:paraId="23780646" w14:textId="77777777" w:rsidR="00C85FE7" w:rsidRDefault="00C85FE7" w:rsidP="00C85FE7">
      <w:pPr>
        <w:pStyle w:val="Kd"/>
        <w:rPr>
          <w:rStyle w:val="HTML-kd"/>
          <w:color w:val="212529"/>
        </w:rPr>
      </w:pPr>
      <w:r>
        <w:rPr>
          <w:rStyle w:val="nt"/>
          <w:color w:val="2F6F9F"/>
        </w:rPr>
        <w:t>&lt;div</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w:t>
      </w:r>
      <w:r>
        <w:rPr>
          <w:rStyle w:val="HTML-kd"/>
          <w:color w:val="212529"/>
        </w:rPr>
        <w:t xml:space="preserve"> </w:t>
      </w:r>
      <w:proofErr w:type="spellStart"/>
      <w:r>
        <w:rPr>
          <w:rStyle w:val="na"/>
          <w:color w:val="4F9FCF"/>
        </w:rPr>
        <w:t>style</w:t>
      </w:r>
      <w:proofErr w:type="spellEnd"/>
      <w:r>
        <w:rPr>
          <w:rStyle w:val="na"/>
          <w:color w:val="4F9FCF"/>
        </w:rPr>
        <w:t>=</w:t>
      </w:r>
      <w:r>
        <w:rPr>
          <w:rStyle w:val="s"/>
          <w:color w:val="D44950"/>
        </w:rPr>
        <w:t>"</w:t>
      </w:r>
      <w:proofErr w:type="spellStart"/>
      <w:r>
        <w:rPr>
          <w:rStyle w:val="s"/>
          <w:color w:val="D44950"/>
        </w:rPr>
        <w:t>width</w:t>
      </w:r>
      <w:proofErr w:type="spellEnd"/>
      <w:r>
        <w:rPr>
          <w:rStyle w:val="s"/>
          <w:color w:val="D44950"/>
        </w:rPr>
        <w:t>: 18rem;"</w:t>
      </w:r>
      <w:r>
        <w:rPr>
          <w:rStyle w:val="nt"/>
          <w:color w:val="2F6F9F"/>
        </w:rPr>
        <w:t>&gt;</w:t>
      </w:r>
    </w:p>
    <w:p w14:paraId="4E9579E1" w14:textId="77777777" w:rsidR="00C85FE7" w:rsidRDefault="00C85FE7" w:rsidP="00C85FE7">
      <w:pPr>
        <w:pStyle w:val="Kd"/>
        <w:rPr>
          <w:rStyle w:val="HTML-kd"/>
          <w:color w:val="212529"/>
        </w:rPr>
      </w:pPr>
      <w:r>
        <w:rPr>
          <w:rStyle w:val="HTML-kd"/>
          <w:color w:val="212529"/>
        </w:rPr>
        <w:t xml:space="preserve">  </w:t>
      </w:r>
      <w:r>
        <w:rPr>
          <w:rStyle w:val="nt"/>
          <w:color w:val="2F6F9F"/>
        </w:rPr>
        <w:t>&lt;</w:t>
      </w:r>
      <w:proofErr w:type="spellStart"/>
      <w:r>
        <w:rPr>
          <w:rStyle w:val="nt"/>
          <w:color w:val="2F6F9F"/>
        </w:rPr>
        <w:t>img</w:t>
      </w:r>
      <w:proofErr w:type="spellEnd"/>
      <w:r>
        <w:rPr>
          <w:rStyle w:val="HTML-kd"/>
          <w:color w:val="212529"/>
        </w:rPr>
        <w:t xml:space="preserve"> </w:t>
      </w:r>
      <w:proofErr w:type="spellStart"/>
      <w:r>
        <w:rPr>
          <w:rStyle w:val="na"/>
          <w:color w:val="4F9FCF"/>
        </w:rPr>
        <w:t>src</w:t>
      </w:r>
      <w:proofErr w:type="spellEnd"/>
      <w:r>
        <w:rPr>
          <w:rStyle w:val="na"/>
          <w:color w:val="4F9FCF"/>
        </w:rPr>
        <w:t>=</w:t>
      </w:r>
      <w:r>
        <w:rPr>
          <w:rStyle w:val="s"/>
          <w:color w:val="D44950"/>
        </w:rPr>
        <w:t>"..."</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w:t>
      </w:r>
      <w:proofErr w:type="spellStart"/>
      <w:r>
        <w:rPr>
          <w:rStyle w:val="s"/>
          <w:color w:val="D44950"/>
        </w:rPr>
        <w:t>img</w:t>
      </w:r>
      <w:proofErr w:type="spellEnd"/>
      <w:r>
        <w:rPr>
          <w:rStyle w:val="s"/>
          <w:color w:val="D44950"/>
        </w:rPr>
        <w:t>-top"</w:t>
      </w:r>
      <w:r>
        <w:rPr>
          <w:rStyle w:val="HTML-kd"/>
          <w:color w:val="212529"/>
        </w:rPr>
        <w:t xml:space="preserve"> </w:t>
      </w:r>
      <w:r>
        <w:rPr>
          <w:rStyle w:val="na"/>
          <w:color w:val="4F9FCF"/>
        </w:rPr>
        <w:t>alt=</w:t>
      </w:r>
      <w:r>
        <w:rPr>
          <w:rStyle w:val="s"/>
          <w:color w:val="D44950"/>
        </w:rPr>
        <w:t>"..."</w:t>
      </w:r>
      <w:r>
        <w:rPr>
          <w:rStyle w:val="nt"/>
          <w:color w:val="2F6F9F"/>
        </w:rPr>
        <w:t>&gt;</w:t>
      </w:r>
    </w:p>
    <w:p w14:paraId="57718D65" w14:textId="77777777" w:rsidR="00C85FE7" w:rsidRDefault="00C85FE7" w:rsidP="00C85FE7">
      <w:pPr>
        <w:pStyle w:val="Kd"/>
        <w:rPr>
          <w:rStyle w:val="HTML-kd"/>
          <w:color w:val="212529"/>
        </w:rPr>
      </w:pPr>
      <w:r>
        <w:rPr>
          <w:rStyle w:val="HTML-kd"/>
          <w:color w:val="212529"/>
        </w:rPr>
        <w:t xml:space="preserve">  </w:t>
      </w:r>
      <w:r>
        <w:rPr>
          <w:rStyle w:val="nt"/>
          <w:color w:val="2F6F9F"/>
        </w:rPr>
        <w:t>&lt;div</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-body"</w:t>
      </w:r>
      <w:r>
        <w:rPr>
          <w:rStyle w:val="nt"/>
          <w:color w:val="2F6F9F"/>
        </w:rPr>
        <w:t>&gt;</w:t>
      </w:r>
    </w:p>
    <w:p w14:paraId="3A4A41AB" w14:textId="77777777" w:rsidR="00C85FE7" w:rsidRDefault="00C85FE7" w:rsidP="00C85FE7">
      <w:pPr>
        <w:pStyle w:val="Kd"/>
        <w:rPr>
          <w:rStyle w:val="HTML-kd"/>
          <w:color w:val="212529"/>
        </w:rPr>
      </w:pPr>
      <w:r>
        <w:rPr>
          <w:rStyle w:val="HTML-kd"/>
          <w:color w:val="212529"/>
        </w:rPr>
        <w:t xml:space="preserve">    </w:t>
      </w:r>
      <w:r>
        <w:rPr>
          <w:rStyle w:val="nt"/>
          <w:color w:val="2F6F9F"/>
        </w:rPr>
        <w:t>&lt;h5</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card-title</w:t>
      </w:r>
      <w:proofErr w:type="spellEnd"/>
      <w:r>
        <w:rPr>
          <w:rStyle w:val="s"/>
          <w:color w:val="D44950"/>
        </w:rPr>
        <w:t>"</w:t>
      </w:r>
      <w:r>
        <w:rPr>
          <w:rStyle w:val="nt"/>
          <w:color w:val="2F6F9F"/>
        </w:rPr>
        <w:t>&gt;</w:t>
      </w:r>
      <w:proofErr w:type="spellStart"/>
      <w:r>
        <w:rPr>
          <w:rStyle w:val="HTML-kd"/>
          <w:color w:val="212529"/>
        </w:rPr>
        <w:t>Card</w:t>
      </w:r>
      <w:proofErr w:type="spellEnd"/>
      <w:r>
        <w:rPr>
          <w:rStyle w:val="HTML-kd"/>
          <w:color w:val="212529"/>
        </w:rPr>
        <w:t xml:space="preserve"> </w:t>
      </w:r>
      <w:proofErr w:type="spellStart"/>
      <w:r>
        <w:rPr>
          <w:rStyle w:val="HTML-kd"/>
          <w:color w:val="212529"/>
        </w:rPr>
        <w:t>title</w:t>
      </w:r>
      <w:proofErr w:type="spellEnd"/>
      <w:r>
        <w:rPr>
          <w:rStyle w:val="nt"/>
          <w:color w:val="2F6F9F"/>
        </w:rPr>
        <w:t>&lt;/h5&gt;</w:t>
      </w:r>
    </w:p>
    <w:p w14:paraId="4DC61F20" w14:textId="77777777" w:rsidR="00C85FE7" w:rsidRDefault="00C85FE7" w:rsidP="00C85FE7">
      <w:pPr>
        <w:pStyle w:val="Kd"/>
        <w:rPr>
          <w:rStyle w:val="HTML-kd"/>
          <w:color w:val="212529"/>
        </w:rPr>
      </w:pPr>
      <w:r>
        <w:rPr>
          <w:rStyle w:val="HTML-kd"/>
          <w:color w:val="212529"/>
        </w:rPr>
        <w:t xml:space="preserve">    </w:t>
      </w:r>
      <w:r>
        <w:rPr>
          <w:rStyle w:val="nt"/>
          <w:color w:val="2F6F9F"/>
        </w:rPr>
        <w:t>&lt;p</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card</w:t>
      </w:r>
      <w:proofErr w:type="spellEnd"/>
      <w:r>
        <w:rPr>
          <w:rStyle w:val="s"/>
          <w:color w:val="D44950"/>
        </w:rPr>
        <w:t>-text"</w:t>
      </w:r>
      <w:r>
        <w:rPr>
          <w:rStyle w:val="nt"/>
          <w:color w:val="2F6F9F"/>
        </w:rPr>
        <w:t>&gt;</w:t>
      </w:r>
      <w:proofErr w:type="spellStart"/>
      <w:r>
        <w:rPr>
          <w:rStyle w:val="HTML-kd"/>
          <w:color w:val="212529"/>
        </w:rPr>
        <w:t>Some</w:t>
      </w:r>
      <w:proofErr w:type="spellEnd"/>
      <w:r>
        <w:rPr>
          <w:rStyle w:val="HTML-kd"/>
          <w:color w:val="212529"/>
        </w:rPr>
        <w:t xml:space="preserve"> </w:t>
      </w:r>
      <w:proofErr w:type="spellStart"/>
      <w:r>
        <w:rPr>
          <w:rStyle w:val="HTML-kd"/>
          <w:color w:val="212529"/>
        </w:rPr>
        <w:t>quick</w:t>
      </w:r>
      <w:proofErr w:type="spellEnd"/>
      <w:r>
        <w:rPr>
          <w:rStyle w:val="HTML-kd"/>
          <w:color w:val="212529"/>
        </w:rPr>
        <w:t xml:space="preserve"> </w:t>
      </w:r>
      <w:proofErr w:type="spellStart"/>
      <w:r>
        <w:rPr>
          <w:rStyle w:val="HTML-kd"/>
          <w:color w:val="212529"/>
        </w:rPr>
        <w:t>example</w:t>
      </w:r>
      <w:proofErr w:type="spellEnd"/>
      <w:r>
        <w:rPr>
          <w:rStyle w:val="HTML-kd"/>
          <w:color w:val="212529"/>
        </w:rPr>
        <w:t xml:space="preserve"> text </w:t>
      </w:r>
      <w:proofErr w:type="spellStart"/>
      <w:r>
        <w:rPr>
          <w:rStyle w:val="HTML-kd"/>
          <w:color w:val="212529"/>
        </w:rPr>
        <w:t>to</w:t>
      </w:r>
      <w:proofErr w:type="spellEnd"/>
      <w:r>
        <w:rPr>
          <w:rStyle w:val="HTML-kd"/>
          <w:color w:val="212529"/>
        </w:rPr>
        <w:t xml:space="preserve"> </w:t>
      </w:r>
      <w:proofErr w:type="spellStart"/>
      <w:r>
        <w:rPr>
          <w:rStyle w:val="HTML-kd"/>
          <w:color w:val="212529"/>
        </w:rPr>
        <w:t>build</w:t>
      </w:r>
      <w:proofErr w:type="spellEnd"/>
      <w:r>
        <w:rPr>
          <w:rStyle w:val="HTML-kd"/>
          <w:color w:val="212529"/>
        </w:rPr>
        <w:t xml:space="preserve"> </w:t>
      </w:r>
      <w:proofErr w:type="spellStart"/>
      <w:r>
        <w:rPr>
          <w:rStyle w:val="HTML-kd"/>
          <w:color w:val="212529"/>
        </w:rPr>
        <w:t>on</w:t>
      </w:r>
      <w:proofErr w:type="spellEnd"/>
      <w:r>
        <w:rPr>
          <w:rStyle w:val="HTML-kd"/>
          <w:color w:val="212529"/>
        </w:rPr>
        <w:t xml:space="preserve"> </w:t>
      </w:r>
      <w:proofErr w:type="spellStart"/>
      <w:r>
        <w:rPr>
          <w:rStyle w:val="HTML-kd"/>
          <w:color w:val="212529"/>
        </w:rPr>
        <w:t>the</w:t>
      </w:r>
      <w:proofErr w:type="spellEnd"/>
      <w:r>
        <w:rPr>
          <w:rStyle w:val="HTML-kd"/>
          <w:color w:val="212529"/>
        </w:rPr>
        <w:t xml:space="preserve"> </w:t>
      </w:r>
      <w:proofErr w:type="spellStart"/>
      <w:r>
        <w:rPr>
          <w:rStyle w:val="HTML-kd"/>
          <w:color w:val="212529"/>
        </w:rPr>
        <w:t>card</w:t>
      </w:r>
      <w:proofErr w:type="spellEnd"/>
      <w:r>
        <w:rPr>
          <w:rStyle w:val="HTML-kd"/>
          <w:color w:val="212529"/>
        </w:rPr>
        <w:t xml:space="preserve"> </w:t>
      </w:r>
      <w:proofErr w:type="spellStart"/>
      <w:r>
        <w:rPr>
          <w:rStyle w:val="HTML-kd"/>
          <w:color w:val="212529"/>
        </w:rPr>
        <w:t>title</w:t>
      </w:r>
      <w:proofErr w:type="spellEnd"/>
      <w:r>
        <w:rPr>
          <w:rStyle w:val="HTML-kd"/>
          <w:color w:val="212529"/>
        </w:rPr>
        <w:t xml:space="preserve"> and </w:t>
      </w:r>
      <w:proofErr w:type="spellStart"/>
      <w:r>
        <w:rPr>
          <w:rStyle w:val="HTML-kd"/>
          <w:color w:val="212529"/>
        </w:rPr>
        <w:t>make</w:t>
      </w:r>
      <w:proofErr w:type="spellEnd"/>
      <w:r>
        <w:rPr>
          <w:rStyle w:val="HTML-kd"/>
          <w:color w:val="212529"/>
        </w:rPr>
        <w:t xml:space="preserve"> </w:t>
      </w:r>
      <w:proofErr w:type="spellStart"/>
      <w:r>
        <w:rPr>
          <w:rStyle w:val="HTML-kd"/>
          <w:color w:val="212529"/>
        </w:rPr>
        <w:t>up</w:t>
      </w:r>
      <w:proofErr w:type="spellEnd"/>
      <w:r>
        <w:rPr>
          <w:rStyle w:val="HTML-kd"/>
          <w:color w:val="212529"/>
        </w:rPr>
        <w:t xml:space="preserve"> </w:t>
      </w:r>
      <w:proofErr w:type="spellStart"/>
      <w:r>
        <w:rPr>
          <w:rStyle w:val="HTML-kd"/>
          <w:color w:val="212529"/>
        </w:rPr>
        <w:t>the</w:t>
      </w:r>
      <w:proofErr w:type="spellEnd"/>
      <w:r>
        <w:rPr>
          <w:rStyle w:val="HTML-kd"/>
          <w:color w:val="212529"/>
        </w:rPr>
        <w:t xml:space="preserve"> </w:t>
      </w:r>
      <w:proofErr w:type="spellStart"/>
      <w:r>
        <w:rPr>
          <w:rStyle w:val="HTML-kd"/>
          <w:color w:val="212529"/>
        </w:rPr>
        <w:t>bulk</w:t>
      </w:r>
      <w:proofErr w:type="spellEnd"/>
      <w:r>
        <w:rPr>
          <w:rStyle w:val="HTML-kd"/>
          <w:color w:val="212529"/>
        </w:rPr>
        <w:t xml:space="preserve"> of </w:t>
      </w:r>
      <w:proofErr w:type="spellStart"/>
      <w:r>
        <w:rPr>
          <w:rStyle w:val="HTML-kd"/>
          <w:color w:val="212529"/>
        </w:rPr>
        <w:t>the</w:t>
      </w:r>
      <w:proofErr w:type="spellEnd"/>
      <w:r>
        <w:rPr>
          <w:rStyle w:val="HTML-kd"/>
          <w:color w:val="212529"/>
        </w:rPr>
        <w:t xml:space="preserve"> </w:t>
      </w:r>
      <w:proofErr w:type="spellStart"/>
      <w:r>
        <w:rPr>
          <w:rStyle w:val="HTML-kd"/>
          <w:color w:val="212529"/>
        </w:rPr>
        <w:t>card's</w:t>
      </w:r>
      <w:proofErr w:type="spellEnd"/>
      <w:r>
        <w:rPr>
          <w:rStyle w:val="HTML-kd"/>
          <w:color w:val="212529"/>
        </w:rPr>
        <w:t xml:space="preserve"> </w:t>
      </w:r>
      <w:proofErr w:type="spellStart"/>
      <w:proofErr w:type="gramStart"/>
      <w:r>
        <w:rPr>
          <w:rStyle w:val="HTML-kd"/>
          <w:color w:val="212529"/>
        </w:rPr>
        <w:t>content</w:t>
      </w:r>
      <w:proofErr w:type="spellEnd"/>
      <w:r>
        <w:rPr>
          <w:rStyle w:val="HTML-kd"/>
          <w:color w:val="212529"/>
        </w:rPr>
        <w:t>.</w:t>
      </w:r>
      <w:r>
        <w:rPr>
          <w:rStyle w:val="nt"/>
          <w:color w:val="2F6F9F"/>
        </w:rPr>
        <w:t>&lt;</w:t>
      </w:r>
      <w:proofErr w:type="gramEnd"/>
      <w:r>
        <w:rPr>
          <w:rStyle w:val="nt"/>
          <w:color w:val="2F6F9F"/>
        </w:rPr>
        <w:t>/p&gt;</w:t>
      </w:r>
    </w:p>
    <w:p w14:paraId="44A4FEF1" w14:textId="77777777" w:rsidR="00C85FE7" w:rsidRDefault="00C85FE7" w:rsidP="00C85FE7">
      <w:pPr>
        <w:pStyle w:val="Kd"/>
        <w:rPr>
          <w:rStyle w:val="HTML-kd"/>
          <w:color w:val="212529"/>
        </w:rPr>
      </w:pPr>
      <w:r>
        <w:rPr>
          <w:rStyle w:val="HTML-kd"/>
          <w:color w:val="212529"/>
        </w:rPr>
        <w:t xml:space="preserve">    </w:t>
      </w:r>
      <w:r>
        <w:rPr>
          <w:rStyle w:val="nt"/>
          <w:color w:val="2F6F9F"/>
        </w:rPr>
        <w:t>&lt;a</w:t>
      </w:r>
      <w:r>
        <w:rPr>
          <w:rStyle w:val="HTML-kd"/>
          <w:color w:val="212529"/>
        </w:rPr>
        <w:t xml:space="preserve"> </w:t>
      </w:r>
      <w:proofErr w:type="spellStart"/>
      <w:r>
        <w:rPr>
          <w:rStyle w:val="na"/>
          <w:color w:val="4F9FCF"/>
        </w:rPr>
        <w:t>href</w:t>
      </w:r>
      <w:proofErr w:type="spellEnd"/>
      <w:r>
        <w:rPr>
          <w:rStyle w:val="na"/>
          <w:color w:val="4F9FCF"/>
        </w:rPr>
        <w:t>=</w:t>
      </w:r>
      <w:r>
        <w:rPr>
          <w:rStyle w:val="s"/>
          <w:color w:val="D44950"/>
        </w:rPr>
        <w:t>"#"</w:t>
      </w:r>
      <w:r>
        <w:rPr>
          <w:rStyle w:val="HTML-kd"/>
          <w:color w:val="212529"/>
        </w:rPr>
        <w:t xml:space="preserve"> </w:t>
      </w:r>
      <w:proofErr w:type="spellStart"/>
      <w:r>
        <w:rPr>
          <w:rStyle w:val="na"/>
          <w:color w:val="4F9FCF"/>
        </w:rPr>
        <w:t>class</w:t>
      </w:r>
      <w:proofErr w:type="spellEnd"/>
      <w:r>
        <w:rPr>
          <w:rStyle w:val="na"/>
          <w:color w:val="4F9FCF"/>
        </w:rPr>
        <w:t>=</w:t>
      </w:r>
      <w:r>
        <w:rPr>
          <w:rStyle w:val="s"/>
          <w:color w:val="D44950"/>
        </w:rPr>
        <w:t>"</w:t>
      </w:r>
      <w:proofErr w:type="spellStart"/>
      <w:r>
        <w:rPr>
          <w:rStyle w:val="s"/>
          <w:color w:val="D44950"/>
        </w:rPr>
        <w:t>btn</w:t>
      </w:r>
      <w:proofErr w:type="spellEnd"/>
      <w:r>
        <w:rPr>
          <w:rStyle w:val="s"/>
          <w:color w:val="D44950"/>
        </w:rPr>
        <w:t xml:space="preserve"> </w:t>
      </w:r>
      <w:proofErr w:type="spellStart"/>
      <w:r>
        <w:rPr>
          <w:rStyle w:val="s"/>
          <w:color w:val="D44950"/>
        </w:rPr>
        <w:t>btn-primary</w:t>
      </w:r>
      <w:proofErr w:type="spellEnd"/>
      <w:r>
        <w:rPr>
          <w:rStyle w:val="s"/>
          <w:color w:val="D44950"/>
        </w:rPr>
        <w:t>"</w:t>
      </w:r>
      <w:r>
        <w:rPr>
          <w:rStyle w:val="nt"/>
          <w:color w:val="2F6F9F"/>
        </w:rPr>
        <w:t>&gt;</w:t>
      </w:r>
      <w:r>
        <w:rPr>
          <w:rStyle w:val="HTML-kd"/>
          <w:color w:val="212529"/>
        </w:rPr>
        <w:t xml:space="preserve">Go </w:t>
      </w:r>
      <w:proofErr w:type="spellStart"/>
      <w:r>
        <w:rPr>
          <w:rStyle w:val="HTML-kd"/>
          <w:color w:val="212529"/>
        </w:rPr>
        <w:t>somewhere</w:t>
      </w:r>
      <w:proofErr w:type="spellEnd"/>
      <w:r>
        <w:rPr>
          <w:rStyle w:val="nt"/>
          <w:color w:val="2F6F9F"/>
        </w:rPr>
        <w:t>&lt;/a&gt;</w:t>
      </w:r>
    </w:p>
    <w:p w14:paraId="08D5481C" w14:textId="77777777" w:rsidR="00C85FE7" w:rsidRDefault="00C85FE7" w:rsidP="00C85FE7">
      <w:pPr>
        <w:pStyle w:val="Kd"/>
        <w:rPr>
          <w:rStyle w:val="HTML-kd"/>
          <w:color w:val="212529"/>
        </w:rPr>
      </w:pPr>
      <w:r>
        <w:rPr>
          <w:rStyle w:val="HTML-kd"/>
          <w:color w:val="212529"/>
        </w:rPr>
        <w:t xml:space="preserve">  </w:t>
      </w:r>
      <w:r>
        <w:rPr>
          <w:rStyle w:val="nt"/>
          <w:color w:val="2F6F9F"/>
        </w:rPr>
        <w:t>&lt;/div&gt;</w:t>
      </w:r>
    </w:p>
    <w:p w14:paraId="793C0481" w14:textId="77777777" w:rsidR="00C85FE7" w:rsidRPr="00C85FE7" w:rsidRDefault="00C85FE7" w:rsidP="00C85FE7">
      <w:pPr>
        <w:pStyle w:val="Kd"/>
        <w:rPr>
          <w:color w:val="212529"/>
          <w:sz w:val="21"/>
          <w:szCs w:val="21"/>
          <w:lang w:eastAsia="hu-HU"/>
        </w:rPr>
      </w:pPr>
      <w:r>
        <w:rPr>
          <w:rStyle w:val="nt"/>
          <w:color w:val="2F6F9F"/>
        </w:rPr>
        <w:t>&lt;/div&gt;</w:t>
      </w:r>
    </w:p>
    <w:p w14:paraId="0E85BAC2" w14:textId="77777777" w:rsidR="00F2564B" w:rsidRDefault="00F2564B" w:rsidP="00F2564B">
      <w:pPr>
        <w:pStyle w:val="Cmsor2"/>
      </w:pPr>
      <w:bookmarkStart w:id="83" w:name="_Toc20666707"/>
      <w:r>
        <w:t>xUnit.net</w:t>
      </w:r>
      <w:bookmarkEnd w:id="83"/>
    </w:p>
    <w:p w14:paraId="3B5A5B8D" w14:textId="4BFF43B5" w:rsidR="00C85FE7" w:rsidRDefault="00F2564B" w:rsidP="00C85FE7">
      <w:r>
        <w:t>Az xUnit.net egy ingyenes, nyílt forráskódú unittesztelő eszköz .N</w:t>
      </w:r>
      <w:r w:rsidR="00B21CA1">
        <w:t>ET</w:t>
      </w:r>
      <w:r>
        <w:t xml:space="preserve"> keretrendszerhez.</w:t>
      </w:r>
      <w:r w:rsidR="00C85FE7">
        <w:t xml:space="preserve"> </w:t>
      </w:r>
      <w:r w:rsidR="002B33D9">
        <w:t xml:space="preserve">A </w:t>
      </w:r>
      <w:commentRangeStart w:id="84"/>
      <w:proofErr w:type="spellStart"/>
      <w:r w:rsidR="00B21CA1">
        <w:t>xUnit</w:t>
      </w:r>
      <w:commentRangeEnd w:id="84"/>
      <w:proofErr w:type="spellEnd"/>
      <w:r w:rsidR="00457CD4">
        <w:rPr>
          <w:rStyle w:val="Jegyzethivatkozs"/>
        </w:rPr>
        <w:commentReference w:id="84"/>
      </w:r>
      <w:r w:rsidR="00B21CA1">
        <w:t xml:space="preserve"> tesztek létrehozásához egy külön </w:t>
      </w:r>
      <w:proofErr w:type="spellStart"/>
      <w:r w:rsidR="00B21CA1">
        <w:t>xUnit</w:t>
      </w:r>
      <w:proofErr w:type="spellEnd"/>
      <w:r w:rsidR="00B21CA1">
        <w:t xml:space="preserve"> teszt projektet kell létrehozni. Az egység tesztek olyan </w:t>
      </w:r>
      <w:commentRangeStart w:id="85"/>
      <w:r w:rsidR="00C85FE7">
        <w:t>függvények</w:t>
      </w:r>
      <w:commentRangeEnd w:id="85"/>
      <w:r w:rsidR="00457CD4">
        <w:rPr>
          <w:rStyle w:val="Jegyzethivatkozs"/>
        </w:rPr>
        <w:commentReference w:id="85"/>
      </w:r>
      <w:r w:rsidR="002B33D9">
        <w:t>, melyek</w:t>
      </w:r>
      <w:r w:rsidR="00B21CA1">
        <w:t xml:space="preserve"> </w:t>
      </w:r>
      <w:r w:rsidR="00B21CA1" w:rsidRPr="00B21CA1">
        <w:rPr>
          <w:i/>
        </w:rPr>
        <w:t>[</w:t>
      </w:r>
      <w:proofErr w:type="spellStart"/>
      <w:r w:rsidR="00B21CA1" w:rsidRPr="00B21CA1">
        <w:rPr>
          <w:i/>
        </w:rPr>
        <w:t>Fact</w:t>
      </w:r>
      <w:proofErr w:type="spellEnd"/>
      <w:r w:rsidR="00B21CA1" w:rsidRPr="00B21CA1">
        <w:rPr>
          <w:i/>
        </w:rPr>
        <w:t>]</w:t>
      </w:r>
      <w:r w:rsidR="00B21CA1">
        <w:t xml:space="preserve"> vagy </w:t>
      </w:r>
      <w:r w:rsidR="00B21CA1" w:rsidRPr="00B21CA1">
        <w:rPr>
          <w:i/>
        </w:rPr>
        <w:t>[</w:t>
      </w:r>
      <w:proofErr w:type="spellStart"/>
      <w:r w:rsidR="00B21CA1" w:rsidRPr="00B21CA1">
        <w:rPr>
          <w:i/>
        </w:rPr>
        <w:t>Theory</w:t>
      </w:r>
      <w:proofErr w:type="spellEnd"/>
      <w:r w:rsidR="00B21CA1" w:rsidRPr="00B21CA1">
        <w:rPr>
          <w:i/>
        </w:rPr>
        <w:t>]</w:t>
      </w:r>
      <w:r w:rsidR="00B21CA1">
        <w:t xml:space="preserve"> attribútummal vannak ellátva. </w:t>
      </w:r>
    </w:p>
    <w:p w14:paraId="1476F71C" w14:textId="3A86B573" w:rsidR="00B21CA1" w:rsidRDefault="00B21CA1" w:rsidP="00C85FE7">
      <w:r>
        <w:t>A tények (</w:t>
      </w:r>
      <w:proofErr w:type="spellStart"/>
      <w:r>
        <w:t>Facts</w:t>
      </w:r>
      <w:proofErr w:type="spellEnd"/>
      <w:r>
        <w:t>) olyan tesztek, amik mindig igazak. Nem változó körülményeket tesztelnek.</w:t>
      </w:r>
      <w:r w:rsidR="00C85FE7">
        <w:t xml:space="preserve"> </w:t>
      </w:r>
      <w:r>
        <w:t>Az elméletek (</w:t>
      </w:r>
      <w:proofErr w:type="spellStart"/>
      <w:r>
        <w:t>Theories</w:t>
      </w:r>
      <w:proofErr w:type="spellEnd"/>
      <w:r>
        <w:t xml:space="preserve">) olyan tesztek, amelyek csak adott adatsorra igazak. Ezért a </w:t>
      </w:r>
      <w:r w:rsidRPr="00B21CA1">
        <w:rPr>
          <w:i/>
        </w:rPr>
        <w:t>[</w:t>
      </w:r>
      <w:proofErr w:type="spellStart"/>
      <w:r w:rsidRPr="00B21CA1">
        <w:rPr>
          <w:i/>
        </w:rPr>
        <w:t>Theory</w:t>
      </w:r>
      <w:proofErr w:type="spellEnd"/>
      <w:r w:rsidRPr="00B21CA1">
        <w:rPr>
          <w:i/>
        </w:rPr>
        <w:t>]</w:t>
      </w:r>
      <w:r>
        <w:t xml:space="preserve"> attribútummal ellátott függvényeknek kell mindig legyen </w:t>
      </w:r>
      <w:r w:rsidRPr="00B21CA1">
        <w:rPr>
          <w:i/>
        </w:rPr>
        <w:t>[</w:t>
      </w:r>
      <w:proofErr w:type="spellStart"/>
      <w:proofErr w:type="gramStart"/>
      <w:r w:rsidRPr="00B21CA1">
        <w:rPr>
          <w:i/>
        </w:rPr>
        <w:t>InlineData</w:t>
      </w:r>
      <w:proofErr w:type="spellEnd"/>
      <w:r w:rsidRPr="00B21CA1">
        <w:rPr>
          <w:i/>
        </w:rPr>
        <w:t>(</w:t>
      </w:r>
      <w:proofErr w:type="gramEnd"/>
      <w:r w:rsidRPr="00B21CA1">
        <w:rPr>
          <w:i/>
        </w:rPr>
        <w:t>)]</w:t>
      </w:r>
      <w:r>
        <w:rPr>
          <w:i/>
        </w:rPr>
        <w:t xml:space="preserve"> </w:t>
      </w:r>
      <w:r>
        <w:t xml:space="preserve">attribútuma is. Ahány paramétere van az </w:t>
      </w:r>
      <w:proofErr w:type="spellStart"/>
      <w:r w:rsidRPr="00B21CA1">
        <w:rPr>
          <w:i/>
        </w:rPr>
        <w:t>InlineData</w:t>
      </w:r>
      <w:r>
        <w:t>-nak</w:t>
      </w:r>
      <w:proofErr w:type="spellEnd"/>
      <w:r>
        <w:t xml:space="preserve">, annyi kell legyen a függvénynek </w:t>
      </w:r>
      <w:commentRangeStart w:id="86"/>
      <w:r>
        <w:t>is</w:t>
      </w:r>
      <w:commentRangeEnd w:id="86"/>
      <w:r w:rsidR="009E697B">
        <w:rPr>
          <w:rStyle w:val="Jegyzethivatkozs"/>
        </w:rPr>
        <w:commentReference w:id="86"/>
      </w:r>
      <w:r w:rsidR="002B33D9">
        <w:t>,</w:t>
      </w:r>
      <w:r>
        <w:t xml:space="preserve"> különben fordítás idejű hibát kapunk.</w:t>
      </w:r>
      <w:r w:rsidR="00D355E2">
        <w:t xml:space="preserve"> Ezt szemlélteti a következő példa.</w:t>
      </w:r>
    </w:p>
    <w:p w14:paraId="32F29A34" w14:textId="77777777" w:rsidR="00D355E2" w:rsidRDefault="00D355E2" w:rsidP="00D355E2">
      <w:pPr>
        <w:pStyle w:val="Kd"/>
        <w:rPr>
          <w:rStyle w:val="HTML-kd"/>
          <w:color w:val="333333"/>
        </w:rPr>
      </w:pPr>
      <w:r>
        <w:rPr>
          <w:rStyle w:val="na"/>
          <w:color w:val="7D9029"/>
        </w:rPr>
        <w:lastRenderedPageBreak/>
        <w:t>[</w:t>
      </w:r>
      <w:proofErr w:type="spellStart"/>
      <w:r>
        <w:rPr>
          <w:rStyle w:val="na"/>
          <w:color w:val="7D9029"/>
        </w:rPr>
        <w:t>Theory</w:t>
      </w:r>
      <w:proofErr w:type="spellEnd"/>
      <w:r>
        <w:rPr>
          <w:rStyle w:val="na"/>
          <w:color w:val="7D9029"/>
        </w:rPr>
        <w:t>]</w:t>
      </w:r>
    </w:p>
    <w:p w14:paraId="20129D1A" w14:textId="77777777" w:rsidR="00D355E2" w:rsidRDefault="00D355E2" w:rsidP="00D355E2">
      <w:pPr>
        <w:pStyle w:val="Kd"/>
        <w:rPr>
          <w:rStyle w:val="HTML-kd"/>
          <w:color w:val="333333"/>
        </w:rPr>
      </w:pPr>
      <w:r>
        <w:rPr>
          <w:rStyle w:val="na"/>
          <w:color w:val="7D9029"/>
        </w:rPr>
        <w:t>[</w:t>
      </w:r>
      <w:proofErr w:type="spellStart"/>
      <w:proofErr w:type="gramStart"/>
      <w:r>
        <w:rPr>
          <w:rStyle w:val="na"/>
          <w:color w:val="7D9029"/>
        </w:rPr>
        <w:t>InlineData</w:t>
      </w:r>
      <w:proofErr w:type="spellEnd"/>
      <w:r>
        <w:rPr>
          <w:rStyle w:val="na"/>
          <w:color w:val="7D9029"/>
        </w:rPr>
        <w:t>(</w:t>
      </w:r>
      <w:proofErr w:type="gramEnd"/>
      <w:r>
        <w:rPr>
          <w:rStyle w:val="na"/>
          <w:color w:val="7D9029"/>
        </w:rPr>
        <w:t>3)]</w:t>
      </w:r>
    </w:p>
    <w:p w14:paraId="0521AA9E" w14:textId="77777777" w:rsidR="00D355E2" w:rsidRDefault="00D355E2" w:rsidP="00D355E2">
      <w:pPr>
        <w:pStyle w:val="Kd"/>
        <w:rPr>
          <w:rStyle w:val="HTML-kd"/>
          <w:color w:val="333333"/>
        </w:rPr>
      </w:pPr>
      <w:r>
        <w:rPr>
          <w:rStyle w:val="na"/>
          <w:color w:val="7D9029"/>
        </w:rPr>
        <w:t>[</w:t>
      </w:r>
      <w:proofErr w:type="spellStart"/>
      <w:proofErr w:type="gramStart"/>
      <w:r>
        <w:rPr>
          <w:rStyle w:val="na"/>
          <w:color w:val="7D9029"/>
        </w:rPr>
        <w:t>InlineData</w:t>
      </w:r>
      <w:proofErr w:type="spellEnd"/>
      <w:r>
        <w:rPr>
          <w:rStyle w:val="na"/>
          <w:color w:val="7D9029"/>
        </w:rPr>
        <w:t>(</w:t>
      </w:r>
      <w:proofErr w:type="gramEnd"/>
      <w:r>
        <w:rPr>
          <w:rStyle w:val="na"/>
          <w:color w:val="7D9029"/>
        </w:rPr>
        <w:t>5)]</w:t>
      </w:r>
    </w:p>
    <w:p w14:paraId="779B1D67" w14:textId="77777777" w:rsidR="00D355E2" w:rsidRDefault="00D355E2" w:rsidP="00D355E2">
      <w:pPr>
        <w:pStyle w:val="Kd"/>
        <w:rPr>
          <w:rStyle w:val="HTML-kd"/>
          <w:color w:val="333333"/>
        </w:rPr>
      </w:pPr>
      <w:r>
        <w:rPr>
          <w:rStyle w:val="na"/>
          <w:color w:val="7D9029"/>
        </w:rPr>
        <w:t>[</w:t>
      </w:r>
      <w:proofErr w:type="spellStart"/>
      <w:proofErr w:type="gramStart"/>
      <w:r>
        <w:rPr>
          <w:rStyle w:val="na"/>
          <w:color w:val="7D9029"/>
        </w:rPr>
        <w:t>InlineData</w:t>
      </w:r>
      <w:proofErr w:type="spellEnd"/>
      <w:r>
        <w:rPr>
          <w:rStyle w:val="na"/>
          <w:color w:val="7D9029"/>
        </w:rPr>
        <w:t>(</w:t>
      </w:r>
      <w:proofErr w:type="gramEnd"/>
      <w:r>
        <w:rPr>
          <w:rStyle w:val="na"/>
          <w:color w:val="7D9029"/>
        </w:rPr>
        <w:t>6)]</w:t>
      </w:r>
    </w:p>
    <w:p w14:paraId="14C3E67E" w14:textId="77777777" w:rsidR="00D355E2" w:rsidRDefault="00D355E2" w:rsidP="00D355E2">
      <w:pPr>
        <w:pStyle w:val="Kd"/>
        <w:rPr>
          <w:rStyle w:val="HTML-kd"/>
          <w:color w:val="333333"/>
        </w:rPr>
      </w:pPr>
      <w:proofErr w:type="spellStart"/>
      <w:r>
        <w:rPr>
          <w:rStyle w:val="k"/>
          <w:b/>
          <w:bCs/>
          <w:color w:val="008000"/>
        </w:rPr>
        <w:t>public</w:t>
      </w:r>
      <w:proofErr w:type="spellEnd"/>
      <w:r>
        <w:rPr>
          <w:rStyle w:val="HTML-kd"/>
          <w:color w:val="333333"/>
        </w:rPr>
        <w:t xml:space="preserve"> </w:t>
      </w:r>
      <w:proofErr w:type="spellStart"/>
      <w:r>
        <w:rPr>
          <w:rStyle w:val="k"/>
          <w:b/>
          <w:bCs/>
          <w:color w:val="008000"/>
        </w:rPr>
        <w:t>void</w:t>
      </w:r>
      <w:proofErr w:type="spellEnd"/>
      <w:r>
        <w:rPr>
          <w:rStyle w:val="HTML-kd"/>
          <w:color w:val="333333"/>
        </w:rPr>
        <w:t xml:space="preserve"> </w:t>
      </w:r>
      <w:proofErr w:type="spellStart"/>
      <w:proofErr w:type="gramStart"/>
      <w:r>
        <w:rPr>
          <w:rStyle w:val="nf"/>
          <w:color w:val="0000FF"/>
        </w:rPr>
        <w:t>MyFirstTheory</w:t>
      </w:r>
      <w:proofErr w:type="spellEnd"/>
      <w:r>
        <w:rPr>
          <w:rStyle w:val="p"/>
          <w:color w:val="333333"/>
        </w:rPr>
        <w:t>(</w:t>
      </w:r>
      <w:proofErr w:type="gramEnd"/>
      <w:r>
        <w:rPr>
          <w:rStyle w:val="kt"/>
          <w:color w:val="B00040"/>
        </w:rPr>
        <w:t>int</w:t>
      </w:r>
      <w:r>
        <w:rPr>
          <w:rStyle w:val="HTML-kd"/>
          <w:color w:val="333333"/>
        </w:rPr>
        <w:t xml:space="preserve"> </w:t>
      </w:r>
      <w:proofErr w:type="spellStart"/>
      <w:r>
        <w:rPr>
          <w:rStyle w:val="k"/>
          <w:b/>
          <w:bCs/>
          <w:color w:val="008000"/>
        </w:rPr>
        <w:t>value</w:t>
      </w:r>
      <w:proofErr w:type="spellEnd"/>
      <w:r>
        <w:rPr>
          <w:rStyle w:val="p"/>
          <w:color w:val="333333"/>
        </w:rPr>
        <w:t>)</w:t>
      </w:r>
    </w:p>
    <w:p w14:paraId="3A6E1CCE" w14:textId="77777777" w:rsidR="00C85FE7" w:rsidRPr="00C85FE7" w:rsidRDefault="00D355E2" w:rsidP="00C85FE7">
      <w:pPr>
        <w:pStyle w:val="Kd"/>
        <w:rPr>
          <w:rStyle w:val="HTML-kd"/>
          <w:rFonts w:ascii="Consolas" w:hAnsi="Consolas" w:cs="Times New Roman"/>
          <w:color w:val="333333"/>
          <w:szCs w:val="24"/>
        </w:rPr>
      </w:pPr>
      <w:r>
        <w:rPr>
          <w:rStyle w:val="p"/>
          <w:color w:val="333333"/>
        </w:rPr>
        <w:t>{</w:t>
      </w:r>
    </w:p>
    <w:p w14:paraId="2D53EB0C" w14:textId="77777777" w:rsidR="00D355E2" w:rsidRDefault="00D355E2" w:rsidP="00D355E2">
      <w:pPr>
        <w:pStyle w:val="Kd"/>
        <w:rPr>
          <w:rStyle w:val="HTML-kd"/>
          <w:color w:val="333333"/>
        </w:rPr>
      </w:pPr>
      <w:r>
        <w:rPr>
          <w:rStyle w:val="HTML-kd"/>
          <w:color w:val="333333"/>
        </w:rPr>
        <w:t xml:space="preserve">    </w:t>
      </w:r>
      <w:proofErr w:type="spellStart"/>
      <w:r>
        <w:rPr>
          <w:rStyle w:val="n"/>
          <w:color w:val="333333"/>
        </w:rPr>
        <w:t>Assert</w:t>
      </w:r>
      <w:r>
        <w:rPr>
          <w:rStyle w:val="p"/>
          <w:color w:val="333333"/>
        </w:rPr>
        <w:t>.</w:t>
      </w:r>
      <w:r>
        <w:rPr>
          <w:rStyle w:val="nf"/>
          <w:color w:val="0000FF"/>
        </w:rPr>
        <w:t>True</w:t>
      </w:r>
      <w:proofErr w:type="spellEnd"/>
      <w:r>
        <w:rPr>
          <w:rStyle w:val="p"/>
          <w:color w:val="333333"/>
        </w:rPr>
        <w:t>(</w:t>
      </w:r>
      <w:proofErr w:type="spellStart"/>
      <w:r>
        <w:rPr>
          <w:rStyle w:val="nf"/>
          <w:color w:val="0000FF"/>
        </w:rPr>
        <w:t>IsOdd</w:t>
      </w:r>
      <w:proofErr w:type="spellEnd"/>
      <w:r>
        <w:rPr>
          <w:rStyle w:val="p"/>
          <w:color w:val="333333"/>
        </w:rPr>
        <w:t>(</w:t>
      </w:r>
      <w:proofErr w:type="spellStart"/>
      <w:r>
        <w:rPr>
          <w:rStyle w:val="k"/>
          <w:b/>
          <w:bCs/>
          <w:color w:val="008000"/>
        </w:rPr>
        <w:t>value</w:t>
      </w:r>
      <w:proofErr w:type="spellEnd"/>
      <w:r>
        <w:rPr>
          <w:rStyle w:val="p"/>
          <w:color w:val="333333"/>
        </w:rPr>
        <w:t>));</w:t>
      </w:r>
    </w:p>
    <w:p w14:paraId="076CE788" w14:textId="77777777" w:rsidR="00D355E2" w:rsidRDefault="00D355E2" w:rsidP="00D355E2">
      <w:pPr>
        <w:pStyle w:val="Kd"/>
        <w:rPr>
          <w:color w:val="333333"/>
          <w:sz w:val="23"/>
          <w:szCs w:val="23"/>
          <w:lang w:eastAsia="hu-HU"/>
        </w:rPr>
      </w:pPr>
      <w:r>
        <w:rPr>
          <w:rStyle w:val="p"/>
          <w:color w:val="333333"/>
        </w:rPr>
        <w:t>}</w:t>
      </w:r>
    </w:p>
    <w:p w14:paraId="77FAFA69" w14:textId="77777777" w:rsidR="00D355E2" w:rsidRDefault="00D355E2" w:rsidP="00D355E2">
      <w:pPr>
        <w:pStyle w:val="Kd"/>
      </w:pPr>
    </w:p>
    <w:p w14:paraId="72657C36" w14:textId="77777777" w:rsidR="00B76C3F" w:rsidRDefault="00B76C3F" w:rsidP="00B76C3F">
      <w:r>
        <w:t>Az egység tesztek három lépésből épülnek fel</w:t>
      </w:r>
      <w:r w:rsidR="00C85FE7">
        <w:t xml:space="preserve"> (</w:t>
      </w:r>
      <w:proofErr w:type="spellStart"/>
      <w:r w:rsidR="00C85FE7" w:rsidRPr="00C85FE7">
        <w:rPr>
          <w:i/>
        </w:rPr>
        <w:t>Arrange</w:t>
      </w:r>
      <w:proofErr w:type="spellEnd"/>
      <w:r w:rsidR="00C85FE7" w:rsidRPr="00C85FE7">
        <w:rPr>
          <w:i/>
        </w:rPr>
        <w:t xml:space="preserve">, </w:t>
      </w:r>
      <w:proofErr w:type="spellStart"/>
      <w:r w:rsidR="00C85FE7" w:rsidRPr="00C85FE7">
        <w:rPr>
          <w:i/>
        </w:rPr>
        <w:t>Act</w:t>
      </w:r>
      <w:proofErr w:type="spellEnd"/>
      <w:r w:rsidR="00C85FE7" w:rsidRPr="00C85FE7">
        <w:rPr>
          <w:i/>
        </w:rPr>
        <w:t xml:space="preserve">, </w:t>
      </w:r>
      <w:proofErr w:type="spellStart"/>
      <w:r w:rsidR="00C85FE7" w:rsidRPr="00C85FE7">
        <w:rPr>
          <w:i/>
        </w:rPr>
        <w:t>Assert</w:t>
      </w:r>
      <w:proofErr w:type="spellEnd"/>
      <w:r w:rsidR="00C85FE7">
        <w:t xml:space="preserve">). </w:t>
      </w:r>
      <w:r>
        <w:t xml:space="preserve">Az </w:t>
      </w:r>
      <w:proofErr w:type="spellStart"/>
      <w:r w:rsidRPr="00C85FE7">
        <w:rPr>
          <w:i/>
        </w:rPr>
        <w:t>Arrange</w:t>
      </w:r>
      <w:proofErr w:type="spellEnd"/>
      <w:r>
        <w:t xml:space="preserve"> részben szükséges a környezet felállítása, változók paraméter</w:t>
      </w:r>
      <w:r w:rsidR="00C85FE7">
        <w:t>e</w:t>
      </w:r>
      <w:r>
        <w:t xml:space="preserve">zése. Az </w:t>
      </w:r>
      <w:proofErr w:type="spellStart"/>
      <w:r w:rsidRPr="00C85FE7">
        <w:rPr>
          <w:i/>
        </w:rPr>
        <w:t>Act</w:t>
      </w:r>
      <w:proofErr w:type="spellEnd"/>
      <w:r>
        <w:t xml:space="preserve"> részben végre kell hajtani a lépést, amit tesztelünk. Az </w:t>
      </w:r>
      <w:proofErr w:type="spellStart"/>
      <w:r w:rsidRPr="00C85FE7">
        <w:rPr>
          <w:i/>
        </w:rPr>
        <w:t>Assert</w:t>
      </w:r>
      <w:proofErr w:type="spellEnd"/>
      <w:r>
        <w:t xml:space="preserve"> részben pedig vizsgáljuk, hogy a kapott eredmény megegyezik azzal, amit elvártunk</w:t>
      </w:r>
      <w:r w:rsidR="004E0ED7">
        <w:t>.</w:t>
      </w:r>
    </w:p>
    <w:p w14:paraId="3A5B1D60" w14:textId="7833B224" w:rsidR="00C85FE7" w:rsidRDefault="000273E0" w:rsidP="00C85FE7">
      <w:pPr>
        <w:pStyle w:val="Cmsor1"/>
      </w:pPr>
      <w:r>
        <w:lastRenderedPageBreak/>
        <w:t>Tervezés</w:t>
      </w:r>
    </w:p>
    <w:p w14:paraId="7246071C" w14:textId="26627CAC" w:rsidR="00391576" w:rsidRDefault="00391576" w:rsidP="00391576">
      <w:r>
        <w:t>A fejezetben az elkészített alkalmazásom mutatom be, ezen felül annak követelményeit és az architektúra felépítését.</w:t>
      </w:r>
    </w:p>
    <w:p w14:paraId="2B559CBD" w14:textId="1374DA03" w:rsidR="00391576" w:rsidRDefault="00391576" w:rsidP="00391576">
      <w:pPr>
        <w:pStyle w:val="Cmsor2"/>
      </w:pPr>
      <w:r>
        <w:t>Alkalmazás tervének bemutatása</w:t>
      </w:r>
    </w:p>
    <w:p w14:paraId="67C19E84" w14:textId="3A1F8314" w:rsidR="00391576" w:rsidRDefault="00391576" w:rsidP="00391576">
      <w:r>
        <w:t>Az első lépés a foglalási oldal elkészítése volt, ahol az élő kommunikáció megvalósításán volt a hangsúly. Lehetőséget kell adni a felhasználók számára a rendszerben lévő események és szolgáltatások szűrésére, megtekintésére. Az ezekhez szükséges adatokat egy ügyintéző oldalról lehessen feltölteni. A felhasználók a foglalásokat valós időben lássák és legyen lehetőségük a kiválasztott helyeiket adott ideig zárolni.</w:t>
      </w:r>
    </w:p>
    <w:p w14:paraId="65F45FEB" w14:textId="0AD307ED" w:rsidR="00391576" w:rsidRDefault="00391576" w:rsidP="00391576">
      <w:r>
        <w:t>Az ügyintéző portálon az adatok kezelése (események, szolgáltatások létrehozása/ törlése) legyen azonosításhoz kötött.</w:t>
      </w:r>
    </w:p>
    <w:p w14:paraId="5CE3CC50" w14:textId="0906F531" w:rsidR="00C94621" w:rsidRDefault="00C94621" w:rsidP="00C94621">
      <w:pPr>
        <w:pStyle w:val="Cmsor2"/>
      </w:pPr>
      <w:r>
        <w:t>Szerepkörök bemutatása</w:t>
      </w:r>
    </w:p>
    <w:p w14:paraId="633849DB" w14:textId="44A5EE28" w:rsidR="00C94621" w:rsidRPr="00C94621" w:rsidRDefault="00C94621" w:rsidP="00C94621">
      <w:r>
        <w:t xml:space="preserve">A rendszerben két fajta szerepkör van, amiket két külön portál kezel. Az egyik a normál felhasználó, aki a publikus oldalt használhatja, illetve az ügyintéző felhasználó, aki a belső adminisztrációs oldalt éri el. Az alábbi </w:t>
      </w:r>
      <w:proofErr w:type="spellStart"/>
      <w:r>
        <w:t>use-case</w:t>
      </w:r>
      <w:proofErr w:type="spellEnd"/>
      <w:r>
        <w:t xml:space="preserve"> diagramm segítségével szeretném bemutatni az egyes szerepkörökhöz kapcsolódó funkcionális követelményeket.</w:t>
      </w:r>
    </w:p>
    <w:p w14:paraId="186ACCDA" w14:textId="77777777" w:rsidR="00C94621" w:rsidRDefault="00FF187C" w:rsidP="00C94621">
      <w:pPr>
        <w:keepNext/>
        <w:ind w:firstLine="0"/>
        <w:jc w:val="center"/>
      </w:pPr>
      <w:r>
        <w:rPr>
          <w:noProof/>
          <w:lang w:eastAsia="hu-HU"/>
        </w:rPr>
        <w:drawing>
          <wp:inline distT="0" distB="0" distL="0" distR="0" wp14:anchorId="78389025" wp14:editId="4791DF51">
            <wp:extent cx="5971193" cy="267359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aCaseOfSystem.png"/>
                    <pic:cNvPicPr/>
                  </pic:nvPicPr>
                  <pic:blipFill>
                    <a:blip r:embed="rId24">
                      <a:extLst>
                        <a:ext uri="{28A0092B-C50C-407E-A947-70E740481C1C}">
                          <a14:useLocalDpi xmlns:a14="http://schemas.microsoft.com/office/drawing/2010/main" val="0"/>
                        </a:ext>
                      </a:extLst>
                    </a:blip>
                    <a:stretch>
                      <a:fillRect/>
                    </a:stretch>
                  </pic:blipFill>
                  <pic:spPr>
                    <a:xfrm>
                      <a:off x="0" y="0"/>
                      <a:ext cx="5971193" cy="2673592"/>
                    </a:xfrm>
                    <a:prstGeom prst="rect">
                      <a:avLst/>
                    </a:prstGeom>
                  </pic:spPr>
                </pic:pic>
              </a:graphicData>
            </a:graphic>
          </wp:inline>
        </w:drawing>
      </w:r>
    </w:p>
    <w:p w14:paraId="67592928" w14:textId="5ABE75BC" w:rsidR="00FF187C" w:rsidRDefault="00C94621" w:rsidP="00C94621">
      <w:pPr>
        <w:pStyle w:val="Kpalrs"/>
      </w:pPr>
      <w:fldSimple w:instr=" SEQ ábra \* ARABIC ">
        <w:r w:rsidR="00A811F1">
          <w:rPr>
            <w:noProof/>
          </w:rPr>
          <w:t>9</w:t>
        </w:r>
      </w:fldSimple>
      <w:r>
        <w:t xml:space="preserve">. ábra Rendszer </w:t>
      </w:r>
      <w:proofErr w:type="spellStart"/>
      <w:r>
        <w:t>use-case</w:t>
      </w:r>
      <w:proofErr w:type="spellEnd"/>
      <w:r>
        <w:t xml:space="preserve"> diagrammja</w:t>
      </w:r>
    </w:p>
    <w:p w14:paraId="033965E2" w14:textId="042849DC" w:rsidR="00C94621" w:rsidRDefault="00C94621" w:rsidP="00C94621">
      <w:pPr>
        <w:pStyle w:val="Cmsor3"/>
      </w:pPr>
      <w:r>
        <w:lastRenderedPageBreak/>
        <w:t>Normál felhasználó</w:t>
      </w:r>
    </w:p>
    <w:p w14:paraId="18A62024" w14:textId="3436E76C" w:rsidR="00C94621" w:rsidRDefault="00C94621" w:rsidP="00C94621">
      <w:r>
        <w:t>A normál felhasználó a publikus portál</w:t>
      </w:r>
      <w:r w:rsidR="00B31764">
        <w:t>t</w:t>
      </w:r>
      <w:r>
        <w:t xml:space="preserve"> éri el és azon hajthat végre műveleteket. Az ehhez kapcsolódó funkciók a következők:</w:t>
      </w:r>
    </w:p>
    <w:tbl>
      <w:tblPr>
        <w:tblStyle w:val="Tblzategyszer1"/>
        <w:tblW w:w="0" w:type="auto"/>
        <w:tblLook w:val="04A0" w:firstRow="1" w:lastRow="0" w:firstColumn="1" w:lastColumn="0" w:noHBand="0" w:noVBand="1"/>
      </w:tblPr>
      <w:tblGrid>
        <w:gridCol w:w="1697"/>
        <w:gridCol w:w="3261"/>
        <w:gridCol w:w="3536"/>
      </w:tblGrid>
      <w:tr w:rsidR="00C94621" w14:paraId="5CC48E14" w14:textId="77777777" w:rsidTr="00AF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2255196" w14:textId="1914DB96" w:rsidR="00C94621" w:rsidRDefault="00AF463E" w:rsidP="00C94621">
            <w:pPr>
              <w:ind w:firstLine="0"/>
            </w:pPr>
            <w:r>
              <w:t>Funkció</w:t>
            </w:r>
          </w:p>
        </w:tc>
        <w:tc>
          <w:tcPr>
            <w:tcW w:w="3261" w:type="dxa"/>
          </w:tcPr>
          <w:p w14:paraId="7CB7CED1" w14:textId="3691BC29" w:rsidR="00C94621" w:rsidRDefault="00AF463E" w:rsidP="00C94621">
            <w:pPr>
              <w:ind w:firstLine="0"/>
              <w:cnfStyle w:val="100000000000" w:firstRow="1" w:lastRow="0" w:firstColumn="0" w:lastColumn="0" w:oddVBand="0" w:evenVBand="0" w:oddHBand="0" w:evenHBand="0" w:firstRowFirstColumn="0" w:firstRowLastColumn="0" w:lastRowFirstColumn="0" w:lastRowLastColumn="0"/>
            </w:pPr>
            <w:r>
              <w:t>Leírás</w:t>
            </w:r>
          </w:p>
        </w:tc>
        <w:tc>
          <w:tcPr>
            <w:tcW w:w="3536" w:type="dxa"/>
          </w:tcPr>
          <w:p w14:paraId="32861446" w14:textId="1F4FFB96" w:rsidR="00C94621" w:rsidRDefault="00AF463E" w:rsidP="00C94621">
            <w:pPr>
              <w:ind w:firstLine="0"/>
              <w:cnfStyle w:val="100000000000" w:firstRow="1" w:lastRow="0" w:firstColumn="0" w:lastColumn="0" w:oddVBand="0" w:evenVBand="0" w:oddHBand="0" w:evenHBand="0" w:firstRowFirstColumn="0" w:firstRowLastColumn="0" w:lastRowFirstColumn="0" w:lastRowLastColumn="0"/>
            </w:pPr>
            <w:r>
              <w:t>Részletek</w:t>
            </w:r>
          </w:p>
        </w:tc>
      </w:tr>
      <w:tr w:rsidR="00C94621" w14:paraId="6BDEA3F4"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7B8B8E7F" w14:textId="491F4A10" w:rsidR="00C94621" w:rsidRDefault="00AF463E" w:rsidP="00AF463E">
            <w:pPr>
              <w:ind w:firstLine="0"/>
              <w:jc w:val="left"/>
            </w:pPr>
            <w:r>
              <w:t>Szolgáltatások listázása</w:t>
            </w:r>
          </w:p>
        </w:tc>
        <w:tc>
          <w:tcPr>
            <w:tcW w:w="3261" w:type="dxa"/>
          </w:tcPr>
          <w:p w14:paraId="33E69A4B" w14:textId="364B491F"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listázása és szűrése.</w:t>
            </w:r>
          </w:p>
        </w:tc>
        <w:tc>
          <w:tcPr>
            <w:tcW w:w="3536" w:type="dxa"/>
          </w:tcPr>
          <w:p w14:paraId="30BA0856" w14:textId="0E430347" w:rsidR="00C94621"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szolgáltatások megjelenítése listás formában, ezen felül az adatok szűrése típus, név és város alapján.</w:t>
            </w:r>
          </w:p>
        </w:tc>
      </w:tr>
      <w:tr w:rsidR="00AF463E" w14:paraId="316B5BBB" w14:textId="77777777" w:rsidTr="00AF463E">
        <w:tc>
          <w:tcPr>
            <w:cnfStyle w:val="001000000000" w:firstRow="0" w:lastRow="0" w:firstColumn="1" w:lastColumn="0" w:oddVBand="0" w:evenVBand="0" w:oddHBand="0" w:evenHBand="0" w:firstRowFirstColumn="0" w:firstRowLastColumn="0" w:lastRowFirstColumn="0" w:lastRowLastColumn="0"/>
            <w:tcW w:w="1697" w:type="dxa"/>
          </w:tcPr>
          <w:p w14:paraId="22AC03CE" w14:textId="6F752A53" w:rsidR="00AF463E" w:rsidRDefault="00AF463E" w:rsidP="00AF463E">
            <w:pPr>
              <w:ind w:firstLine="0"/>
              <w:jc w:val="left"/>
            </w:pPr>
            <w:r>
              <w:t>Események listázása</w:t>
            </w:r>
          </w:p>
        </w:tc>
        <w:tc>
          <w:tcPr>
            <w:tcW w:w="3261" w:type="dxa"/>
          </w:tcPr>
          <w:p w14:paraId="3C1AC2A3" w14:textId="10B310C4"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A rendszerben lévő események listázása és szűrése.</w:t>
            </w:r>
          </w:p>
        </w:tc>
        <w:tc>
          <w:tcPr>
            <w:tcW w:w="3536" w:type="dxa"/>
          </w:tcPr>
          <w:p w14:paraId="69A9C805" w14:textId="58972473" w:rsidR="00AF463E" w:rsidRDefault="00AF463E" w:rsidP="00AF463E">
            <w:pPr>
              <w:ind w:firstLine="0"/>
              <w:jc w:val="left"/>
              <w:cnfStyle w:val="000000000000" w:firstRow="0" w:lastRow="0" w:firstColumn="0" w:lastColumn="0" w:oddVBand="0" w:evenVBand="0" w:oddHBand="0" w:evenHBand="0" w:firstRowFirstColumn="0" w:firstRowLastColumn="0" w:lastRowFirstColumn="0" w:lastRowLastColumn="0"/>
            </w:pPr>
            <w:r>
              <w:t>A rendszerben lévő események megjelenítése listás formában, ezen felül az adatok szűrése név, szolgáltatás és kezdési időpont alapján.</w:t>
            </w:r>
          </w:p>
        </w:tc>
      </w:tr>
      <w:tr w:rsidR="00AF463E" w14:paraId="4B1B4F0C" w14:textId="77777777" w:rsidTr="00AF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6256334" w14:textId="0EB4F8AD" w:rsidR="00AF463E" w:rsidRDefault="00AF463E" w:rsidP="00AF463E">
            <w:pPr>
              <w:ind w:firstLine="0"/>
              <w:jc w:val="left"/>
            </w:pPr>
            <w:r>
              <w:t>Foglalás leadása</w:t>
            </w:r>
          </w:p>
        </w:tc>
        <w:tc>
          <w:tcPr>
            <w:tcW w:w="3261" w:type="dxa"/>
          </w:tcPr>
          <w:p w14:paraId="235BA5C6" w14:textId="5CAFF82A"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Kiválasztott esemény egy időpontjára foglalás leadása.</w:t>
            </w:r>
          </w:p>
        </w:tc>
        <w:tc>
          <w:tcPr>
            <w:tcW w:w="3536" w:type="dxa"/>
          </w:tcPr>
          <w:p w14:paraId="0DF35547" w14:textId="3A1CD372" w:rsidR="00AF463E" w:rsidRDefault="00AF463E" w:rsidP="00AF463E">
            <w:pPr>
              <w:ind w:firstLine="0"/>
              <w:jc w:val="left"/>
              <w:cnfStyle w:val="000000100000" w:firstRow="0" w:lastRow="0" w:firstColumn="0" w:lastColumn="0" w:oddVBand="0" w:evenVBand="0" w:oddHBand="1" w:evenHBand="0" w:firstRowFirstColumn="0" w:firstRowLastColumn="0" w:lastRowFirstColumn="0" w:lastRowLastColumn="0"/>
            </w:pPr>
            <w:r>
              <w:t>A rendszerben lévő eseményekhez kapcsolódó ütemezés kiválasztása. Ezt követően egy vagy több pozíció megjelölése, amit le szeretne foglalni. Adatok megadása a foglalás adminisztrálásához.</w:t>
            </w:r>
          </w:p>
        </w:tc>
      </w:tr>
    </w:tbl>
    <w:p w14:paraId="56CE2FDD" w14:textId="2D76CB1C" w:rsidR="00C94621" w:rsidRDefault="00B31764" w:rsidP="00B31764">
      <w:pPr>
        <w:pStyle w:val="Cmsor3"/>
      </w:pPr>
      <w:r>
        <w:t>Ügyintéző felhasználó</w:t>
      </w:r>
    </w:p>
    <w:p w14:paraId="415ABE59" w14:textId="7C9CAB5C" w:rsidR="00B31764" w:rsidRDefault="00B31764" w:rsidP="00B31764">
      <w:r>
        <w:t>Az ügyintéző felhasználó a belső adminisztrációs oldalt éri el és azon hajthat végre műveleteket.</w:t>
      </w:r>
      <w:r w:rsidRPr="00B31764">
        <w:t xml:space="preserve"> </w:t>
      </w:r>
      <w:r>
        <w:t>Az ehhez kapcsolódó funkciók a következők:</w:t>
      </w:r>
    </w:p>
    <w:tbl>
      <w:tblPr>
        <w:tblStyle w:val="Tblzategyszer1"/>
        <w:tblW w:w="0" w:type="auto"/>
        <w:tblLook w:val="04A0" w:firstRow="1" w:lastRow="0" w:firstColumn="1" w:lastColumn="0" w:noHBand="0" w:noVBand="1"/>
      </w:tblPr>
      <w:tblGrid>
        <w:gridCol w:w="1697"/>
        <w:gridCol w:w="3261"/>
        <w:gridCol w:w="3536"/>
      </w:tblGrid>
      <w:tr w:rsidR="00B31764" w14:paraId="648BBE6A" w14:textId="77777777" w:rsidTr="00230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B46E649" w14:textId="77777777" w:rsidR="00B31764" w:rsidRDefault="00B31764" w:rsidP="00230EF5">
            <w:pPr>
              <w:ind w:firstLine="0"/>
            </w:pPr>
            <w:r>
              <w:t>Funkció</w:t>
            </w:r>
          </w:p>
        </w:tc>
        <w:tc>
          <w:tcPr>
            <w:tcW w:w="3261" w:type="dxa"/>
          </w:tcPr>
          <w:p w14:paraId="79FD58E1" w14:textId="77777777" w:rsidR="00B31764" w:rsidRDefault="00B31764" w:rsidP="00230EF5">
            <w:pPr>
              <w:ind w:firstLine="0"/>
              <w:cnfStyle w:val="100000000000" w:firstRow="1" w:lastRow="0" w:firstColumn="0" w:lastColumn="0" w:oddVBand="0" w:evenVBand="0" w:oddHBand="0" w:evenHBand="0" w:firstRowFirstColumn="0" w:firstRowLastColumn="0" w:lastRowFirstColumn="0" w:lastRowLastColumn="0"/>
            </w:pPr>
            <w:r>
              <w:t>Leírás</w:t>
            </w:r>
          </w:p>
        </w:tc>
        <w:tc>
          <w:tcPr>
            <w:tcW w:w="3536" w:type="dxa"/>
          </w:tcPr>
          <w:p w14:paraId="0747B231" w14:textId="77777777" w:rsidR="00B31764" w:rsidRDefault="00B31764" w:rsidP="00230EF5">
            <w:pPr>
              <w:ind w:firstLine="0"/>
              <w:cnfStyle w:val="100000000000" w:firstRow="1" w:lastRow="0" w:firstColumn="0" w:lastColumn="0" w:oddVBand="0" w:evenVBand="0" w:oddHBand="0" w:evenHBand="0" w:firstRowFirstColumn="0" w:firstRowLastColumn="0" w:lastRowFirstColumn="0" w:lastRowLastColumn="0"/>
            </w:pPr>
            <w:r>
              <w:t>Részletek</w:t>
            </w:r>
          </w:p>
        </w:tc>
      </w:tr>
      <w:tr w:rsidR="00B31764" w14:paraId="095981AF" w14:textId="77777777" w:rsidTr="0023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014E6AF" w14:textId="2347709F" w:rsidR="00B31764" w:rsidRDefault="00B31764" w:rsidP="00230EF5">
            <w:pPr>
              <w:ind w:firstLine="0"/>
              <w:jc w:val="left"/>
            </w:pPr>
            <w:r>
              <w:t>Belépés</w:t>
            </w:r>
          </w:p>
        </w:tc>
        <w:tc>
          <w:tcPr>
            <w:tcW w:w="3261" w:type="dxa"/>
          </w:tcPr>
          <w:p w14:paraId="1CE2C349" w14:textId="029A8EE0" w:rsidR="00B31764" w:rsidRDefault="00B31764" w:rsidP="00230EF5">
            <w:pPr>
              <w:ind w:firstLine="0"/>
              <w:jc w:val="left"/>
              <w:cnfStyle w:val="000000100000" w:firstRow="0" w:lastRow="0" w:firstColumn="0" w:lastColumn="0" w:oddVBand="0" w:evenVBand="0" w:oddHBand="1" w:evenHBand="0" w:firstRowFirstColumn="0" w:firstRowLastColumn="0" w:lastRowFirstColumn="0" w:lastRowLastColumn="0"/>
            </w:pPr>
            <w:r>
              <w:t>Felhasználónév és jelszóval történő bejelentkezés a portálra.</w:t>
            </w:r>
          </w:p>
        </w:tc>
        <w:tc>
          <w:tcPr>
            <w:tcW w:w="3536" w:type="dxa"/>
          </w:tcPr>
          <w:p w14:paraId="426A76B9" w14:textId="3E14E20A" w:rsidR="00B31764" w:rsidRDefault="00B31764" w:rsidP="00230EF5">
            <w:pPr>
              <w:ind w:firstLine="0"/>
              <w:jc w:val="left"/>
              <w:cnfStyle w:val="000000100000" w:firstRow="0" w:lastRow="0" w:firstColumn="0" w:lastColumn="0" w:oddVBand="0" w:evenVBand="0" w:oddHBand="1" w:evenHBand="0" w:firstRowFirstColumn="0" w:firstRowLastColumn="0" w:lastRowFirstColumn="0" w:lastRowLastColumn="0"/>
            </w:pPr>
            <w:r>
              <w:t>Minden funkció használatához bejelentkezés szükséges.</w:t>
            </w:r>
          </w:p>
        </w:tc>
      </w:tr>
      <w:tr w:rsidR="00B31764" w14:paraId="45D03169" w14:textId="77777777" w:rsidTr="00230EF5">
        <w:tc>
          <w:tcPr>
            <w:cnfStyle w:val="001000000000" w:firstRow="0" w:lastRow="0" w:firstColumn="1" w:lastColumn="0" w:oddVBand="0" w:evenVBand="0" w:oddHBand="0" w:evenHBand="0" w:firstRowFirstColumn="0" w:firstRowLastColumn="0" w:lastRowFirstColumn="0" w:lastRowLastColumn="0"/>
            <w:tcW w:w="1697" w:type="dxa"/>
          </w:tcPr>
          <w:p w14:paraId="49D0CE52" w14:textId="3E473A1A" w:rsidR="00B31764" w:rsidRDefault="00B31764" w:rsidP="00230EF5">
            <w:pPr>
              <w:ind w:firstLine="0"/>
              <w:jc w:val="left"/>
            </w:pPr>
            <w:r>
              <w:lastRenderedPageBreak/>
              <w:t>Szolgáltatások kezelése</w:t>
            </w:r>
          </w:p>
        </w:tc>
        <w:tc>
          <w:tcPr>
            <w:tcW w:w="3261" w:type="dxa"/>
          </w:tcPr>
          <w:p w14:paraId="6A87FF05" w14:textId="1A598E07" w:rsidR="00B31764" w:rsidRDefault="00B31764" w:rsidP="00230EF5">
            <w:pPr>
              <w:ind w:firstLine="0"/>
              <w:jc w:val="left"/>
              <w:cnfStyle w:val="000000000000" w:firstRow="0" w:lastRow="0" w:firstColumn="0" w:lastColumn="0" w:oddVBand="0" w:evenVBand="0" w:oddHBand="0" w:evenHBand="0" w:firstRowFirstColumn="0" w:firstRowLastColumn="0" w:lastRowFirstColumn="0" w:lastRowLastColumn="0"/>
            </w:pPr>
            <w:r>
              <w:t>A rendszerben lévő szolgáltatások kezelése.</w:t>
            </w:r>
          </w:p>
        </w:tc>
        <w:tc>
          <w:tcPr>
            <w:tcW w:w="3536" w:type="dxa"/>
          </w:tcPr>
          <w:p w14:paraId="0BFB1078" w14:textId="77777777" w:rsidR="00B31764" w:rsidRDefault="00B31764" w:rsidP="00230EF5">
            <w:pPr>
              <w:ind w:firstLine="0"/>
              <w:jc w:val="left"/>
              <w:cnfStyle w:val="000000000000" w:firstRow="0" w:lastRow="0" w:firstColumn="0" w:lastColumn="0" w:oddVBand="0" w:evenVBand="0" w:oddHBand="0" w:evenHBand="0" w:firstRowFirstColumn="0" w:firstRowLastColumn="0" w:lastRowFirstColumn="0" w:lastRowLastColumn="0"/>
            </w:pPr>
            <w:r>
              <w:t>A funkció magában foglalja a szolgáltatáshoz kapcsolódó további műveleteket:</w:t>
            </w:r>
          </w:p>
          <w:p w14:paraId="1FE5E25E"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Adatok listázása</w:t>
            </w:r>
          </w:p>
          <w:p w14:paraId="5720AD38"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Létrehozás</w:t>
            </w:r>
          </w:p>
          <w:p w14:paraId="5672DC35" w14:textId="77777777"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Módosítás</w:t>
            </w:r>
          </w:p>
          <w:p w14:paraId="7E4F5DD8" w14:textId="619F0731" w:rsidR="00B31764" w:rsidRDefault="00B31764" w:rsidP="00B31764">
            <w:pPr>
              <w:pStyle w:val="Listaszerbekezds"/>
              <w:numPr>
                <w:ilvl w:val="0"/>
                <w:numId w:val="30"/>
              </w:numPr>
              <w:jc w:val="left"/>
              <w:cnfStyle w:val="000000000000" w:firstRow="0" w:lastRow="0" w:firstColumn="0" w:lastColumn="0" w:oddVBand="0" w:evenVBand="0" w:oddHBand="0" w:evenHBand="0" w:firstRowFirstColumn="0" w:firstRowLastColumn="0" w:lastRowFirstColumn="0" w:lastRowLastColumn="0"/>
            </w:pPr>
            <w:r>
              <w:t>Törlés (ha nincs még kapcsolódó entitás)</w:t>
            </w:r>
          </w:p>
        </w:tc>
      </w:tr>
      <w:tr w:rsidR="00D74C96" w14:paraId="2BB4944B" w14:textId="77777777" w:rsidTr="00230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F04726B" w14:textId="0584C8A7" w:rsidR="00D74C96" w:rsidRDefault="00D74C96" w:rsidP="00D74C96">
            <w:pPr>
              <w:ind w:firstLine="0"/>
              <w:jc w:val="left"/>
            </w:pPr>
            <w:r>
              <w:t>Események kezelése</w:t>
            </w:r>
          </w:p>
        </w:tc>
        <w:tc>
          <w:tcPr>
            <w:tcW w:w="3261" w:type="dxa"/>
          </w:tcPr>
          <w:p w14:paraId="48A65494" w14:textId="39E2DD46"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A rendszerben lévő események kezelése.</w:t>
            </w:r>
          </w:p>
        </w:tc>
        <w:tc>
          <w:tcPr>
            <w:tcW w:w="3536" w:type="dxa"/>
          </w:tcPr>
          <w:p w14:paraId="666D7E77" w14:textId="0CF787D0" w:rsidR="00D74C96" w:rsidRDefault="00D74C96" w:rsidP="00D74C96">
            <w:pPr>
              <w:ind w:firstLine="0"/>
              <w:jc w:val="left"/>
              <w:cnfStyle w:val="000000100000" w:firstRow="0" w:lastRow="0" w:firstColumn="0" w:lastColumn="0" w:oddVBand="0" w:evenVBand="0" w:oddHBand="1" w:evenHBand="0" w:firstRowFirstColumn="0" w:firstRowLastColumn="0" w:lastRowFirstColumn="0" w:lastRowLastColumn="0"/>
            </w:pPr>
            <w:r>
              <w:t>A funkció magában foglalja az eseményhez kapcsolódó további műveleteket:</w:t>
            </w:r>
          </w:p>
          <w:p w14:paraId="11997CB7"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Adatok listázása</w:t>
            </w:r>
          </w:p>
          <w:p w14:paraId="48523805"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Létrehozás</w:t>
            </w:r>
          </w:p>
          <w:p w14:paraId="3B33CBAE"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Módosítás</w:t>
            </w:r>
          </w:p>
          <w:p w14:paraId="37FCB1DF" w14:textId="77777777"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Törlés (ha nincs még kapcsolódó entitás)</w:t>
            </w:r>
          </w:p>
          <w:p w14:paraId="30078636" w14:textId="7C37AE9F" w:rsidR="00D74C96" w:rsidRDefault="00D74C96" w:rsidP="00D74C96">
            <w:pPr>
              <w:pStyle w:val="Listaszerbekezds"/>
              <w:numPr>
                <w:ilvl w:val="0"/>
                <w:numId w:val="30"/>
              </w:numPr>
              <w:jc w:val="left"/>
              <w:cnfStyle w:val="000000100000" w:firstRow="0" w:lastRow="0" w:firstColumn="0" w:lastColumn="0" w:oddVBand="0" w:evenVBand="0" w:oddHBand="1" w:evenHBand="0" w:firstRowFirstColumn="0" w:firstRowLastColumn="0" w:lastRowFirstColumn="0" w:lastRowLastColumn="0"/>
            </w:pPr>
            <w:r>
              <w:t>Ütemezések létrehozása</w:t>
            </w:r>
          </w:p>
        </w:tc>
      </w:tr>
    </w:tbl>
    <w:p w14:paraId="2166D020" w14:textId="72234E14" w:rsidR="00B31764" w:rsidRDefault="00D74C96" w:rsidP="00D74C96">
      <w:pPr>
        <w:pStyle w:val="Cmsor2"/>
      </w:pPr>
      <w:r>
        <w:t>Nem-funkcionális követelmények</w:t>
      </w:r>
    </w:p>
    <w:p w14:paraId="4F775A6A" w14:textId="3D7A439A" w:rsidR="00D74C96" w:rsidRDefault="00D74C96" w:rsidP="00D74C96">
      <w:r>
        <w:t>Az elkészült rendszernek számos nem-funkcionális követelménynek is meg kell felelnie.</w:t>
      </w:r>
    </w:p>
    <w:p w14:paraId="1680331B" w14:textId="0E5B4CD3" w:rsidR="00D672E4" w:rsidRDefault="00D672E4" w:rsidP="00D672E4">
      <w:pPr>
        <w:pStyle w:val="Listaszerbekezds"/>
        <w:numPr>
          <w:ilvl w:val="0"/>
          <w:numId w:val="31"/>
        </w:numPr>
      </w:pPr>
      <w:r>
        <w:t>Biztonság: az érzékeny részeket védeni kell az illetéktelen hozzáféréstől.</w:t>
      </w:r>
    </w:p>
    <w:p w14:paraId="301345D9" w14:textId="77777777" w:rsidR="00D92512" w:rsidRDefault="00D92512" w:rsidP="00D92512">
      <w:pPr>
        <w:pStyle w:val="Listaszerbekezds"/>
        <w:numPr>
          <w:ilvl w:val="0"/>
          <w:numId w:val="31"/>
        </w:numPr>
      </w:pPr>
      <w:r>
        <w:t>Karbantarthatóság: az elkészült kód legyen könnyen karbantartható.</w:t>
      </w:r>
    </w:p>
    <w:p w14:paraId="3E6E10B0" w14:textId="77777777" w:rsidR="00D92512" w:rsidRDefault="00D92512" w:rsidP="00D92512">
      <w:pPr>
        <w:pStyle w:val="Listaszerbekezds"/>
        <w:numPr>
          <w:ilvl w:val="0"/>
          <w:numId w:val="31"/>
        </w:numPr>
      </w:pPr>
      <w:r>
        <w:t>Megbízhatóság: az esetleges hibák legyenek kezelve.</w:t>
      </w:r>
    </w:p>
    <w:p w14:paraId="01847A67" w14:textId="3AC7FD41" w:rsidR="00D672E4" w:rsidRDefault="00D672E4" w:rsidP="00D672E4">
      <w:pPr>
        <w:pStyle w:val="Listaszerbekezds"/>
        <w:numPr>
          <w:ilvl w:val="0"/>
          <w:numId w:val="31"/>
        </w:numPr>
      </w:pPr>
      <w:r>
        <w:t xml:space="preserve">Egyszerűség: a fejlesztés során törekedni kell az egyszerű megoldásokra.  </w:t>
      </w:r>
    </w:p>
    <w:p w14:paraId="287115B5" w14:textId="52968FD0" w:rsidR="00D92512" w:rsidRDefault="00D92512" w:rsidP="00D672E4">
      <w:pPr>
        <w:pStyle w:val="Listaszerbekezds"/>
        <w:numPr>
          <w:ilvl w:val="0"/>
          <w:numId w:val="31"/>
        </w:numPr>
      </w:pPr>
      <w:r>
        <w:t>Felhasználói élmény: törekedni kell a felhasználói élmény maximalizá</w:t>
      </w:r>
      <w:r w:rsidR="004429B5">
        <w:t>lá</w:t>
      </w:r>
      <w:r>
        <w:t>sára.</w:t>
      </w:r>
    </w:p>
    <w:p w14:paraId="2820DD1F" w14:textId="68CB4F71" w:rsidR="00067277" w:rsidRDefault="00067277" w:rsidP="00067277">
      <w:pPr>
        <w:pStyle w:val="Cmsor2"/>
      </w:pPr>
      <w:r>
        <w:lastRenderedPageBreak/>
        <w:t>Architektúra bemutatása</w:t>
      </w:r>
    </w:p>
    <w:p w14:paraId="18809065" w14:textId="656661AC" w:rsidR="00085A1C" w:rsidRDefault="004429B5" w:rsidP="000E3675">
      <w:r>
        <w:t xml:space="preserve">A rendszerem </w:t>
      </w:r>
      <w:r w:rsidR="00D04A22">
        <w:t xml:space="preserve">két webportálból épül fel, egy publikusból a foglalások lebonyolításához és egy belső adminisztrációsból. </w:t>
      </w:r>
      <w:r w:rsidR="001324F8">
        <w:t xml:space="preserve">Ezek megvalósítására többrétegű architektúrát választottam, ahol a megjelenítés, az adatkezelés és az üzleti logika különálló folyamatot alkotnak. Ennek előnyei, hogy a rétegek külön tervezhetők és fejleszthetők, akár a teljes implementáció kicserélhető, ha az interfész változatlan </w:t>
      </w:r>
      <w:commentRangeStart w:id="87"/>
      <w:r w:rsidR="001324F8">
        <w:t>marad</w:t>
      </w:r>
      <w:commentRangeEnd w:id="87"/>
      <w:r w:rsidR="00085A1C">
        <w:rPr>
          <w:rStyle w:val="Jegyzethivatkozs"/>
        </w:rPr>
        <w:commentReference w:id="87"/>
      </w:r>
      <w:r w:rsidR="001324F8">
        <w:t xml:space="preserve">. </w:t>
      </w:r>
      <w:r w:rsidR="000E3675">
        <w:t xml:space="preserve">A rendszerem közös architektúráját az </w:t>
      </w:r>
      <w:r w:rsidR="000E3675">
        <w:fldChar w:fldCharType="begin"/>
      </w:r>
      <w:r w:rsidR="000E3675">
        <w:instrText xml:space="preserve"> REF _Ref21814489 \p \h </w:instrText>
      </w:r>
      <w:r w:rsidR="000E3675">
        <w:fldChar w:fldCharType="separate"/>
      </w:r>
      <w:r w:rsidR="000E3675">
        <w:t>alább</w:t>
      </w:r>
      <w:r w:rsidR="000E3675">
        <w:fldChar w:fldCharType="end"/>
      </w:r>
      <w:r w:rsidR="000E3675">
        <w:t>i ábra szemlélteti.</w:t>
      </w:r>
    </w:p>
    <w:p w14:paraId="45E749CE" w14:textId="2475EAB4" w:rsidR="00BE1960" w:rsidRDefault="00D04A22" w:rsidP="000E3675">
      <w:pPr>
        <w:ind w:firstLine="0"/>
      </w:pPr>
      <w:commentRangeStart w:id="88"/>
      <w:r>
        <w:rPr>
          <w:noProof/>
          <w:lang w:eastAsia="hu-HU"/>
        </w:rPr>
        <mc:AlternateContent>
          <mc:Choice Requires="wpc">
            <w:drawing>
              <wp:inline distT="0" distB="0" distL="0" distR="0" wp14:anchorId="2C5F4340" wp14:editId="74DB989B">
                <wp:extent cx="5401523" cy="3150235"/>
                <wp:effectExtent l="0" t="0" r="0" b="0"/>
                <wp:docPr id="12" name="Vászo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Lekerekített téglalap 37"/>
                        <wps:cNvSpPr/>
                        <wps:spPr>
                          <a:xfrm>
                            <a:off x="3654569" y="684989"/>
                            <a:ext cx="1495519" cy="1343923"/>
                          </a:xfrm>
                          <a:prstGeom prst="round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44E40C6F" w14:textId="26A0C7A4" w:rsidR="00230EF5" w:rsidRPr="00F93CEB" w:rsidRDefault="00230EF5" w:rsidP="00F93CEB">
                              <w:pPr>
                                <w:pStyle w:val="NormlWeb"/>
                                <w:tabs>
                                  <w:tab w:val="left" w:pos="1276"/>
                                </w:tabs>
                                <w:spacing w:before="0" w:beforeAutospacing="0" w:after="120" w:afterAutospacing="0" w:line="360" w:lineRule="auto"/>
                                <w:rPr>
                                  <w:b/>
                                  <w:color w:val="FFFFFF" w:themeColor="background1"/>
                                  <w14:textFill>
                                    <w14:noFill/>
                                  </w14:textFill>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7" name="Csoportba foglalás 27"/>
                        <wpg:cNvGrpSpPr/>
                        <wpg:grpSpPr>
                          <a:xfrm>
                            <a:off x="2346178" y="2028918"/>
                            <a:ext cx="1000125" cy="798829"/>
                            <a:chOff x="2197737" y="2094232"/>
                            <a:chExt cx="1000125" cy="798829"/>
                          </a:xfrm>
                        </wpg:grpSpPr>
                        <wpg:grpSp>
                          <wpg:cNvPr id="16" name="Csoportba foglalás 16"/>
                          <wpg:cNvGrpSpPr/>
                          <wpg:grpSpPr>
                            <a:xfrm>
                              <a:off x="2299500" y="2094232"/>
                              <a:ext cx="443700" cy="515618"/>
                              <a:chOff x="2289974" y="2162754"/>
                              <a:chExt cx="564544" cy="468497"/>
                            </a:xfrm>
                          </wpg:grpSpPr>
                          <wps:wsp>
                            <wps:cNvPr id="15" name="Henger 15"/>
                            <wps:cNvSpPr/>
                            <wps:spPr>
                              <a:xfrm>
                                <a:off x="2289975" y="243249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Henger 14"/>
                            <wps:cNvSpPr/>
                            <wps:spPr>
                              <a:xfrm>
                                <a:off x="2290003" y="2300416"/>
                                <a:ext cx="564515" cy="19875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Henger 13"/>
                            <wps:cNvSpPr/>
                            <wps:spPr>
                              <a:xfrm>
                                <a:off x="2289974" y="2162754"/>
                                <a:ext cx="564543" cy="1987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zövegdoboz 26"/>
                          <wps:cNvSpPr txBox="1"/>
                          <wps:spPr>
                            <a:xfrm>
                              <a:off x="2197737" y="2609850"/>
                              <a:ext cx="1000125" cy="28321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6547BE" w14:textId="6D4AF8A8" w:rsidR="00230EF5" w:rsidRPr="00D04A22" w:rsidRDefault="00230EF5" w:rsidP="00D04A22">
                                <w:pPr>
                                  <w:ind w:firstLine="0"/>
                                  <w:jc w:val="left"/>
                                </w:pPr>
                                <w:r w:rsidRPr="00D04A22">
                                  <w:t>MSSQL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Lekerekített téglalap 28"/>
                        <wps:cNvSpPr/>
                        <wps:spPr>
                          <a:xfrm>
                            <a:off x="1980641" y="1442851"/>
                            <a:ext cx="1365662" cy="308759"/>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F9F008B" w14:textId="4479D9EF" w:rsidR="00230EF5" w:rsidRPr="00D04A22" w:rsidRDefault="00230EF5" w:rsidP="00D04A22">
                              <w:pPr>
                                <w:ind w:left="-142" w:firstLine="0"/>
                                <w:jc w:val="center"/>
                                <w:rPr>
                                  <w:b/>
                                  <w:color w:val="FFFFFF" w:themeColor="background1"/>
                                </w:rPr>
                              </w:pPr>
                              <w:r w:rsidRPr="00D04A22">
                                <w:rPr>
                                  <w:b/>
                                  <w:color w:val="FFFFFF" w:themeColor="background1"/>
                                </w:rP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zögletes összekötő 30"/>
                        <wps:cNvCnPr>
                          <a:stCxn id="28" idx="2"/>
                        </wps:cNvCnPr>
                        <wps:spPr>
                          <a:xfrm rot="5400000">
                            <a:off x="2518764" y="1884210"/>
                            <a:ext cx="277309" cy="12108"/>
                          </a:xfrm>
                          <a:prstGeom prst="bentConnector3">
                            <a:avLst>
                              <a:gd name="adj1" fmla="val 87545"/>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wps:wsp>
                        <wps:cNvPr id="32" name="Lekerekített téglalap 32"/>
                        <wps:cNvSpPr/>
                        <wps:spPr>
                          <a:xfrm>
                            <a:off x="1980641" y="804689"/>
                            <a:ext cx="1365250" cy="3086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0853B96" w14:textId="1D06E36E" w:rsidR="00230EF5" w:rsidRDefault="00230EF5" w:rsidP="006E142C">
                              <w:pPr>
                                <w:pStyle w:val="NormlWeb"/>
                                <w:spacing w:before="0" w:beforeAutospacing="0" w:after="120" w:afterAutospacing="0" w:line="360" w:lineRule="auto"/>
                                <w:jc w:val="center"/>
                              </w:pPr>
                              <w:r>
                                <w:rPr>
                                  <w:b/>
                                  <w:bCs/>
                                  <w:color w:val="FFFFFF"/>
                                </w:rPr>
                                <w:t>BLL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zögletes összekötő 33"/>
                        <wps:cNvCnPr>
                          <a:stCxn id="28" idx="0"/>
                          <a:endCxn id="32" idx="2"/>
                        </wps:cNvCnPr>
                        <wps:spPr>
                          <a:xfrm rot="16200000" flipV="1">
                            <a:off x="2498593" y="1277971"/>
                            <a:ext cx="329552" cy="20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Lekerekített téglalap 35"/>
                        <wps:cNvSpPr/>
                        <wps:spPr>
                          <a:xfrm>
                            <a:off x="121859" y="1442850"/>
                            <a:ext cx="1365250" cy="3086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433A0B6" w14:textId="339BB749" w:rsidR="00230EF5" w:rsidRDefault="00230EF5" w:rsidP="006E142C">
                              <w:pPr>
                                <w:pStyle w:val="NormlWeb"/>
                                <w:spacing w:before="0" w:beforeAutospacing="0" w:after="120" w:afterAutospacing="0" w:line="360" w:lineRule="auto"/>
                                <w:jc w:val="center"/>
                              </w:pPr>
                              <w:proofErr w:type="spellStart"/>
                              <w:r>
                                <w:rPr>
                                  <w:b/>
                                  <w:bCs/>
                                  <w:color w:val="FFFFFF"/>
                                </w:rPr>
                                <w:t>Admin</w:t>
                              </w:r>
                              <w:proofErr w:type="spellEnd"/>
                              <w:r>
                                <w:rPr>
                                  <w:b/>
                                  <w:bCs/>
                                  <w:color w:val="FFFFFF"/>
                                </w:rPr>
                                <w:t xml:space="preserve">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zögletes összekötő 36"/>
                        <wps:cNvCnPr>
                          <a:endCxn id="28" idx="1"/>
                        </wps:cNvCnPr>
                        <wps:spPr>
                          <a:xfrm>
                            <a:off x="1487109" y="1564523"/>
                            <a:ext cx="493532" cy="32708"/>
                          </a:xfrm>
                          <a:prstGeom prst="bentConnector3">
                            <a:avLst>
                              <a:gd name="adj1" fmla="val 10890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Téglalap 38"/>
                        <wps:cNvSpPr/>
                        <wps:spPr>
                          <a:xfrm>
                            <a:off x="3958721" y="804688"/>
                            <a:ext cx="924971" cy="30861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2321283" w14:textId="69041822" w:rsidR="00230EF5" w:rsidRDefault="00230EF5" w:rsidP="006E142C">
                              <w:pPr>
                                <w:ind w:firstLine="0"/>
                                <w:jc w:val="center"/>
                              </w:pPr>
                              <w:proofErr w:type="spellStart"/>
                              <w:r>
                                <w:t>WebAPI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églalap 40"/>
                        <wps:cNvSpPr/>
                        <wps:spPr>
                          <a:xfrm>
                            <a:off x="3846402" y="1416368"/>
                            <a:ext cx="1152250" cy="3060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92E40D" w14:textId="4E82F038" w:rsidR="00230EF5" w:rsidRDefault="00230EF5" w:rsidP="006E142C">
                              <w:pPr>
                                <w:pStyle w:val="NormlWeb"/>
                                <w:spacing w:before="0" w:beforeAutospacing="0" w:after="120" w:afterAutospacing="0" w:line="360" w:lineRule="auto"/>
                                <w:jc w:val="center"/>
                              </w:pPr>
                              <w:proofErr w:type="spellStart"/>
                              <w:r>
                                <w:t>Angular</w:t>
                              </w:r>
                              <w:proofErr w:type="spellEnd"/>
                              <w:r>
                                <w:t xml:space="preserve">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zövegdoboz 41"/>
                        <wps:cNvSpPr txBox="1"/>
                        <wps:spPr>
                          <a:xfrm>
                            <a:off x="3958721" y="1722438"/>
                            <a:ext cx="966470" cy="2489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C49FF9" w14:textId="280AFC49" w:rsidR="00230EF5" w:rsidRPr="006E142C" w:rsidRDefault="00230EF5" w:rsidP="006E142C">
                              <w:pPr>
                                <w:pStyle w:val="NormlWeb"/>
                                <w:spacing w:before="0" w:beforeAutospacing="0" w:after="120" w:afterAutospacing="0" w:line="360" w:lineRule="auto"/>
                                <w:jc w:val="center"/>
                                <w:rPr>
                                  <w:b/>
                                  <w:bCs/>
                                  <w:color w:val="FFFFFF"/>
                                </w:rPr>
                              </w:pPr>
                              <w:r w:rsidRPr="006E142C">
                                <w:rPr>
                                  <w:b/>
                                  <w:bCs/>
                                  <w:color w:val="FFFFFF"/>
                                </w:rPr>
                                <w:t>Publikus 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Szögletes összekötő 42"/>
                        <wps:cNvCnPr>
                          <a:stCxn id="32" idx="3"/>
                          <a:endCxn id="38" idx="1"/>
                        </wps:cNvCnPr>
                        <wps:spPr>
                          <a:xfrm>
                            <a:off x="3345891" y="958994"/>
                            <a:ext cx="612830" cy="2"/>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zögletes összekötő 43"/>
                        <wps:cNvCnPr>
                          <a:stCxn id="38" idx="2"/>
                          <a:endCxn id="40" idx="0"/>
                        </wps:cNvCnPr>
                        <wps:spPr>
                          <a:xfrm rot="16200000" flipH="1">
                            <a:off x="4270335" y="1264175"/>
                            <a:ext cx="303065" cy="1320"/>
                          </a:xfrm>
                          <a:prstGeom prst="bentConnector3">
                            <a:avLst>
                              <a:gd name="adj1" fmla="val 9355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5F4340" id="Vászon 12" o:spid="_x0000_s1027" editas="canvas" style="width:425.3pt;height:248.05pt;mso-position-horizontal-relative:char;mso-position-vertical-relative:line" coordsize="54013,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13;height:31502;visibility:visible;mso-wrap-style:square">
                  <v:fill o:detectmouseclick="t"/>
                  <v:path o:connecttype="none"/>
                </v:shape>
                <v:roundrect id="Lekerekített téglalap 37" o:spid="_x0000_s1029" style="position:absolute;left:36545;top:6849;width:14955;height:13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44E40C6F" w14:textId="26A0C7A4" w:rsidR="00230EF5" w:rsidRPr="00F93CEB" w:rsidRDefault="00230EF5" w:rsidP="00F93CEB">
                        <w:pPr>
                          <w:pStyle w:val="NormlWeb"/>
                          <w:tabs>
                            <w:tab w:val="left" w:pos="1276"/>
                          </w:tabs>
                          <w:spacing w:before="0" w:beforeAutospacing="0" w:after="120" w:afterAutospacing="0" w:line="360" w:lineRule="auto"/>
                          <w:rPr>
                            <w:b/>
                            <w:color w:val="FFFFFF" w:themeColor="background1"/>
                            <w14:textFill>
                              <w14:noFill/>
                            </w14:textFill>
                          </w:rPr>
                        </w:pPr>
                      </w:p>
                    </w:txbxContent>
                  </v:textbox>
                </v:roundrect>
                <v:group id="Csoportba foglalás 27" o:spid="_x0000_s1030" style="position:absolute;left:23461;top:20289;width:10002;height:7988" coordorigin="21977,20942" coordsize="10001,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Csoportba foglalás 16" o:spid="_x0000_s1031" style="position:absolute;left:22995;top:20942;width:4437;height:5156" coordorigin="22899,21627" coordsize="5645,4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Henger 15" o:spid="_x0000_s1032" type="#_x0000_t22" style="position:absolute;left:22899;top:24324;width:5645;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" fillcolor="#5b9bd5 [3204]" strokecolor="#1f4d78 [1604]" strokeweight="1pt">
                      <v:stroke joinstyle="miter"/>
                    </v:shape>
                    <v:shape id="Henger 14" o:spid="_x0000_s1033" type="#_x0000_t22" style="position:absolute;left:22900;top:23004;width:5645;height:1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hI/wwAAANsAAAAPAAAAZHJzL2Rvd25yZXYueG1sRI9Pi8Iw&#10;EMXvwn6HMAt709Rl/U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AcISP8MAAADbAAAADwAA&#10;AAAAAAAAAAAAAAAHAgAAZHJzL2Rvd25yZXYueG1sUEsFBgAAAAADAAMAtwAAAPcCAAAAAA==&#10;" fillcolor="#5b9bd5 [3204]" strokecolor="#1f4d78 [1604]" strokeweight="1pt">
                      <v:stroke joinstyle="miter"/>
                    </v:shape>
                    <v:shape id="Henger 13" o:spid="_x0000_s1034" type="#_x0000_t22" style="position:absolute;left:22899;top:21627;width:5646;height: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" fillcolor="#5b9bd5 [3204]" strokecolor="#1f4d78 [1604]" strokeweight="1pt">
                      <v:stroke joinstyle="miter"/>
                    </v:shape>
                  </v:group>
                  <v:shape id="Szövegdoboz 26" o:spid="_x0000_s1035" type="#_x0000_t202" style="position:absolute;left:21977;top:26098;width:10001;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C6547BE" w14:textId="6D4AF8A8" w:rsidR="00230EF5" w:rsidRPr="00D04A22" w:rsidRDefault="00230EF5" w:rsidP="00D04A22">
                          <w:pPr>
                            <w:ind w:firstLine="0"/>
                            <w:jc w:val="left"/>
                          </w:pPr>
                          <w:r w:rsidRPr="00D04A22">
                            <w:t>MSSQL</w:t>
                          </w:r>
                        </w:p>
                      </w:txbxContent>
                    </v:textbox>
                  </v:shape>
                </v:group>
                <v:roundrect id="Lekerekített téglalap 28" o:spid="_x0000_s1036" style="position:absolute;left:19806;top:14428;width:13657;height: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0F9F008B" w14:textId="4479D9EF" w:rsidR="00230EF5" w:rsidRPr="00D04A22" w:rsidRDefault="00230EF5" w:rsidP="00D04A22">
                        <w:pPr>
                          <w:ind w:left="-142" w:firstLine="0"/>
                          <w:jc w:val="center"/>
                          <w:rPr>
                            <w:b/>
                            <w:color w:val="FFFFFF" w:themeColor="background1"/>
                          </w:rPr>
                        </w:pPr>
                        <w:r w:rsidRPr="00D04A22">
                          <w:rPr>
                            <w:b/>
                            <w:color w:val="FFFFFF" w:themeColor="background1"/>
                          </w:rPr>
                          <w:t>DAL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30" o:spid="_x0000_s1037" type="#_x0000_t34" style="position:absolute;left:25187;top:18842;width:2773;height:1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" adj="18910" strokecolor="#ffc000 [3207]" strokeweight=".5pt">
                  <v:stroke startarrow="block" endarrow="block"/>
                </v:shape>
                <v:roundrect id="Lekerekített téglalap 32" o:spid="_x0000_s1038" style="position:absolute;left:19806;top:8046;width:13652;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" fillcolor="#82a0d7 [2168]" strokecolor="#4472c4 [3208]" strokeweight=".5pt">
                  <v:fill color2="#678ccf [2616]" rotate="t" colors="0 #a8b7df;.5 #9aabd9;1 #879ed7" focus="100%" type="gradient">
                    <o:fill v:ext="view" type="gradientUnscaled"/>
                  </v:fill>
                  <v:stroke joinstyle="miter"/>
                  <v:textbox>
                    <w:txbxContent>
                      <w:p w14:paraId="60853B96" w14:textId="1D06E36E" w:rsidR="00230EF5" w:rsidRDefault="00230EF5" w:rsidP="006E142C">
                        <w:pPr>
                          <w:pStyle w:val="NormlWeb"/>
                          <w:spacing w:before="0" w:beforeAutospacing="0" w:after="120" w:afterAutospacing="0" w:line="360" w:lineRule="auto"/>
                          <w:jc w:val="center"/>
                        </w:pPr>
                        <w:r>
                          <w:rPr>
                            <w:b/>
                            <w:bCs/>
                            <w:color w:val="FFFFFF"/>
                          </w:rPr>
                          <w:t>BLL</w:t>
                        </w:r>
                      </w:p>
                    </w:txbxContent>
                  </v:textbox>
                </v:roundrect>
                <v:shape id="Szögletes összekötő 33" o:spid="_x0000_s1039" type="#_x0000_t34" style="position:absolute;left:24985;top:12779;width:3296;height: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" strokecolor="#5b9bd5 [3204]" strokeweight=".5pt">
                  <v:stroke startarrow="block" endarrow="block"/>
                </v:shape>
                <v:roundrect id="Lekerekített téglalap 35" o:spid="_x0000_s1040" style="position:absolute;left:1218;top:14428;width:13653;height:30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NnxQAAANsAAAAPAAAAZHJzL2Rvd25yZXYueG1sRI9Pa8JA&#10;FMTvhX6H5RW81U2U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BWghNn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4433A0B6" w14:textId="339BB749" w:rsidR="00230EF5" w:rsidRDefault="00230EF5" w:rsidP="006E142C">
                        <w:pPr>
                          <w:pStyle w:val="NormlWeb"/>
                          <w:spacing w:before="0" w:beforeAutospacing="0" w:after="120" w:afterAutospacing="0" w:line="360" w:lineRule="auto"/>
                          <w:jc w:val="center"/>
                        </w:pPr>
                        <w:proofErr w:type="spellStart"/>
                        <w:r>
                          <w:rPr>
                            <w:b/>
                            <w:bCs/>
                            <w:color w:val="FFFFFF"/>
                          </w:rPr>
                          <w:t>Admin</w:t>
                        </w:r>
                        <w:proofErr w:type="spellEnd"/>
                        <w:r>
                          <w:rPr>
                            <w:b/>
                            <w:bCs/>
                            <w:color w:val="FFFFFF"/>
                          </w:rPr>
                          <w:t xml:space="preserve"> UI</w:t>
                        </w:r>
                      </w:p>
                    </w:txbxContent>
                  </v:textbox>
                </v:roundrect>
                <v:shape id="Szögletes összekötő 36" o:spid="_x0000_s1041" type="#_x0000_t34" style="position:absolute;left:14871;top:15645;width:4935;height:3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" adj="23523" strokecolor="#5b9bd5 [3204]" strokeweight=".5pt">
                  <v:stroke startarrow="block" endarrow="block"/>
                </v:shape>
                <v:rect id="Téglalap 38" o:spid="_x0000_s1042" style="position:absolute;left:39587;top:8046;width:9249;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" fillcolor="#ffc000 [3207]" strokecolor="#7f5f00 [1607]" strokeweight="1pt">
                  <v:textbox>
                    <w:txbxContent>
                      <w:p w14:paraId="12321283" w14:textId="69041822" w:rsidR="00230EF5" w:rsidRDefault="00230EF5" w:rsidP="006E142C">
                        <w:pPr>
                          <w:ind w:firstLine="0"/>
                          <w:jc w:val="center"/>
                        </w:pPr>
                        <w:proofErr w:type="spellStart"/>
                        <w:r>
                          <w:t>WebAPI</w:t>
                        </w:r>
                        <w:proofErr w:type="spellEnd"/>
                      </w:p>
                    </w:txbxContent>
                  </v:textbox>
                </v:rect>
                <v:rect id="Téglalap 40" o:spid="_x0000_s1043" style="position:absolute;left:38464;top:14163;width:11522;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" fillcolor="#ffc000 [3207]" strokecolor="#7f5f00 [1607]" strokeweight="1pt">
                  <v:textbox>
                    <w:txbxContent>
                      <w:p w14:paraId="7692E40D" w14:textId="4E82F038" w:rsidR="00230EF5" w:rsidRDefault="00230EF5" w:rsidP="006E142C">
                        <w:pPr>
                          <w:pStyle w:val="NormlWeb"/>
                          <w:spacing w:before="0" w:beforeAutospacing="0" w:after="120" w:afterAutospacing="0" w:line="360" w:lineRule="auto"/>
                          <w:jc w:val="center"/>
                        </w:pPr>
                        <w:proofErr w:type="spellStart"/>
                        <w:r>
                          <w:t>Angular</w:t>
                        </w:r>
                        <w:proofErr w:type="spellEnd"/>
                        <w:r>
                          <w:t xml:space="preserve"> kliens</w:t>
                        </w:r>
                      </w:p>
                    </w:txbxContent>
                  </v:textbox>
                </v:rect>
                <v:shape id="Szövegdoboz 41" o:spid="_x0000_s1044" type="#_x0000_t202" style="position:absolute;left:39587;top:17224;width:9664;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" filled="f" stroked="f">
                  <v:textbox>
                    <w:txbxContent>
                      <w:p w14:paraId="69C49FF9" w14:textId="280AFC49" w:rsidR="00230EF5" w:rsidRPr="006E142C" w:rsidRDefault="00230EF5" w:rsidP="006E142C">
                        <w:pPr>
                          <w:pStyle w:val="NormlWeb"/>
                          <w:spacing w:before="0" w:beforeAutospacing="0" w:after="120" w:afterAutospacing="0" w:line="360" w:lineRule="auto"/>
                          <w:jc w:val="center"/>
                          <w:rPr>
                            <w:b/>
                            <w:bCs/>
                            <w:color w:val="FFFFFF"/>
                          </w:rPr>
                        </w:pPr>
                        <w:r w:rsidRPr="006E142C">
                          <w:rPr>
                            <w:b/>
                            <w:bCs/>
                            <w:color w:val="FFFFFF"/>
                          </w:rPr>
                          <w:t>Publikus UI</w:t>
                        </w:r>
                      </w:p>
                    </w:txbxContent>
                  </v:textbox>
                </v:shape>
                <v:shape id="Szögletes összekötő 42" o:spid="_x0000_s1045" type="#_x0000_t34" style="position:absolute;left:33458;top:9589;width:612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" strokecolor="#5b9bd5 [3204]" strokeweight=".5pt">
                  <v:stroke startarrow="block" endarrow="block"/>
                </v:shape>
                <v:shape id="Szögletes összekötő 43" o:spid="_x0000_s1046" type="#_x0000_t34" style="position:absolute;left:42704;top:12641;width:3030;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" adj="20208" strokecolor="#5b9bd5 [3204]" strokeweight=".5pt">
                  <v:stroke startarrow="block" endarrow="block"/>
                </v:shape>
                <w10:anchorlock/>
              </v:group>
            </w:pict>
          </mc:Fallback>
        </mc:AlternateContent>
      </w:r>
      <w:commentRangeEnd w:id="88"/>
      <w:r w:rsidR="000E3675">
        <w:rPr>
          <w:rStyle w:val="Jegyzethivatkozs"/>
        </w:rPr>
        <w:commentReference w:id="88"/>
      </w:r>
    </w:p>
    <w:bookmarkStart w:id="89" w:name="_Ref21813827"/>
    <w:bookmarkStart w:id="90" w:name="_Ref21814489"/>
    <w:p w14:paraId="7E319D05" w14:textId="204FB9BD" w:rsidR="00D04A22" w:rsidRDefault="00BE1960" w:rsidP="00BE1960">
      <w:pPr>
        <w:pStyle w:val="Kpalrs"/>
      </w:pPr>
      <w:r>
        <w:fldChar w:fldCharType="begin"/>
      </w:r>
      <w:r>
        <w:instrText xml:space="preserve"> SEQ ábra \* ARABIC </w:instrText>
      </w:r>
      <w:r>
        <w:fldChar w:fldCharType="separate"/>
      </w:r>
      <w:bookmarkStart w:id="91" w:name="_Ref21813831"/>
      <w:r w:rsidR="00A811F1">
        <w:rPr>
          <w:noProof/>
        </w:rPr>
        <w:t>10</w:t>
      </w:r>
      <w:bookmarkEnd w:id="91"/>
      <w:r>
        <w:fldChar w:fldCharType="end"/>
      </w:r>
      <w:r>
        <w:t xml:space="preserve">. </w:t>
      </w:r>
      <w:bookmarkStart w:id="92" w:name="_Ref21813837"/>
      <w:r>
        <w:t xml:space="preserve">ábra Rendszer </w:t>
      </w:r>
      <w:bookmarkEnd w:id="89"/>
      <w:bookmarkEnd w:id="92"/>
      <w:r w:rsidR="000E3675">
        <w:t>közös architektúra</w:t>
      </w:r>
      <w:bookmarkEnd w:id="90"/>
    </w:p>
    <w:p w14:paraId="10DA2DC1" w14:textId="109DCEDC" w:rsidR="00314753" w:rsidRDefault="000E3675" w:rsidP="00314753">
      <w:r>
        <w:t xml:space="preserve">A legalsó réteg az adat elérési réteg (Data </w:t>
      </w:r>
      <w:r w:rsidR="008043D2">
        <w:t>Access</w:t>
      </w:r>
      <w:r>
        <w:t xml:space="preserve"> </w:t>
      </w:r>
      <w:proofErr w:type="spellStart"/>
      <w:r>
        <w:t>Layer</w:t>
      </w:r>
      <w:proofErr w:type="spellEnd"/>
      <w:r>
        <w:t>, DAL), ami biztosítja az adatok elérését külső forrásból. Relációs adatbázisnak a Microsoft SQL Servert választottam, mert már vannak tapasztalataim vele és egyszerű vele a fejlesztés Windows operációs rendszer alatt. Az adatbázis sémát az Entity Framework Core Code First megoldásával készítettem el.</w:t>
      </w:r>
    </w:p>
    <w:p w14:paraId="143E127D" w14:textId="683D3B37" w:rsidR="000E3675" w:rsidRDefault="00545B01" w:rsidP="00314753">
      <w:r>
        <w:t xml:space="preserve">Az üzleti logikai réteg </w:t>
      </w:r>
      <w:r w:rsidR="008043D2">
        <w:t xml:space="preserve">(Business </w:t>
      </w:r>
      <w:proofErr w:type="spellStart"/>
      <w:r w:rsidR="008043D2">
        <w:t>Logic</w:t>
      </w:r>
      <w:proofErr w:type="spellEnd"/>
      <w:r w:rsidR="008043D2">
        <w:t xml:space="preserve"> </w:t>
      </w:r>
      <w:proofErr w:type="spellStart"/>
      <w:r w:rsidR="008043D2">
        <w:t>Layer</w:t>
      </w:r>
      <w:proofErr w:type="spellEnd"/>
      <w:r w:rsidR="008043D2">
        <w:t xml:space="preserve">, BLL) </w:t>
      </w:r>
      <w:r>
        <w:t>tartalmazza a szolgáltatás</w:t>
      </w:r>
      <w:r w:rsidR="00B57A78">
        <w:t>okat</w:t>
      </w:r>
      <w:r>
        <w:t>, amelyek meghatározzák az üzleti folyamatokat, szabályokat azáltal, hogy szabályozza az adatokon végezhető műveleteket.</w:t>
      </w:r>
      <w:r w:rsidR="009A7C25">
        <w:t xml:space="preserve"> Ezt az én architektúrámban csak a publikus UI réteben használtam fel. Ez abból adódik, hogy az adminisztrációs oldal </w:t>
      </w:r>
      <w:r w:rsidR="009A7C25">
        <w:lastRenderedPageBreak/>
        <w:t>kisebb szerepet kapott a diplomamunkám során, mert főleg csak CRUD</w:t>
      </w:r>
      <w:r w:rsidR="003D00BE">
        <w:rPr>
          <w:rStyle w:val="Lbjegyzet-hivatkozs"/>
        </w:rPr>
        <w:footnoteReference w:id="14"/>
      </w:r>
      <w:r w:rsidR="009A7C25">
        <w:t xml:space="preserve"> műveletekből áll.</w:t>
      </w:r>
    </w:p>
    <w:p w14:paraId="04156D4D" w14:textId="38BA5EF4" w:rsidR="00B57A78" w:rsidRDefault="00B57A78" w:rsidP="00314753">
      <w:r>
        <w:t xml:space="preserve">A rendszerem két megjelenítési réteggel </w:t>
      </w:r>
      <w:r w:rsidR="00B432CB">
        <w:t>(</w:t>
      </w:r>
      <w:proofErr w:type="spellStart"/>
      <w:r w:rsidR="00B432CB">
        <w:t>User</w:t>
      </w:r>
      <w:proofErr w:type="spellEnd"/>
      <w:r w:rsidR="00B432CB">
        <w:t xml:space="preserve"> </w:t>
      </w:r>
      <w:proofErr w:type="spellStart"/>
      <w:r w:rsidR="00B432CB">
        <w:t>Interface</w:t>
      </w:r>
      <w:proofErr w:type="spellEnd"/>
      <w:r w:rsidR="00B432CB">
        <w:t xml:space="preserve">, UI) </w:t>
      </w:r>
      <w:r>
        <w:t>rendelkezik. Az egyik a publikus oldal kiszolgálásáért felelős, a másik pedig az adminisztrációs munkák elvégzését segíti. A diplomamunkám egyik feladata volt egy kliensoldali technológia megismerése és felhasználása volt, ezért választottam ketté a rendszeremet.</w:t>
      </w:r>
    </w:p>
    <w:p w14:paraId="50AF13CF" w14:textId="61814ED6" w:rsidR="00B57A78" w:rsidRDefault="00B57A78" w:rsidP="00314753">
      <w:r>
        <w:t>A publikus oldal felhasználói felületét</w:t>
      </w:r>
      <w:r w:rsidR="00070AC6">
        <w:t xml:space="preserve"> </w:t>
      </w:r>
      <w:proofErr w:type="spellStart"/>
      <w:r>
        <w:t>Angular</w:t>
      </w:r>
      <w:proofErr w:type="spellEnd"/>
      <w:r>
        <w:t xml:space="preserve"> keretrendszerrel valósítottam meg. Mivel így elveszítettem azt az előnyt, amit a </w:t>
      </w:r>
      <w:proofErr w:type="spellStart"/>
      <w:r>
        <w:t>Razor</w:t>
      </w:r>
      <w:proofErr w:type="spellEnd"/>
      <w:r>
        <w:t xml:space="preserve"> nyújt (</w:t>
      </w:r>
      <w:proofErr w:type="spellStart"/>
      <w:r w:rsidR="00277E2D">
        <w:t>View-Controller</w:t>
      </w:r>
      <w:proofErr w:type="spellEnd"/>
      <w:r w:rsidR="00277E2D">
        <w:t xml:space="preserve"> kapcsolat</w:t>
      </w:r>
      <w:r>
        <w:t>)</w:t>
      </w:r>
      <w:r w:rsidR="00277E2D">
        <w:t xml:space="preserve">, ezáltal itt egy </w:t>
      </w:r>
      <w:proofErr w:type="spellStart"/>
      <w:r w:rsidR="00277E2D">
        <w:t>WebAPI</w:t>
      </w:r>
      <w:proofErr w:type="spellEnd"/>
      <w:r w:rsidR="00277E2D">
        <w:t xml:space="preserve"> is elkészült, amin keresztül folyik a kommunikáció a kliens és a szerver között. Ezenfelül az élő kommunikáció is itt valósul meg, amihez a </w:t>
      </w:r>
      <w:proofErr w:type="spellStart"/>
      <w:r w:rsidR="00277E2D">
        <w:t>SignalR</w:t>
      </w:r>
      <w:proofErr w:type="spellEnd"/>
      <w:r w:rsidR="00277E2D">
        <w:t xml:space="preserve"> technológiát használtam fel.</w:t>
      </w:r>
    </w:p>
    <w:p w14:paraId="2FB10C30" w14:textId="54B3034D" w:rsidR="008043D2" w:rsidRDefault="008043D2" w:rsidP="00314753">
      <w:r>
        <w:t>Az adminisztrációs oldal felhasználói felületét az ASP.NET Core MVC segítségével hoztam létre. Itt nem használtam fel az üzleti logikai réteget</w:t>
      </w:r>
      <w:r w:rsidR="005903EB">
        <w:t>, mivel csak plusz munka lett volna a sok CRUD műveletet leképezni és a munkámban ez nem kapott nagy szerepet. Természetesen a továbbfejlesztési célok között nagy hangsúlyt kap ennek a megvalósítása.</w:t>
      </w:r>
    </w:p>
    <w:p w14:paraId="729284C6" w14:textId="7FC5D0CD" w:rsidR="00253F89" w:rsidRDefault="00253F89" w:rsidP="00253F89">
      <w:pPr>
        <w:pStyle w:val="Cmsor3"/>
      </w:pPr>
      <w:r>
        <w:t>Projektek</w:t>
      </w:r>
    </w:p>
    <w:p w14:paraId="75453F03" w14:textId="619A9F9C" w:rsidR="00215888" w:rsidRDefault="00B36E06" w:rsidP="00314753">
      <w:r>
        <w:t xml:space="preserve">Az elkészült alkalmazásom Visual </w:t>
      </w:r>
      <w:proofErr w:type="spellStart"/>
      <w:r>
        <w:t>Studio</w:t>
      </w:r>
      <w:proofErr w:type="spellEnd"/>
      <w:r>
        <w:t xml:space="preserve"> </w:t>
      </w:r>
      <w:proofErr w:type="spellStart"/>
      <w:r>
        <w:t>Soultionje</w:t>
      </w:r>
      <w:proofErr w:type="spellEnd"/>
      <w:r>
        <w:t xml:space="preserve"> </w:t>
      </w:r>
      <w:sdt>
        <w:sdtPr>
          <w:id w:val="1211298656"/>
          <w:citation/>
        </w:sdtPr>
        <w:sdtContent>
          <w:r>
            <w:fldChar w:fldCharType="begin"/>
          </w:r>
          <w:r>
            <w:instrText xml:space="preserve"> CITATION MicVis19 \l 1038 </w:instrText>
          </w:r>
          <w:r>
            <w:fldChar w:fldCharType="separate"/>
          </w:r>
          <w:r>
            <w:rPr>
              <w:noProof/>
            </w:rPr>
            <w:t>[12]</w:t>
          </w:r>
          <w:r>
            <w:fldChar w:fldCharType="end"/>
          </w:r>
        </w:sdtContent>
      </w:sdt>
      <w:r>
        <w:t xml:space="preserve"> öt projektet tartalmaz, </w:t>
      </w:r>
      <w:r w:rsidR="0074704D">
        <w:t>ebből</w:t>
      </w:r>
      <w:r>
        <w:t xml:space="preserve"> </w:t>
      </w:r>
      <w:r w:rsidR="0074704D">
        <w:t>három</w:t>
      </w:r>
      <w:r>
        <w:t xml:space="preserve"> darab .NET Core osztálykönyvtár</w:t>
      </w:r>
      <w:r w:rsidR="0074704D">
        <w:t xml:space="preserve"> és</w:t>
      </w:r>
      <w:r>
        <w:t xml:space="preserve"> két darab ASP.NET Core </w:t>
      </w:r>
      <w:r w:rsidR="0074704D">
        <w:t>projekt.</w:t>
      </w:r>
    </w:p>
    <w:p w14:paraId="73A224B9" w14:textId="77777777" w:rsidR="00B36E06" w:rsidRDefault="00B36E06" w:rsidP="00B36E06">
      <w:pPr>
        <w:keepNext/>
        <w:jc w:val="center"/>
      </w:pPr>
      <w:r>
        <w:rPr>
          <w:noProof/>
        </w:rPr>
        <w:drawing>
          <wp:inline distT="0" distB="0" distL="0" distR="0" wp14:anchorId="67D4F6A3" wp14:editId="26E9BDD9">
            <wp:extent cx="3009371" cy="1790700"/>
            <wp:effectExtent l="0" t="0" r="63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5905" cy="1800538"/>
                    </a:xfrm>
                    <a:prstGeom prst="rect">
                      <a:avLst/>
                    </a:prstGeom>
                  </pic:spPr>
                </pic:pic>
              </a:graphicData>
            </a:graphic>
          </wp:inline>
        </w:drawing>
      </w:r>
    </w:p>
    <w:p w14:paraId="5DA1E076" w14:textId="09C48848" w:rsidR="00B36E06" w:rsidRDefault="00B36E06" w:rsidP="00B36E06">
      <w:pPr>
        <w:pStyle w:val="Kpalrs"/>
      </w:pPr>
      <w:fldSimple w:instr=" SEQ ábra \* ARABIC ">
        <w:r w:rsidR="00A811F1">
          <w:rPr>
            <w:noProof/>
          </w:rPr>
          <w:t>11</w:t>
        </w:r>
      </w:fldSimple>
      <w:r>
        <w:t>. ábra Az alkalmazás projektjei</w:t>
      </w:r>
    </w:p>
    <w:p w14:paraId="50D74FFC" w14:textId="5FCCC12B" w:rsidR="00D91182" w:rsidRDefault="00391060" w:rsidP="00D91182">
      <w:r>
        <w:lastRenderedPageBreak/>
        <w:t>A DAL projekt tartalmazza az entitás osztályokat, az adatbázis konfigurációt, a generált migrációs állományokat</w:t>
      </w:r>
      <w:sdt>
        <w:sdtPr>
          <w:id w:val="1784914398"/>
          <w:citation/>
        </w:sdtPr>
        <w:sdtContent>
          <w:r>
            <w:fldChar w:fldCharType="begin"/>
          </w:r>
          <w:r>
            <w:instrText xml:space="preserve"> CITATION MicMigrations19 \l 1038 </w:instrText>
          </w:r>
          <w:r>
            <w:fldChar w:fldCharType="separate"/>
          </w:r>
          <w:r>
            <w:rPr>
              <w:noProof/>
            </w:rPr>
            <w:t xml:space="preserve"> [13]</w:t>
          </w:r>
          <w:r>
            <w:fldChar w:fldCharType="end"/>
          </w:r>
        </w:sdtContent>
      </w:sdt>
      <w:r>
        <w:t>, illetve szolgáltatásokat, amik az adatokkal való feltöltést segítik.</w:t>
      </w:r>
    </w:p>
    <w:p w14:paraId="6341D5F1" w14:textId="01BB1867" w:rsidR="00391060" w:rsidRDefault="00391060" w:rsidP="00D91182">
      <w:r>
        <w:t>A BLL projektben kaptak helyet az üzleti logikát megvalósító szolgáltatás osztályok, az üzleti logikai entitások, saját kivétel osztályok. Hivatkozik a DAL osztálykönyvtárra.</w:t>
      </w:r>
    </w:p>
    <w:p w14:paraId="727CCBE4" w14:textId="38A6D859" w:rsidR="00391060" w:rsidRDefault="00391060" w:rsidP="00391060">
      <w:r>
        <w:t xml:space="preserve">A </w:t>
      </w:r>
      <w:proofErr w:type="spellStart"/>
      <w:r>
        <w:t>PrivateWeb</w:t>
      </w:r>
      <w:proofErr w:type="spellEnd"/>
      <w:r>
        <w:t xml:space="preserve"> projekt az adminisztrációs oldalt megvalósító ASP.NET Core webalkalmazás. Tartalmazza a </w:t>
      </w:r>
      <w:proofErr w:type="spellStart"/>
      <w:r>
        <w:t>Controller</w:t>
      </w:r>
      <w:proofErr w:type="spellEnd"/>
      <w:r>
        <w:t xml:space="preserve"> osztályokat, a felhasználói felületeket és a modell osztályokat.</w:t>
      </w:r>
      <w:r w:rsidRPr="00391060">
        <w:t xml:space="preserve"> </w:t>
      </w:r>
      <w:r>
        <w:t>Hivatkozik a DAL osztálykönyvtárra.</w:t>
      </w:r>
    </w:p>
    <w:p w14:paraId="497EE88B" w14:textId="684D63F0" w:rsidR="00F66A91" w:rsidRDefault="00916B81" w:rsidP="00F66A91">
      <w:r>
        <w:t xml:space="preserve">A PublicWeb </w:t>
      </w:r>
      <w:r>
        <w:t xml:space="preserve">projekt a </w:t>
      </w:r>
      <w:r>
        <w:t>publikus</w:t>
      </w:r>
      <w:r>
        <w:t xml:space="preserve"> oldalt megvalósító ASP.NET Core webalkalmazás.</w:t>
      </w:r>
      <w:r>
        <w:t xml:space="preserve"> Tartalmazza a kliens alkalmazást egy külön mappában, a modell osztályokat, az élő kommunikációhoz megvalósított komponenseket és a </w:t>
      </w:r>
      <w:proofErr w:type="spellStart"/>
      <w:r>
        <w:t>WebAPI</w:t>
      </w:r>
      <w:proofErr w:type="spellEnd"/>
      <w:r>
        <w:t xml:space="preserve"> </w:t>
      </w:r>
      <w:proofErr w:type="spellStart"/>
      <w:r>
        <w:t>Controller</w:t>
      </w:r>
      <w:proofErr w:type="spellEnd"/>
      <w:r>
        <w:t xml:space="preserve"> osztályait.</w:t>
      </w:r>
      <w:r w:rsidR="00F66A91" w:rsidRPr="00F66A91">
        <w:t xml:space="preserve"> </w:t>
      </w:r>
      <w:r w:rsidR="00F66A91">
        <w:t>Hivatkozik a BLL</w:t>
      </w:r>
      <w:r w:rsidR="00A7688D">
        <w:t xml:space="preserve"> és DAL</w:t>
      </w:r>
      <w:r w:rsidR="00F66A91">
        <w:t xml:space="preserve"> </w:t>
      </w:r>
      <w:r w:rsidR="00FB458A">
        <w:t>osztálykönyvtárakra</w:t>
      </w:r>
      <w:r w:rsidR="00F66A91">
        <w:t>.</w:t>
      </w:r>
    </w:p>
    <w:p w14:paraId="010439AA" w14:textId="37C955FE" w:rsidR="00391060" w:rsidRDefault="00FB458A" w:rsidP="00D91182">
      <w:r>
        <w:t xml:space="preserve">A Test projekt egy </w:t>
      </w:r>
      <w:proofErr w:type="spellStart"/>
      <w:r>
        <w:t>xUnit</w:t>
      </w:r>
      <w:proofErr w:type="spellEnd"/>
      <w:r>
        <w:t xml:space="preserve"> teszt projekt, ahol a rendszerhez elkészült egység tesztjeim vannak.  </w:t>
      </w:r>
      <w:r>
        <w:t>Hivatkozik a BLL</w:t>
      </w:r>
      <w:r>
        <w:t xml:space="preserve">, </w:t>
      </w:r>
      <w:r>
        <w:t xml:space="preserve">DAL </w:t>
      </w:r>
      <w:r w:rsidR="004D0117">
        <w:t>osztálykönyvtárakra</w:t>
      </w:r>
      <w:r w:rsidR="004D0117">
        <w:t xml:space="preserve"> </w:t>
      </w:r>
      <w:r>
        <w:t>és a PublicWeb</w:t>
      </w:r>
      <w:r w:rsidR="00D21886">
        <w:t xml:space="preserve"> alkalmazásra</w:t>
      </w:r>
      <w:r>
        <w:t>.</w:t>
      </w:r>
    </w:p>
    <w:p w14:paraId="41F4D3BB" w14:textId="5B001257" w:rsidR="00253F89" w:rsidRDefault="00253F89" w:rsidP="00253F89">
      <w:pPr>
        <w:pStyle w:val="Cmsor3"/>
      </w:pPr>
      <w:r>
        <w:t>Adatbázis terv</w:t>
      </w:r>
    </w:p>
    <w:p w14:paraId="2CCC813A" w14:textId="157FFAC5" w:rsidR="00A21027" w:rsidRDefault="00A21027" w:rsidP="00A21027">
      <w:r>
        <w:t>Az architektúra részeként szükségesnek érzem az alkalmazás alapját szolgáló adatmodell bemutatását. Foglalási rendszer lévén fontos volt megalkotni egyfajta „foglalási modellt”, ami alapján az alkalmazás készült.</w:t>
      </w:r>
    </w:p>
    <w:p w14:paraId="19ABDC06" w14:textId="373CED22" w:rsidR="00A21027" w:rsidRDefault="00A21027" w:rsidP="00A21027">
      <w:r>
        <w:t>Az én esetemben ez úgy valósult meg, hogy a felhasználó egy esemény egy ütemezését kiválasztva foglalhat az adott szolgáltató helyeire. Például moziban egy vetítés egy székére való jegyvásárlás. Egy másfajta modell lett volna a „folytonos foglalhatóság” megoldása. Például egy étterem asztalának foglalása adott órától adott óráig.</w:t>
      </w:r>
    </w:p>
    <w:p w14:paraId="37621070" w14:textId="70AB2377" w:rsidR="00A21027" w:rsidRDefault="00A811F1" w:rsidP="00A21027">
      <w:r>
        <w:t xml:space="preserve">Ez alapján az adatbázisom sémáját a </w:t>
      </w:r>
      <w:r>
        <w:fldChar w:fldCharType="begin"/>
      </w:r>
      <w:r>
        <w:instrText xml:space="preserve"> REF _Ref21819359 \h </w:instrText>
      </w:r>
      <w:r>
        <w:fldChar w:fldCharType="separate"/>
      </w:r>
      <w:r>
        <w:rPr>
          <w:noProof/>
        </w:rPr>
        <w:t>12</w:t>
      </w:r>
      <w:r>
        <w:t>. ábra</w:t>
      </w:r>
      <w:r>
        <w:fldChar w:fldCharType="end"/>
      </w:r>
      <w:r>
        <w:t xml:space="preserve"> mutatja be. Ahogy látható ez nem tartalmazza az ASP.NET </w:t>
      </w:r>
      <w:proofErr w:type="spellStart"/>
      <w:r>
        <w:t>Identityhez</w:t>
      </w:r>
      <w:proofErr w:type="spellEnd"/>
      <w:r>
        <w:t xml:space="preserve"> tartozó táblákat.</w:t>
      </w:r>
    </w:p>
    <w:p w14:paraId="6588D2D4" w14:textId="77777777" w:rsidR="00A811F1" w:rsidRDefault="00A811F1" w:rsidP="00A811F1">
      <w:pPr>
        <w:keepNext/>
        <w:jc w:val="center"/>
      </w:pPr>
      <w:r>
        <w:rPr>
          <w:noProof/>
        </w:rPr>
        <w:lastRenderedPageBreak/>
        <w:drawing>
          <wp:inline distT="0" distB="0" distL="0" distR="0" wp14:anchorId="2E67AF4A" wp14:editId="096FEBEA">
            <wp:extent cx="3790950" cy="287655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vMZBs9.jpg"/>
                    <pic:cNvPicPr/>
                  </pic:nvPicPr>
                  <pic:blipFill>
                    <a:blip r:embed="rId26">
                      <a:extLst>
                        <a:ext uri="{28A0092B-C50C-407E-A947-70E740481C1C}">
                          <a14:useLocalDpi xmlns:a14="http://schemas.microsoft.com/office/drawing/2010/main" val="0"/>
                        </a:ext>
                      </a:extLst>
                    </a:blip>
                    <a:stretch>
                      <a:fillRect/>
                    </a:stretch>
                  </pic:blipFill>
                  <pic:spPr>
                    <a:xfrm>
                      <a:off x="0" y="0"/>
                      <a:ext cx="3790950" cy="2876550"/>
                    </a:xfrm>
                    <a:prstGeom prst="rect">
                      <a:avLst/>
                    </a:prstGeom>
                  </pic:spPr>
                </pic:pic>
              </a:graphicData>
            </a:graphic>
          </wp:inline>
        </w:drawing>
      </w:r>
    </w:p>
    <w:bookmarkStart w:id="93" w:name="_Ref21819359"/>
    <w:p w14:paraId="22A1CAC7" w14:textId="083D1EB1" w:rsidR="00A811F1" w:rsidRDefault="00A811F1" w:rsidP="00A811F1">
      <w:pPr>
        <w:pStyle w:val="Kpalrs"/>
      </w:pPr>
      <w:r>
        <w:fldChar w:fldCharType="begin"/>
      </w:r>
      <w:r>
        <w:instrText xml:space="preserve"> SEQ ábra \* ARABIC </w:instrText>
      </w:r>
      <w:r>
        <w:fldChar w:fldCharType="separate"/>
      </w:r>
      <w:r>
        <w:rPr>
          <w:noProof/>
        </w:rPr>
        <w:t>12</w:t>
      </w:r>
      <w:r>
        <w:fldChar w:fldCharType="end"/>
      </w:r>
      <w:r>
        <w:t>. ábra</w:t>
      </w:r>
      <w:bookmarkEnd w:id="93"/>
      <w:r>
        <w:t xml:space="preserve"> Adatbázis séma</w:t>
      </w:r>
    </w:p>
    <w:p w14:paraId="2BCF2F5D" w14:textId="0D19AA4A" w:rsidR="00BE701E" w:rsidRDefault="00BE701E" w:rsidP="00BE701E">
      <w:r>
        <w:t>A</w:t>
      </w:r>
      <w:r w:rsidR="00B56A73">
        <w:t xml:space="preserve"> tejlesség igénye nélkül, a</w:t>
      </w:r>
      <w:r>
        <w:t xml:space="preserve"> fontosabb entitások a következők:</w:t>
      </w:r>
    </w:p>
    <w:p w14:paraId="0B116842" w14:textId="728B1F0B" w:rsidR="00BE701E" w:rsidRDefault="00BE701E" w:rsidP="00BE701E">
      <w:pPr>
        <w:pStyle w:val="Listaszerbekezds"/>
        <w:numPr>
          <w:ilvl w:val="0"/>
          <w:numId w:val="32"/>
        </w:numPr>
      </w:pPr>
      <w:proofErr w:type="spellStart"/>
      <w:r>
        <w:t>PendingBooking</w:t>
      </w:r>
      <w:proofErr w:type="spellEnd"/>
      <w:r>
        <w:t>: egy esemény ütemezéséhez tartozó foglalási szándék, ami tartalmazza a foglalni kívánt helyeket.</w:t>
      </w:r>
    </w:p>
    <w:p w14:paraId="5E32E407" w14:textId="0FB49453" w:rsidR="00BE701E" w:rsidRDefault="00BE701E" w:rsidP="00BE701E">
      <w:pPr>
        <w:pStyle w:val="Listaszerbekezds"/>
        <w:numPr>
          <w:ilvl w:val="0"/>
          <w:numId w:val="32"/>
        </w:numPr>
      </w:pPr>
      <w:proofErr w:type="spellStart"/>
      <w:r>
        <w:t>Booking</w:t>
      </w:r>
      <w:proofErr w:type="spellEnd"/>
      <w:r>
        <w:t>: maga a foglalást jelképező entitás.</w:t>
      </w:r>
    </w:p>
    <w:p w14:paraId="1DAAFF4F" w14:textId="356CC621" w:rsidR="00BE701E" w:rsidRDefault="00BE701E" w:rsidP="00BE701E">
      <w:pPr>
        <w:pStyle w:val="Listaszerbekezds"/>
        <w:numPr>
          <w:ilvl w:val="0"/>
          <w:numId w:val="32"/>
        </w:numPr>
      </w:pPr>
      <w:proofErr w:type="spellStart"/>
      <w:r>
        <w:t>ServicePlace</w:t>
      </w:r>
      <w:proofErr w:type="spellEnd"/>
      <w:r>
        <w:t>: egy szolgáltatáshoz tartozó helyt leíró entitás. Pozíciókból áll, amikre foglalás tehető és egy SVG képből.</w:t>
      </w:r>
    </w:p>
    <w:p w14:paraId="2AFD3C59" w14:textId="6A234D0D" w:rsidR="00B56A73" w:rsidRDefault="00BE701E" w:rsidP="00B56A73">
      <w:pPr>
        <w:pStyle w:val="Listaszerbekezds"/>
        <w:numPr>
          <w:ilvl w:val="0"/>
          <w:numId w:val="32"/>
        </w:numPr>
      </w:pPr>
      <w:proofErr w:type="spellStart"/>
      <w:r>
        <w:t>EventSchedule</w:t>
      </w:r>
      <w:proofErr w:type="spellEnd"/>
      <w:r>
        <w:t>: Esemény egy ütemezése.</w:t>
      </w:r>
    </w:p>
    <w:p w14:paraId="674FD658" w14:textId="3460758F" w:rsidR="00B56A73" w:rsidRPr="00BE701E" w:rsidRDefault="00B56A73" w:rsidP="00B56A73">
      <w:bookmarkStart w:id="94" w:name="_GoBack"/>
      <w:bookmarkEnd w:id="94"/>
    </w:p>
    <w:p w14:paraId="38DF0408" w14:textId="77777777" w:rsidR="00C85FE7" w:rsidRDefault="00C85FE7" w:rsidP="00C85FE7">
      <w:pPr>
        <w:pStyle w:val="Cmsor1"/>
      </w:pPr>
      <w:bookmarkStart w:id="95" w:name="_Toc20666710"/>
      <w:r>
        <w:lastRenderedPageBreak/>
        <w:t>Megvalósítás</w:t>
      </w:r>
      <w:bookmarkEnd w:id="95"/>
    </w:p>
    <w:p w14:paraId="5EAA7727" w14:textId="77777777" w:rsidR="00C85FE7" w:rsidRPr="00C85FE7" w:rsidRDefault="008B2F95" w:rsidP="00C85FE7">
      <w:pPr>
        <w:pStyle w:val="Cmsor1"/>
      </w:pPr>
      <w:bookmarkStart w:id="96" w:name="_Toc20666711"/>
      <w:r>
        <w:lastRenderedPageBreak/>
        <w:t>Értékelés</w:t>
      </w:r>
      <w:bookmarkEnd w:id="96"/>
    </w:p>
    <w:p w14:paraId="4CAA019D" w14:textId="77777777" w:rsidR="00DC1CF9" w:rsidRDefault="00DC1CF9">
      <w:pPr>
        <w:pStyle w:val="Cmsor1"/>
      </w:pPr>
      <w:bookmarkStart w:id="97" w:name="_Toc20666712"/>
      <w:r>
        <w:lastRenderedPageBreak/>
        <w:t>Irodalomjegyzék</w:t>
      </w:r>
      <w:bookmarkEnd w:id="97"/>
    </w:p>
    <w:p w14:paraId="310CB3D6" w14:textId="77777777" w:rsidR="00DC1CF9" w:rsidRDefault="00DC1CF9">
      <w:pPr>
        <w:rPr>
          <w:noProof/>
          <w:sz w:val="20"/>
          <w:szCs w:val="20"/>
          <w:lang w:eastAsia="hu-H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DC1CF9" w14:paraId="0571F5CF" w14:textId="77777777">
        <w:trPr>
          <w:divId w:val="949169100"/>
          <w:tblCellSpacing w:w="15" w:type="dxa"/>
        </w:trPr>
        <w:tc>
          <w:tcPr>
            <w:tcW w:w="50" w:type="pct"/>
            <w:hideMark/>
          </w:tcPr>
          <w:p w14:paraId="4F5BDD60" w14:textId="77777777" w:rsidR="00DC1CF9" w:rsidRDefault="00DC1CF9">
            <w:pPr>
              <w:pStyle w:val="Irodalomjegyzk"/>
              <w:rPr>
                <w:noProof/>
              </w:rPr>
            </w:pPr>
            <w:r>
              <w:rPr>
                <w:noProof/>
              </w:rPr>
              <w:t xml:space="preserve">[1] </w:t>
            </w:r>
          </w:p>
        </w:tc>
        <w:tc>
          <w:tcPr>
            <w:tcW w:w="0" w:type="auto"/>
            <w:hideMark/>
          </w:tcPr>
          <w:p w14:paraId="12489467" w14:textId="77777777" w:rsidR="00DC1CF9" w:rsidRDefault="00DC1CF9">
            <w:pPr>
              <w:pStyle w:val="Irodalomjegyzk"/>
              <w:rPr>
                <w:noProof/>
              </w:rPr>
            </w:pPr>
            <w:r>
              <w:rPr>
                <w:noProof/>
              </w:rPr>
              <w:t>Angular, „Angular - Components,” Angular, 28 09 2019. [Online]. Available: https://angular.io/guide/architecture-components.</w:t>
            </w:r>
          </w:p>
        </w:tc>
      </w:tr>
      <w:tr w:rsidR="00DC1CF9" w14:paraId="08DAFE6D" w14:textId="77777777">
        <w:trPr>
          <w:divId w:val="949169100"/>
          <w:tblCellSpacing w:w="15" w:type="dxa"/>
        </w:trPr>
        <w:tc>
          <w:tcPr>
            <w:tcW w:w="50" w:type="pct"/>
            <w:hideMark/>
          </w:tcPr>
          <w:p w14:paraId="7FEFB720" w14:textId="77777777" w:rsidR="00DC1CF9" w:rsidRDefault="00DC1CF9">
            <w:pPr>
              <w:pStyle w:val="Irodalomjegyzk"/>
              <w:rPr>
                <w:noProof/>
              </w:rPr>
            </w:pPr>
            <w:r>
              <w:rPr>
                <w:noProof/>
              </w:rPr>
              <w:t xml:space="preserve">[2] </w:t>
            </w:r>
          </w:p>
        </w:tc>
        <w:tc>
          <w:tcPr>
            <w:tcW w:w="0" w:type="auto"/>
            <w:hideMark/>
          </w:tcPr>
          <w:p w14:paraId="2A5137EB" w14:textId="77777777" w:rsidR="00DC1CF9" w:rsidRDefault="00DC1CF9">
            <w:pPr>
              <w:pStyle w:val="Irodalomjegyzk"/>
              <w:rPr>
                <w:noProof/>
              </w:rPr>
            </w:pPr>
            <w:r>
              <w:rPr>
                <w:noProof/>
              </w:rPr>
              <w:t>Angular, „Angular - Introduction to modules,” 28 09 2019. [Online]. Available: https://angular.io/guide/architecture-modules#introduction-to-modules.</w:t>
            </w:r>
          </w:p>
        </w:tc>
      </w:tr>
      <w:tr w:rsidR="00DC1CF9" w14:paraId="5DA70358" w14:textId="77777777">
        <w:trPr>
          <w:divId w:val="949169100"/>
          <w:tblCellSpacing w:w="15" w:type="dxa"/>
        </w:trPr>
        <w:tc>
          <w:tcPr>
            <w:tcW w:w="50" w:type="pct"/>
            <w:hideMark/>
          </w:tcPr>
          <w:p w14:paraId="545F5D16" w14:textId="77777777" w:rsidR="00DC1CF9" w:rsidRDefault="00DC1CF9">
            <w:pPr>
              <w:pStyle w:val="Irodalomjegyzk"/>
              <w:rPr>
                <w:noProof/>
              </w:rPr>
            </w:pPr>
            <w:r>
              <w:rPr>
                <w:noProof/>
              </w:rPr>
              <w:t xml:space="preserve">[3] </w:t>
            </w:r>
          </w:p>
        </w:tc>
        <w:tc>
          <w:tcPr>
            <w:tcW w:w="0" w:type="auto"/>
            <w:hideMark/>
          </w:tcPr>
          <w:p w14:paraId="6982E563" w14:textId="77777777" w:rsidR="00DC1CF9" w:rsidRDefault="00DC1CF9">
            <w:pPr>
              <w:pStyle w:val="Irodalomjegyzk"/>
              <w:rPr>
                <w:noProof/>
              </w:rPr>
            </w:pPr>
            <w:r>
              <w:rPr>
                <w:noProof/>
              </w:rPr>
              <w:t>Microsoft, „Database Providers,” Microsoft, [Online]. Available: https://docs.microsoft.com/en-us/ef/core/providers/. [Hozzáférés dátuma: 28 09 2019].</w:t>
            </w:r>
          </w:p>
        </w:tc>
      </w:tr>
      <w:tr w:rsidR="00DC1CF9" w14:paraId="6C46FD3F" w14:textId="77777777">
        <w:trPr>
          <w:divId w:val="949169100"/>
          <w:tblCellSpacing w:w="15" w:type="dxa"/>
        </w:trPr>
        <w:tc>
          <w:tcPr>
            <w:tcW w:w="50" w:type="pct"/>
            <w:hideMark/>
          </w:tcPr>
          <w:p w14:paraId="6B3834E3" w14:textId="77777777" w:rsidR="00DC1CF9" w:rsidRDefault="00DC1CF9">
            <w:pPr>
              <w:pStyle w:val="Irodalomjegyzk"/>
              <w:rPr>
                <w:noProof/>
              </w:rPr>
            </w:pPr>
            <w:r>
              <w:rPr>
                <w:noProof/>
              </w:rPr>
              <w:t xml:space="preserve">[4] </w:t>
            </w:r>
          </w:p>
        </w:tc>
        <w:tc>
          <w:tcPr>
            <w:tcW w:w="0" w:type="auto"/>
            <w:hideMark/>
          </w:tcPr>
          <w:p w14:paraId="6651D436" w14:textId="77777777" w:rsidR="00DC1CF9" w:rsidRDefault="00DC1CF9">
            <w:pPr>
              <w:pStyle w:val="Irodalomjegyzk"/>
              <w:rPr>
                <w:noProof/>
              </w:rPr>
            </w:pPr>
            <w:r>
              <w:rPr>
                <w:noProof/>
              </w:rPr>
              <w:t>Microsoft, „Overview of ASP.NET Core MVC,” Microsoft, [Online]. Available: https://docs.microsoft.com/en-us/aspnet/core/mvc/overview?view=aspnetcore-3.0. [Hozzáférés dátuma: 28 09 2019].</w:t>
            </w:r>
          </w:p>
        </w:tc>
      </w:tr>
      <w:tr w:rsidR="00DC1CF9" w14:paraId="05C8C3CB" w14:textId="77777777">
        <w:trPr>
          <w:divId w:val="949169100"/>
          <w:tblCellSpacing w:w="15" w:type="dxa"/>
        </w:trPr>
        <w:tc>
          <w:tcPr>
            <w:tcW w:w="50" w:type="pct"/>
            <w:hideMark/>
          </w:tcPr>
          <w:p w14:paraId="7A6E4DB9" w14:textId="77777777" w:rsidR="00DC1CF9" w:rsidRDefault="00DC1CF9">
            <w:pPr>
              <w:pStyle w:val="Irodalomjegyzk"/>
              <w:rPr>
                <w:noProof/>
              </w:rPr>
            </w:pPr>
            <w:r>
              <w:rPr>
                <w:noProof/>
              </w:rPr>
              <w:t xml:space="preserve">[5] </w:t>
            </w:r>
          </w:p>
        </w:tc>
        <w:tc>
          <w:tcPr>
            <w:tcW w:w="0" w:type="auto"/>
            <w:hideMark/>
          </w:tcPr>
          <w:p w14:paraId="74A8AB83" w14:textId="77777777" w:rsidR="00DC1CF9" w:rsidRDefault="00DC1CF9">
            <w:pPr>
              <w:pStyle w:val="Irodalomjegyzk"/>
              <w:rPr>
                <w:noProof/>
              </w:rPr>
            </w:pPr>
            <w:r>
              <w:rPr>
                <w:noProof/>
              </w:rPr>
              <w:t>Microsoft, „ASP.NET Core Middleware,” Microsoft, [Online]. Available: https://docs.microsoft.com/en-us/aspnet/core/fundamentals/middleware/?view=aspnetcore-3.0. [Hozzáférés dátuma: 28 09 2019].</w:t>
            </w:r>
          </w:p>
        </w:tc>
      </w:tr>
      <w:tr w:rsidR="00DC1CF9" w14:paraId="273B8992" w14:textId="77777777">
        <w:trPr>
          <w:divId w:val="949169100"/>
          <w:tblCellSpacing w:w="15" w:type="dxa"/>
        </w:trPr>
        <w:tc>
          <w:tcPr>
            <w:tcW w:w="50" w:type="pct"/>
            <w:hideMark/>
          </w:tcPr>
          <w:p w14:paraId="020BF853" w14:textId="77777777" w:rsidR="00DC1CF9" w:rsidRDefault="00DC1CF9">
            <w:pPr>
              <w:pStyle w:val="Irodalomjegyzk"/>
              <w:rPr>
                <w:noProof/>
              </w:rPr>
            </w:pPr>
            <w:r>
              <w:rPr>
                <w:noProof/>
              </w:rPr>
              <w:t xml:space="preserve">[6] </w:t>
            </w:r>
          </w:p>
        </w:tc>
        <w:tc>
          <w:tcPr>
            <w:tcW w:w="0" w:type="auto"/>
            <w:hideMark/>
          </w:tcPr>
          <w:p w14:paraId="204236C3" w14:textId="77777777" w:rsidR="00DC1CF9" w:rsidRDefault="00DC1CF9">
            <w:pPr>
              <w:pStyle w:val="Irodalomjegyzk"/>
              <w:rPr>
                <w:noProof/>
              </w:rPr>
            </w:pPr>
            <w:r>
              <w:rPr>
                <w:noProof/>
              </w:rPr>
              <w:t>IETF, „The WebSocket Protocol,” [Online]. Available: https://tools.ietf.org/html/rfc6455. [Hozzáférés dátuma: 28 09 2019].</w:t>
            </w:r>
          </w:p>
        </w:tc>
      </w:tr>
    </w:tbl>
    <w:p w14:paraId="32196F65" w14:textId="77777777" w:rsidR="00DC1CF9" w:rsidRDefault="00DC1CF9">
      <w:pPr>
        <w:divId w:val="949169100"/>
        <w:rPr>
          <w:noProof/>
        </w:rPr>
      </w:pPr>
    </w:p>
    <w:p w14:paraId="14D348DD" w14:textId="77777777" w:rsidR="00DC1CF9" w:rsidRDefault="00DC1CF9"/>
    <w:p w14:paraId="089F1198" w14:textId="77777777" w:rsidR="00B4104A" w:rsidRDefault="00B4104A" w:rsidP="00700E3A">
      <w:pPr>
        <w:pStyle w:val="Cmsor1"/>
      </w:pPr>
      <w:bookmarkStart w:id="98" w:name="_Toc20666713"/>
      <w:r>
        <w:lastRenderedPageBreak/>
        <w:t>Utolsó simítások</w:t>
      </w:r>
      <w:bookmarkEnd w:id="13"/>
      <w:bookmarkEnd w:id="98"/>
    </w:p>
    <w:p w14:paraId="59729663" w14:textId="77777777" w:rsidR="0037381F" w:rsidRDefault="0037381F" w:rsidP="0037381F">
      <w:r>
        <w:t>Miután elkészültünk a dokumentációval, ne felejtsük el a következő lépéseket:</w:t>
      </w:r>
    </w:p>
    <w:p w14:paraId="1C002736"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4CED14E3"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3E47333D"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4C857EC8" w14:textId="77777777" w:rsidR="00DC1CF9" w:rsidRDefault="00DC1CF9">
      <w:pPr>
        <w:divId w:val="1059478811"/>
      </w:pPr>
    </w:p>
    <w:sectPr w:rsidR="00DC1CF9"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19-09-29T18:17:00Z" w:initials="U">
    <w:p w14:paraId="263CB582" w14:textId="77777777" w:rsidR="00230EF5" w:rsidRDefault="00230EF5">
      <w:pPr>
        <w:pStyle w:val="Jegyzetszveg"/>
      </w:pPr>
      <w:r>
        <w:rPr>
          <w:rStyle w:val="Jegyzethivatkozs"/>
        </w:rPr>
        <w:annotationRef/>
      </w:r>
      <w:r>
        <w:t xml:space="preserve">Én tennék pontot a főcímek előtti számok után is. Az alcímek utáni számoknál is van. (ezek sorszámnevek) </w:t>
      </w:r>
    </w:p>
  </w:comment>
  <w:comment w:id="5" w:author="User" w:date="2019-09-29T18:33:00Z" w:initials="U">
    <w:p w14:paraId="5D6B173C" w14:textId="77777777" w:rsidR="00230EF5" w:rsidRDefault="00230EF5">
      <w:pPr>
        <w:pStyle w:val="Jegyzetszveg"/>
      </w:pPr>
      <w:r>
        <w:rPr>
          <w:rStyle w:val="Jegyzethivatkozs"/>
        </w:rPr>
        <w:annotationRef/>
      </w:r>
      <w:r>
        <w:t>Kell a pont, sorszámnév.</w:t>
      </w:r>
    </w:p>
  </w:comment>
  <w:comment w:id="6" w:author="User" w:date="2019-09-29T18:35:00Z" w:initials="U">
    <w:p w14:paraId="5014A774" w14:textId="29A92D8B" w:rsidR="00230EF5" w:rsidRDefault="00230EF5">
      <w:pPr>
        <w:pStyle w:val="Jegyzetszveg"/>
      </w:pPr>
      <w:r>
        <w:rPr>
          <w:rStyle w:val="Jegyzethivatkozs"/>
        </w:rPr>
        <w:annotationRef/>
      </w:r>
      <w:r>
        <w:rPr>
          <w:rStyle w:val="Jegyzethivatkozs"/>
        </w:rPr>
        <w:t>Írnék még egy bevezető mondatot: A modern, 21. századi társadalomban a mindennapi élet széles területein általánossá vált az online számítógépes szoftverek alkalmazása, például termékeket rendelünk, banki tranzakciókat hajtunk végre, stb. Napjainkban ….</w:t>
      </w:r>
    </w:p>
  </w:comment>
  <w:comment w:id="7" w:author="User" w:date="2019-09-29T18:56:00Z" w:initials="U">
    <w:p w14:paraId="50780F15" w14:textId="13D8FA4A" w:rsidR="00230EF5" w:rsidRDefault="00230EF5">
      <w:pPr>
        <w:pStyle w:val="Jegyzetszveg"/>
      </w:pPr>
      <w:r>
        <w:rPr>
          <w:rStyle w:val="Jegyzethivatkozs"/>
        </w:rPr>
        <w:annotationRef/>
      </w:r>
      <w:r>
        <w:t>… ez egy cross-platform webfejlesztési keretrendszer, ami jól …. Frameworkhöz és népszerű a felhasználók között.</w:t>
      </w:r>
    </w:p>
  </w:comment>
  <w:comment w:id="8" w:author="User" w:date="2019-09-29T18:58:00Z" w:initials="U">
    <w:p w14:paraId="74DC731A" w14:textId="77777777" w:rsidR="00230EF5" w:rsidRDefault="00230EF5" w:rsidP="00824AD5">
      <w:pPr>
        <w:pStyle w:val="Jegyzetszveg"/>
      </w:pPr>
      <w:r>
        <w:rPr>
          <w:rStyle w:val="Jegyzethivatkozs"/>
        </w:rPr>
        <w:annotationRef/>
      </w:r>
      <w:r>
        <w:t>… után ábrák segítségével szemléltetem a rendszer architektúráját …</w:t>
      </w:r>
    </w:p>
  </w:comment>
  <w:comment w:id="9" w:author="User" w:date="2019-09-29T18:59:00Z" w:initials="U">
    <w:p w14:paraId="3C3F347D" w14:textId="41BB6530" w:rsidR="00230EF5" w:rsidRDefault="00230EF5">
      <w:pPr>
        <w:pStyle w:val="Jegyzetszveg"/>
      </w:pPr>
      <w:r>
        <w:rPr>
          <w:rStyle w:val="Jegyzethivatkozs"/>
        </w:rPr>
        <w:annotationRef/>
      </w:r>
      <w:r>
        <w:t>… tesztek is.</w:t>
      </w:r>
    </w:p>
  </w:comment>
  <w:comment w:id="17" w:author="User" w:date="2019-09-29T19:11:00Z" w:initials="U">
    <w:p w14:paraId="07224CFC" w14:textId="0129DF97" w:rsidR="00230EF5" w:rsidRDefault="00230EF5">
      <w:pPr>
        <w:pStyle w:val="Jegyzetszveg"/>
      </w:pPr>
      <w:r>
        <w:rPr>
          <w:rStyle w:val="Jegyzethivatkozs"/>
        </w:rPr>
        <w:annotationRef/>
      </w:r>
      <w:r>
        <w:t>… kezelésére is ad megoldásokat.</w:t>
      </w:r>
    </w:p>
  </w:comment>
  <w:comment w:id="18" w:author="User" w:date="2019-09-29T19:13:00Z" w:initials="U">
    <w:p w14:paraId="3E734B58" w14:textId="3777CB92" w:rsidR="00230EF5" w:rsidRDefault="00230EF5">
      <w:pPr>
        <w:pStyle w:val="Jegyzetszveg"/>
      </w:pPr>
      <w:r>
        <w:rPr>
          <w:rStyle w:val="Jegyzethivatkozs"/>
        </w:rPr>
        <w:annotationRef/>
      </w:r>
      <w:r>
        <w:t>… nyelv önmagában nem …</w:t>
      </w:r>
    </w:p>
  </w:comment>
  <w:comment w:id="19" w:author="User" w:date="2019-09-29T19:13:00Z" w:initials="U">
    <w:p w14:paraId="09C9783C" w14:textId="1DD241F1" w:rsidR="00230EF5" w:rsidRDefault="00230EF5">
      <w:pPr>
        <w:pStyle w:val="Jegyzetszveg"/>
      </w:pPr>
      <w:r>
        <w:rPr>
          <w:rStyle w:val="Jegyzethivatkozs"/>
        </w:rPr>
        <w:annotationRef/>
      </w:r>
      <w:r>
        <w:t>Ide nem kell vessző.</w:t>
      </w:r>
    </w:p>
  </w:comment>
  <w:comment w:id="20" w:author="User" w:date="2019-09-29T19:13:00Z" w:initials="U">
    <w:p w14:paraId="26388089" w14:textId="2F6E96E4" w:rsidR="00230EF5" w:rsidRDefault="00230EF5">
      <w:pPr>
        <w:pStyle w:val="Jegyzetszveg"/>
      </w:pPr>
      <w:r>
        <w:rPr>
          <w:rStyle w:val="Jegyzethivatkozs"/>
        </w:rPr>
        <w:annotationRef/>
      </w:r>
      <w:r>
        <w:t>…. eszközöket, ezekhez a host ….</w:t>
      </w:r>
    </w:p>
  </w:comment>
  <w:comment w:id="21" w:author="User" w:date="2019-09-29T19:14:00Z" w:initials="U">
    <w:p w14:paraId="635866A2" w14:textId="14585C28" w:rsidR="00230EF5" w:rsidRDefault="00230EF5">
      <w:pPr>
        <w:pStyle w:val="Jegyzetszveg"/>
      </w:pPr>
      <w:r>
        <w:rPr>
          <w:rStyle w:val="Jegyzethivatkozs"/>
        </w:rPr>
        <w:annotationRef/>
      </w:r>
      <w:r>
        <w:t>A JS programozási nyelv …</w:t>
      </w:r>
    </w:p>
  </w:comment>
  <w:comment w:id="23" w:author="User" w:date="2019-09-29T19:27:00Z" w:initials="U">
    <w:p w14:paraId="5455256E" w14:textId="7F0987B7" w:rsidR="00230EF5" w:rsidRDefault="00230EF5">
      <w:pPr>
        <w:pStyle w:val="Jegyzetszveg"/>
      </w:pPr>
      <w:r>
        <w:rPr>
          <w:rStyle w:val="Jegyzethivatkozs"/>
        </w:rPr>
        <w:annotationRef/>
      </w:r>
      <w:r>
        <w:t>A két mondatot összevonnám.</w:t>
      </w:r>
    </w:p>
  </w:comment>
  <w:comment w:id="25" w:author="User" w:date="2019-09-29T19:29:00Z" w:initials="U">
    <w:p w14:paraId="2D4F47B7" w14:textId="729DDF55" w:rsidR="00230EF5" w:rsidRDefault="00230EF5">
      <w:pPr>
        <w:pStyle w:val="Jegyzetszveg"/>
      </w:pPr>
      <w:r>
        <w:rPr>
          <w:rStyle w:val="Jegyzethivatkozs"/>
        </w:rPr>
        <w:annotationRef/>
      </w:r>
      <w:r>
        <w:t>… cross-platform, mely segítségével …</w:t>
      </w:r>
    </w:p>
  </w:comment>
  <w:comment w:id="27" w:author="User" w:date="2019-09-29T19:30:00Z" w:initials="U">
    <w:p w14:paraId="2C8A046F" w14:textId="2DE713EA" w:rsidR="00230EF5" w:rsidRDefault="00230EF5">
      <w:pPr>
        <w:pStyle w:val="Jegyzetszveg"/>
      </w:pPr>
      <w:r>
        <w:rPr>
          <w:rStyle w:val="Jegyzethivatkozs"/>
        </w:rPr>
        <w:annotationRef/>
      </w:r>
      <w:r>
        <w:t>nem kell vessző</w:t>
      </w:r>
    </w:p>
  </w:comment>
  <w:comment w:id="28" w:author="User" w:date="2019-09-29T19:30:00Z" w:initials="U">
    <w:p w14:paraId="14F3C9C2" w14:textId="437F575B" w:rsidR="00230EF5" w:rsidRDefault="00230EF5">
      <w:pPr>
        <w:pStyle w:val="Jegyzetszveg"/>
      </w:pPr>
      <w:r>
        <w:rPr>
          <w:rStyle w:val="Jegyzethivatkozs"/>
        </w:rPr>
        <w:annotationRef/>
      </w:r>
      <w:r>
        <w:rPr>
          <w:rStyle w:val="Jegyzethivatkozs"/>
        </w:rPr>
        <w:t>… kell, hogy legyen …</w:t>
      </w:r>
    </w:p>
  </w:comment>
  <w:comment w:id="29" w:author="User" w:date="2019-09-29T19:31:00Z" w:initials="U">
    <w:p w14:paraId="074713A1" w14:textId="700E74E6" w:rsidR="00230EF5" w:rsidRDefault="00230EF5">
      <w:pPr>
        <w:pStyle w:val="Jegyzetszveg"/>
      </w:pPr>
      <w:r>
        <w:rPr>
          <w:rStyle w:val="Jegyzethivatkozs"/>
        </w:rPr>
        <w:annotationRef/>
      </w:r>
      <w:r>
        <w:t>nem kell vessző</w:t>
      </w:r>
    </w:p>
  </w:comment>
  <w:comment w:id="31" w:author="User" w:date="2019-09-29T19:43:00Z" w:initials="U">
    <w:p w14:paraId="278E0252" w14:textId="1121EA4B" w:rsidR="00230EF5" w:rsidRDefault="00230EF5">
      <w:pPr>
        <w:pStyle w:val="Jegyzetszveg"/>
      </w:pPr>
      <w:r>
        <w:rPr>
          <w:rStyle w:val="Jegyzethivatkozs"/>
        </w:rPr>
        <w:annotationRef/>
      </w:r>
      <w:r>
        <w:t>nem kell vessző</w:t>
      </w:r>
    </w:p>
  </w:comment>
  <w:comment w:id="32" w:author="User" w:date="2019-09-29T19:43:00Z" w:initials="U">
    <w:p w14:paraId="5D260813" w14:textId="143B623A" w:rsidR="00230EF5" w:rsidRDefault="00230EF5">
      <w:pPr>
        <w:pStyle w:val="Jegyzetszveg"/>
      </w:pPr>
      <w:r>
        <w:rPr>
          <w:rStyle w:val="Jegyzethivatkozs"/>
        </w:rPr>
        <w:annotationRef/>
      </w:r>
      <w:r>
        <w:t>beépítve?</w:t>
      </w:r>
    </w:p>
  </w:comment>
  <w:comment w:id="33" w:author="User" w:date="2019-09-29T19:44:00Z" w:initials="U">
    <w:p w14:paraId="0F8F9769" w14:textId="102B8770" w:rsidR="00230EF5" w:rsidRDefault="00230EF5">
      <w:pPr>
        <w:pStyle w:val="Jegyzetszveg"/>
      </w:pPr>
      <w:r>
        <w:rPr>
          <w:rStyle w:val="Jegyzethivatkozs"/>
        </w:rPr>
        <w:annotationRef/>
      </w:r>
      <w:r>
        <w:t>meta adat</w:t>
      </w:r>
    </w:p>
  </w:comment>
  <w:comment w:id="35" w:author="User" w:date="2019-09-29T19:46:00Z" w:initials="U">
    <w:p w14:paraId="0C9B52A0" w14:textId="2B0C24D0" w:rsidR="00230EF5" w:rsidRDefault="00230EF5">
      <w:pPr>
        <w:pStyle w:val="Jegyzetszveg"/>
      </w:pPr>
      <w:r>
        <w:rPr>
          <w:rStyle w:val="Jegyzethivatkozs"/>
        </w:rPr>
        <w:annotationRef/>
      </w:r>
      <w:r>
        <w:t>meta adatban</w:t>
      </w:r>
    </w:p>
  </w:comment>
  <w:comment w:id="36" w:author="User" w:date="2019-09-29T19:47:00Z" w:initials="U">
    <w:p w14:paraId="21161F01" w14:textId="1987DEAA" w:rsidR="00230EF5" w:rsidRDefault="00230EF5">
      <w:pPr>
        <w:pStyle w:val="Jegyzetszveg"/>
      </w:pPr>
      <w:r>
        <w:rPr>
          <w:rStyle w:val="Jegyzethivatkozs"/>
        </w:rPr>
        <w:annotationRef/>
      </w:r>
      <w:r>
        <w:t>… meghatározza, hogy melyik …</w:t>
      </w:r>
    </w:p>
  </w:comment>
  <w:comment w:id="38" w:author="User" w:date="2019-09-29T19:48:00Z" w:initials="U">
    <w:p w14:paraId="4459191E" w14:textId="1BA220D4" w:rsidR="00230EF5" w:rsidRDefault="00230EF5">
      <w:pPr>
        <w:pStyle w:val="Jegyzetszveg"/>
      </w:pPr>
      <w:r>
        <w:rPr>
          <w:rStyle w:val="Jegyzethivatkozs"/>
        </w:rPr>
        <w:annotationRef/>
      </w:r>
      <w:r>
        <w:t>más néven</w:t>
      </w:r>
    </w:p>
  </w:comment>
  <w:comment w:id="39" w:author="User" w:date="2019-09-29T19:48:00Z" w:initials="U">
    <w:p w14:paraId="0798A7FF" w14:textId="4F4CC161" w:rsidR="00230EF5" w:rsidRDefault="00230EF5">
      <w:pPr>
        <w:pStyle w:val="Jegyzetszveg"/>
      </w:pPr>
      <w:r>
        <w:rPr>
          <w:rStyle w:val="Jegyzethivatkozs"/>
        </w:rPr>
        <w:annotationRef/>
      </w:r>
      <w:r>
        <w:t>talán ide kell vessző</w:t>
      </w:r>
    </w:p>
  </w:comment>
  <w:comment w:id="40" w:author="User" w:date="2019-09-29T19:49:00Z" w:initials="U">
    <w:p w14:paraId="10C97EA1" w14:textId="15C3B71C" w:rsidR="00230EF5" w:rsidRDefault="00230EF5">
      <w:pPr>
        <w:pStyle w:val="Jegyzetszveg"/>
      </w:pPr>
      <w:r>
        <w:rPr>
          <w:rStyle w:val="Jegyzethivatkozs"/>
        </w:rPr>
        <w:annotationRef/>
      </w:r>
      <w:r w:rsidRPr="00725ED7">
        <w:rPr>
          <w:i/>
        </w:rPr>
        <w:t>}</w:t>
      </w:r>
    </w:p>
  </w:comment>
  <w:comment w:id="41" w:author="User" w:date="2019-09-29T19:52:00Z" w:initials="U">
    <w:p w14:paraId="556B9BEF" w14:textId="23EEA273" w:rsidR="00230EF5" w:rsidRDefault="00230EF5">
      <w:pPr>
        <w:pStyle w:val="Jegyzetszveg"/>
      </w:pPr>
      <w:r>
        <w:rPr>
          <w:rStyle w:val="Jegyzethivatkozs"/>
        </w:rPr>
        <w:annotationRef/>
      </w:r>
      <w:r>
        <w:t>… eseményre és az igazi kétirányú adatkötést pedig az ng-modell szolgáltatja.</w:t>
      </w:r>
    </w:p>
  </w:comment>
  <w:comment w:id="43" w:author="User" w:date="2019-09-29T19:55:00Z" w:initials="U">
    <w:p w14:paraId="47EA7D57" w14:textId="0F4A15FE" w:rsidR="00230EF5" w:rsidRDefault="00230EF5">
      <w:pPr>
        <w:pStyle w:val="Jegyzetszveg"/>
      </w:pPr>
      <w:r>
        <w:rPr>
          <w:rStyle w:val="Jegyzethivatkozs"/>
        </w:rPr>
        <w:annotationRef/>
      </w:r>
      <w:r>
        <w:t>tevékenységekkel (a szó ismétlés elkerülése végett)</w:t>
      </w:r>
    </w:p>
  </w:comment>
  <w:comment w:id="44" w:author="User" w:date="2019-09-29T19:56:00Z" w:initials="U">
    <w:p w14:paraId="283A7323" w14:textId="281ED2A2" w:rsidR="00230EF5" w:rsidRDefault="00230EF5">
      <w:pPr>
        <w:pStyle w:val="Jegyzetszveg"/>
      </w:pPr>
      <w:r>
        <w:rPr>
          <w:rStyle w:val="Jegyzethivatkozs"/>
        </w:rPr>
        <w:annotationRef/>
      </w:r>
      <w:r>
        <w:t>nem kell vessző</w:t>
      </w:r>
    </w:p>
  </w:comment>
  <w:comment w:id="45" w:author="User" w:date="2019-09-29T19:56:00Z" w:initials="U">
    <w:p w14:paraId="02357C6F" w14:textId="09A0224F" w:rsidR="00230EF5" w:rsidRDefault="00230EF5">
      <w:pPr>
        <w:pStyle w:val="Jegyzetszveg"/>
      </w:pPr>
      <w:r>
        <w:rPr>
          <w:rStyle w:val="Jegyzethivatkozs"/>
        </w:rPr>
        <w:annotationRef/>
      </w:r>
      <w:r>
        <w:t>keretrendszerben</w:t>
      </w:r>
    </w:p>
  </w:comment>
  <w:comment w:id="47" w:author="User" w:date="2019-09-29T19:57:00Z" w:initials="U">
    <w:p w14:paraId="4D9F6D63" w14:textId="7E7145B6" w:rsidR="00230EF5" w:rsidRDefault="00230EF5">
      <w:pPr>
        <w:pStyle w:val="Jegyzetszveg"/>
      </w:pPr>
      <w:r>
        <w:rPr>
          <w:rStyle w:val="Jegyzethivatkozs"/>
        </w:rPr>
        <w:annotationRef/>
      </w:r>
      <w:r>
        <w:t xml:space="preserve">és </w:t>
      </w:r>
    </w:p>
  </w:comment>
  <w:comment w:id="48" w:author="User" w:date="2019-09-29T19:59:00Z" w:initials="U">
    <w:p w14:paraId="5A8C50F3" w14:textId="2D4F3D4B" w:rsidR="00230EF5" w:rsidRDefault="00230EF5">
      <w:pPr>
        <w:pStyle w:val="Jegyzetszveg"/>
      </w:pPr>
      <w:r>
        <w:rPr>
          <w:rStyle w:val="Jegyzethivatkozs"/>
        </w:rPr>
        <w:annotationRef/>
      </w:r>
      <w:r>
        <w:t>nem kell vessző</w:t>
      </w:r>
    </w:p>
  </w:comment>
  <w:comment w:id="51" w:author="User" w:date="2019-09-29T20:00:00Z" w:initials="U">
    <w:p w14:paraId="53EF32BF" w14:textId="6B5ABB20" w:rsidR="00230EF5" w:rsidRDefault="00230EF5">
      <w:pPr>
        <w:pStyle w:val="Jegyzetszveg"/>
      </w:pPr>
      <w:r>
        <w:rPr>
          <w:rStyle w:val="Jegyzethivatkozs"/>
        </w:rPr>
        <w:annotationRef/>
      </w:r>
      <w:r>
        <w:t>nem kell vessző</w:t>
      </w:r>
    </w:p>
  </w:comment>
  <w:comment w:id="54" w:author="User" w:date="2019-09-29T20:05:00Z" w:initials="U">
    <w:p w14:paraId="72D103C3" w14:textId="70BD4146" w:rsidR="00230EF5" w:rsidRDefault="00230EF5">
      <w:pPr>
        <w:pStyle w:val="Jegyzetszveg"/>
      </w:pPr>
      <w:r>
        <w:rPr>
          <w:rStyle w:val="Jegyzethivatkozs"/>
        </w:rPr>
        <w:annotationRef/>
      </w:r>
      <w:r>
        <w:t>ide nem raknék vesszőket</w:t>
      </w:r>
    </w:p>
  </w:comment>
  <w:comment w:id="55" w:author="User" w:date="2019-09-29T20:06:00Z" w:initials="U">
    <w:p w14:paraId="35649C38" w14:textId="045AC2E8" w:rsidR="00230EF5" w:rsidRDefault="00230EF5">
      <w:pPr>
        <w:pStyle w:val="Jegyzetszveg"/>
      </w:pPr>
      <w:r>
        <w:rPr>
          <w:rStyle w:val="Jegyzethivatkozs"/>
        </w:rPr>
        <w:annotationRef/>
      </w:r>
      <w:r>
        <w:t>lett a</w:t>
      </w:r>
    </w:p>
  </w:comment>
  <w:comment w:id="56" w:author="User" w:date="2019-09-29T20:08:00Z" w:initials="U">
    <w:p w14:paraId="28F3E8D8" w14:textId="7DDC5F34" w:rsidR="00230EF5" w:rsidRDefault="00230EF5">
      <w:pPr>
        <w:pStyle w:val="Jegyzetszveg"/>
      </w:pPr>
      <w:r>
        <w:rPr>
          <w:rStyle w:val="Jegyzethivatkozs"/>
        </w:rPr>
        <w:annotationRef/>
      </w:r>
      <w:r>
        <w:t xml:space="preserve"> Nem teljesen értem nyelvtanilag a felsorolást, de lehet, hogy így jó, csak nem értem a fogalmakat.</w:t>
      </w:r>
    </w:p>
  </w:comment>
  <w:comment w:id="57" w:author="Berta Balázs" w:date="2019-09-30T13:27:00Z" w:initials="BB">
    <w:p w14:paraId="77A260E1" w14:textId="2531199F" w:rsidR="00230EF5" w:rsidRDefault="00230EF5" w:rsidP="00B32B4D">
      <w:pPr>
        <w:pStyle w:val="Jegyzetszveg"/>
      </w:pPr>
      <w:r>
        <w:rPr>
          <w:rStyle w:val="Jegyzethivatkozs"/>
        </w:rPr>
        <w:annotationRef/>
      </w:r>
      <w:r>
        <w:t>listás felsorolás volt</w:t>
      </w:r>
    </w:p>
  </w:comment>
  <w:comment w:id="58" w:author="User" w:date="2019-09-29T20:09:00Z" w:initials="U">
    <w:p w14:paraId="5408186A" w14:textId="14996B1A" w:rsidR="00230EF5" w:rsidRDefault="00230EF5">
      <w:pPr>
        <w:pStyle w:val="Jegyzetszveg"/>
      </w:pPr>
      <w:r>
        <w:rPr>
          <w:rStyle w:val="Jegyzethivatkozs"/>
        </w:rPr>
        <w:annotationRef/>
      </w:r>
      <w:r>
        <w:t>csomagra</w:t>
      </w:r>
    </w:p>
  </w:comment>
  <w:comment w:id="62" w:author="User" w:date="2019-09-29T20:12:00Z" w:initials="U">
    <w:p w14:paraId="60801048" w14:textId="39236399" w:rsidR="00230EF5" w:rsidRDefault="00230EF5">
      <w:pPr>
        <w:pStyle w:val="Jegyzetszveg"/>
      </w:pPr>
      <w:r>
        <w:rPr>
          <w:rStyle w:val="Jegyzethivatkozs"/>
        </w:rPr>
        <w:annotationRef/>
      </w:r>
      <w:r>
        <w:t>talán :-ot tennék ide</w:t>
      </w:r>
    </w:p>
  </w:comment>
  <w:comment w:id="63" w:author="User" w:date="2019-09-29T20:12:00Z" w:initials="U">
    <w:p w14:paraId="17DC3668" w14:textId="482D7FF6" w:rsidR="00230EF5" w:rsidRDefault="00230EF5">
      <w:pPr>
        <w:pStyle w:val="Jegyzetszveg"/>
      </w:pPr>
      <w:r>
        <w:rPr>
          <w:rStyle w:val="Jegyzethivatkozs"/>
        </w:rPr>
        <w:annotationRef/>
      </w:r>
      <w:r>
        <w:t>nem kell vessző</w:t>
      </w:r>
    </w:p>
  </w:comment>
  <w:comment w:id="65" w:author="User" w:date="2019-09-29T20:13:00Z" w:initials="U">
    <w:p w14:paraId="1492EAD8" w14:textId="5FD5D536" w:rsidR="00230EF5" w:rsidRDefault="00230EF5">
      <w:pPr>
        <w:pStyle w:val="Jegyzetszveg"/>
      </w:pPr>
      <w:r>
        <w:rPr>
          <w:rStyle w:val="Jegyzethivatkozs"/>
        </w:rPr>
        <w:annotationRef/>
      </w:r>
      <w:r>
        <w:t>web alkalmazás</w:t>
      </w:r>
    </w:p>
  </w:comment>
  <w:comment w:id="67" w:author="User" w:date="2019-09-29T20:16:00Z" w:initials="U">
    <w:p w14:paraId="6E9EEAAA" w14:textId="6FA9B522" w:rsidR="00230EF5" w:rsidRDefault="00230EF5">
      <w:pPr>
        <w:pStyle w:val="Jegyzetszveg"/>
      </w:pPr>
      <w:r>
        <w:rPr>
          <w:rStyle w:val="Jegyzethivatkozs"/>
        </w:rPr>
        <w:annotationRef/>
      </w:r>
      <w:r>
        <w:t>műveletére</w:t>
      </w:r>
    </w:p>
  </w:comment>
  <w:comment w:id="69" w:author="User" w:date="2019-09-29T20:17:00Z" w:initials="U">
    <w:p w14:paraId="6FAB2F0B" w14:textId="391D8E31" w:rsidR="00230EF5" w:rsidRDefault="00230EF5">
      <w:pPr>
        <w:pStyle w:val="Jegyzetszveg"/>
      </w:pPr>
      <w:r>
        <w:rPr>
          <w:rStyle w:val="Jegyzethivatkozs"/>
        </w:rPr>
        <w:annotationRef/>
      </w:r>
      <w:r>
        <w:t>web alkalmazásokhoz</w:t>
      </w:r>
    </w:p>
  </w:comment>
  <w:comment w:id="70" w:author="User" w:date="2019-09-29T20:17:00Z" w:initials="U">
    <w:p w14:paraId="448E4636" w14:textId="380C8F45" w:rsidR="00230EF5" w:rsidRDefault="00230EF5">
      <w:pPr>
        <w:pStyle w:val="Jegyzetszveg"/>
      </w:pPr>
      <w:r>
        <w:rPr>
          <w:rStyle w:val="Jegyzethivatkozs"/>
        </w:rPr>
        <w:annotationRef/>
      </w:r>
      <w:r>
        <w:t>nem kell ,</w:t>
      </w:r>
    </w:p>
  </w:comment>
  <w:comment w:id="71" w:author="User" w:date="2019-09-29T20:17:00Z" w:initials="U">
    <w:p w14:paraId="54E12B06" w14:textId="449A3369" w:rsidR="00230EF5" w:rsidRDefault="00230EF5">
      <w:pPr>
        <w:pStyle w:val="Jegyzetszveg"/>
      </w:pPr>
      <w:r>
        <w:rPr>
          <w:rStyle w:val="Jegyzethivatkozs"/>
        </w:rPr>
        <w:annotationRef/>
      </w:r>
      <w:r>
        <w:t>… illetva a …</w:t>
      </w:r>
    </w:p>
  </w:comment>
  <w:comment w:id="72" w:author="User" w:date="2019-09-29T20:18:00Z" w:initials="U">
    <w:p w14:paraId="54298808" w14:textId="399CC5BE" w:rsidR="00230EF5" w:rsidRDefault="00230EF5">
      <w:pPr>
        <w:pStyle w:val="Jegyzetszveg"/>
      </w:pPr>
      <w:r>
        <w:rPr>
          <w:rStyle w:val="Jegyzethivatkozs"/>
        </w:rPr>
        <w:annotationRef/>
      </w:r>
      <w:r>
        <w:t>,</w:t>
      </w:r>
    </w:p>
  </w:comment>
  <w:comment w:id="73" w:author="User" w:date="2019-09-29T20:19:00Z" w:initials="U">
    <w:p w14:paraId="4E5ADDF1" w14:textId="4093F108" w:rsidR="00230EF5" w:rsidRDefault="00230EF5">
      <w:pPr>
        <w:pStyle w:val="Jegyzetszveg"/>
      </w:pPr>
      <w:r>
        <w:rPr>
          <w:rStyle w:val="Jegyzethivatkozs"/>
        </w:rPr>
        <w:annotationRef/>
      </w:r>
      <w:r>
        <w:t>nem kell ,</w:t>
      </w:r>
    </w:p>
  </w:comment>
  <w:comment w:id="74" w:author="User" w:date="2019-09-29T20:22:00Z" w:initials="U">
    <w:p w14:paraId="7C2F27C2" w14:textId="2125B6F5" w:rsidR="00230EF5" w:rsidRDefault="00230EF5">
      <w:pPr>
        <w:pStyle w:val="Jegyzetszveg"/>
      </w:pPr>
      <w:r>
        <w:rPr>
          <w:rStyle w:val="Jegyzethivatkozs"/>
        </w:rPr>
        <w:annotationRef/>
      </w:r>
      <w:r>
        <w:t>magas szintű</w:t>
      </w:r>
    </w:p>
  </w:comment>
  <w:comment w:id="75" w:author="User" w:date="2019-09-29T20:23:00Z" w:initials="U">
    <w:p w14:paraId="3EE8A5C7" w14:textId="0F7B3FB3" w:rsidR="00230EF5" w:rsidRDefault="00230EF5">
      <w:pPr>
        <w:pStyle w:val="Jegyzetszveg"/>
      </w:pPr>
      <w:r>
        <w:rPr>
          <w:rStyle w:val="Jegyzethivatkozs"/>
        </w:rPr>
        <w:annotationRef/>
      </w:r>
      <w:r>
        <w:t>amely kezeli</w:t>
      </w:r>
    </w:p>
  </w:comment>
  <w:comment w:id="77" w:author="User" w:date="2019-09-29T20:24:00Z" w:initials="U">
    <w:p w14:paraId="15879AFB" w14:textId="62540994" w:rsidR="00230EF5" w:rsidRDefault="00230EF5">
      <w:pPr>
        <w:pStyle w:val="Jegyzetszveg"/>
      </w:pPr>
      <w:r>
        <w:rPr>
          <w:rStyle w:val="Jegyzethivatkozs"/>
        </w:rPr>
        <w:annotationRef/>
      </w:r>
      <w:r>
        <w:t>nem kell ,</w:t>
      </w:r>
    </w:p>
  </w:comment>
  <w:comment w:id="79" w:author="User" w:date="2019-09-29T20:26:00Z" w:initials="U">
    <w:p w14:paraId="6F319CF5" w14:textId="2B23AB68" w:rsidR="00230EF5" w:rsidRDefault="00230EF5">
      <w:pPr>
        <w:pStyle w:val="Jegyzetszveg"/>
      </w:pPr>
      <w:r>
        <w:rPr>
          <w:rStyle w:val="Jegyzethivatkozs"/>
        </w:rPr>
        <w:annotationRef/>
      </w:r>
      <w:r>
        <w:t>raszter grafikával</w:t>
      </w:r>
    </w:p>
  </w:comment>
  <w:comment w:id="81" w:author="User" w:date="2019-09-29T20:27:00Z" w:initials="U">
    <w:p w14:paraId="12737021" w14:textId="54899136" w:rsidR="00230EF5" w:rsidRDefault="00230EF5">
      <w:pPr>
        <w:pStyle w:val="Jegyzetszveg"/>
      </w:pPr>
      <w:r>
        <w:rPr>
          <w:rStyle w:val="Jegyzethivatkozs"/>
        </w:rPr>
        <w:annotationRef/>
      </w:r>
      <w:r>
        <w:t>web alkalmazások</w:t>
      </w:r>
    </w:p>
  </w:comment>
  <w:comment w:id="82" w:author="User" w:date="2019-09-29T20:27:00Z" w:initials="U">
    <w:p w14:paraId="3C94BA54" w14:textId="0443B47D" w:rsidR="00230EF5" w:rsidRDefault="00230EF5">
      <w:pPr>
        <w:pStyle w:val="Jegyzetszveg"/>
      </w:pPr>
      <w:r>
        <w:rPr>
          <w:rStyle w:val="Jegyzethivatkozs"/>
        </w:rPr>
        <w:annotationRef/>
      </w:r>
      <w:r>
        <w:t>A Bootstrap …</w:t>
      </w:r>
    </w:p>
  </w:comment>
  <w:comment w:id="84" w:author="User" w:date="2019-09-29T20:29:00Z" w:initials="U">
    <w:p w14:paraId="2B7EC01C" w14:textId="3ECBD45E" w:rsidR="00230EF5" w:rsidRDefault="00230EF5">
      <w:pPr>
        <w:pStyle w:val="Jegyzetszveg"/>
      </w:pPr>
      <w:r>
        <w:rPr>
          <w:rStyle w:val="Jegyzethivatkozs"/>
        </w:rPr>
        <w:annotationRef/>
      </w:r>
      <w:r>
        <w:t>A xUnit …</w:t>
      </w:r>
    </w:p>
  </w:comment>
  <w:comment w:id="85" w:author="User" w:date="2019-09-29T20:30:00Z" w:initials="U">
    <w:p w14:paraId="2C9EF27E" w14:textId="368BC1B3" w:rsidR="00230EF5" w:rsidRDefault="00230EF5">
      <w:pPr>
        <w:pStyle w:val="Jegyzetszveg"/>
      </w:pPr>
      <w:r>
        <w:rPr>
          <w:rStyle w:val="Jegyzethivatkozs"/>
        </w:rPr>
        <w:annotationRef/>
      </w:r>
      <w:r>
        <w:t>… függvények, melyek fact …</w:t>
      </w:r>
    </w:p>
  </w:comment>
  <w:comment w:id="86" w:author="User" w:date="2019-09-29T20:31:00Z" w:initials="U">
    <w:p w14:paraId="59AE955E" w14:textId="6F4CABC4" w:rsidR="00230EF5" w:rsidRDefault="00230EF5">
      <w:pPr>
        <w:pStyle w:val="Jegyzetszveg"/>
      </w:pPr>
      <w:r>
        <w:rPr>
          <w:rStyle w:val="Jegyzethivatkozs"/>
        </w:rPr>
        <w:annotationRef/>
      </w:r>
      <w:r>
        <w:t>ide szerintem kell vessző</w:t>
      </w:r>
    </w:p>
  </w:comment>
  <w:comment w:id="87" w:author="Balazs" w:date="2019-10-12T23:11:00Z" w:initials="B">
    <w:p w14:paraId="05C0FF2C" w14:textId="77777777" w:rsidR="00085A1C" w:rsidRDefault="00085A1C" w:rsidP="00085A1C">
      <w:r>
        <w:rPr>
          <w:rStyle w:val="Jegyzethivatkozs"/>
        </w:rPr>
        <w:annotationRef/>
      </w:r>
      <w:r>
        <w:t xml:space="preserve">Az adatelérési réteg biztosítja a tárolt adatok elérését a perzisztens tárból és felelőssége továbbadni a felette lévő rétegnek.  Az adatok tárolására a </w:t>
      </w:r>
      <w:r w:rsidRPr="00230EF5">
        <w:t xml:space="preserve">Microsoft SQL Server </w:t>
      </w:r>
      <w:r>
        <w:t>relációs adatbázist választottam és a sémát az EF Core Code First megoldásával készítettem el.</w:t>
      </w:r>
    </w:p>
    <w:p w14:paraId="5809F62D" w14:textId="77777777" w:rsidR="00085A1C" w:rsidRDefault="00085A1C" w:rsidP="00085A1C">
      <w:r>
        <w:t>Az üzleti logikai réteg az alkalmazásnak az a része, amely a valós üzleti folyamatok, illetve szabályok alapján meghatározza, hogy az adatok hogyan jöhetnek létre, hogyan változhatnak. Itt történik meg a felsőbb rétegből érkező az adatokra vonatkozó kérések kiszolgálása.</w:t>
      </w:r>
    </w:p>
    <w:p w14:paraId="420EBEED" w14:textId="11360939" w:rsidR="00085A1C" w:rsidRDefault="00085A1C" w:rsidP="00085A1C">
      <w:pPr>
        <w:pStyle w:val="Jegyzetszveg"/>
      </w:pPr>
      <w:r>
        <w:t>A megjelenítési réteg a felhasználói felületek leírását tartalmazza, illetve a felhasználó interakciók kezelését és delegálását az üzleti logikai réteg felé. A rendszerem két darab UI réteget is tartalmaz, mivel két portált készítettem. Az egyik ASP.NET Razor technológiával készült, ahol a felületek .cshtml fájlokból állnak, a másikban pedig Angular kliensoldali könyvtárat használtam a nézetek kialakítására.</w:t>
      </w:r>
    </w:p>
  </w:comment>
  <w:comment w:id="88" w:author="Balazs" w:date="2019-10-12T23:12:00Z" w:initials="B">
    <w:p w14:paraId="67F16173" w14:textId="77777777" w:rsidR="000E3675" w:rsidRDefault="000E3675">
      <w:pPr>
        <w:pStyle w:val="Jegyzetszveg"/>
        <w:rPr>
          <w:noProof/>
        </w:rPr>
      </w:pPr>
      <w:r>
        <w:rPr>
          <w:rStyle w:val="Jegyzethivatkozs"/>
        </w:rPr>
        <w:annotationRef/>
      </w:r>
      <w:r w:rsidR="00B81CAE">
        <w:rPr>
          <w:noProof/>
        </w:rPr>
        <w:t>t</w:t>
      </w:r>
      <w:r w:rsidR="00B81CAE">
        <w:rPr>
          <w:noProof/>
        </w:rPr>
        <w:t>e</w:t>
      </w:r>
      <w:r w:rsidR="00B81CAE">
        <w:rPr>
          <w:noProof/>
        </w:rPr>
        <w:t>t</w:t>
      </w:r>
      <w:r w:rsidR="00B81CAE">
        <w:rPr>
          <w:noProof/>
        </w:rPr>
        <w:t>e</w:t>
      </w:r>
      <w:r w:rsidR="00B81CAE">
        <w:rPr>
          <w:noProof/>
        </w:rPr>
        <w:t>j</w:t>
      </w:r>
      <w:r w:rsidR="00B81CAE">
        <w:rPr>
          <w:noProof/>
        </w:rPr>
        <w:t>á</w:t>
      </w:r>
      <w:r w:rsidR="00B81CAE">
        <w:rPr>
          <w:noProof/>
        </w:rPr>
        <w:t>b</w:t>
      </w:r>
      <w:r w:rsidR="00B81CAE">
        <w:rPr>
          <w:noProof/>
        </w:rPr>
        <w:t>ő</w:t>
      </w:r>
      <w:r w:rsidR="00B81CAE">
        <w:rPr>
          <w:noProof/>
        </w:rPr>
        <w:t>l</w:t>
      </w:r>
      <w:r w:rsidR="00B81CAE">
        <w:rPr>
          <w:noProof/>
        </w:rPr>
        <w:t xml:space="preserve"> </w:t>
      </w:r>
      <w:r w:rsidR="00B81CAE">
        <w:rPr>
          <w:noProof/>
        </w:rPr>
        <w:t>v</w:t>
      </w:r>
      <w:r w:rsidR="00B81CAE">
        <w:rPr>
          <w:noProof/>
        </w:rPr>
        <w:t>á</w:t>
      </w:r>
      <w:r w:rsidR="00B81CAE">
        <w:rPr>
          <w:noProof/>
        </w:rPr>
        <w:t>g</w:t>
      </w:r>
      <w:r w:rsidR="00B81CAE">
        <w:rPr>
          <w:noProof/>
        </w:rPr>
        <w:t>n</w:t>
      </w:r>
      <w:r w:rsidR="00B81CAE">
        <w:rPr>
          <w:noProof/>
        </w:rPr>
        <w:t>iu</w:t>
      </w:r>
    </w:p>
    <w:p w14:paraId="4D20E1FA" w14:textId="1F179D11" w:rsidR="000E3675" w:rsidRDefault="000E3675">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3CB582" w15:done="1"/>
  <w15:commentEx w15:paraId="5D6B173C" w15:done="1"/>
  <w15:commentEx w15:paraId="5014A774" w15:done="1"/>
  <w15:commentEx w15:paraId="50780F15" w15:done="1"/>
  <w15:commentEx w15:paraId="74DC731A" w15:done="1"/>
  <w15:commentEx w15:paraId="3C3F347D" w15:done="1"/>
  <w15:commentEx w15:paraId="07224CFC" w15:done="1"/>
  <w15:commentEx w15:paraId="3E734B58" w15:done="1"/>
  <w15:commentEx w15:paraId="09C9783C" w15:done="1"/>
  <w15:commentEx w15:paraId="26388089" w15:done="1"/>
  <w15:commentEx w15:paraId="635866A2" w15:done="1"/>
  <w15:commentEx w15:paraId="5455256E" w15:done="1"/>
  <w15:commentEx w15:paraId="2D4F47B7" w15:done="1"/>
  <w15:commentEx w15:paraId="2C8A046F" w15:done="1"/>
  <w15:commentEx w15:paraId="14F3C9C2" w15:done="1"/>
  <w15:commentEx w15:paraId="074713A1" w15:done="1"/>
  <w15:commentEx w15:paraId="278E0252" w15:done="1"/>
  <w15:commentEx w15:paraId="5D260813" w15:done="1"/>
  <w15:commentEx w15:paraId="0F8F9769" w15:done="1"/>
  <w15:commentEx w15:paraId="0C9B52A0" w15:done="1"/>
  <w15:commentEx w15:paraId="21161F01" w15:done="1"/>
  <w15:commentEx w15:paraId="4459191E" w15:done="1"/>
  <w15:commentEx w15:paraId="0798A7FF" w15:done="1"/>
  <w15:commentEx w15:paraId="10C97EA1" w15:done="1"/>
  <w15:commentEx w15:paraId="556B9BEF" w15:done="1"/>
  <w15:commentEx w15:paraId="47EA7D57" w15:done="1"/>
  <w15:commentEx w15:paraId="283A7323" w15:done="1"/>
  <w15:commentEx w15:paraId="02357C6F" w15:done="1"/>
  <w15:commentEx w15:paraId="4D9F6D63" w15:done="1"/>
  <w15:commentEx w15:paraId="5A8C50F3" w15:done="1"/>
  <w15:commentEx w15:paraId="53EF32BF" w15:done="1"/>
  <w15:commentEx w15:paraId="72D103C3" w15:done="1"/>
  <w15:commentEx w15:paraId="35649C38" w15:done="1"/>
  <w15:commentEx w15:paraId="28F3E8D8" w15:done="0"/>
  <w15:commentEx w15:paraId="77A260E1" w15:paraIdParent="28F3E8D8" w15:done="0"/>
  <w15:commentEx w15:paraId="5408186A" w15:done="1"/>
  <w15:commentEx w15:paraId="60801048" w15:done="1"/>
  <w15:commentEx w15:paraId="17DC3668" w15:done="1"/>
  <w15:commentEx w15:paraId="1492EAD8" w15:done="1"/>
  <w15:commentEx w15:paraId="6E9EEAAA" w15:done="1"/>
  <w15:commentEx w15:paraId="6FAB2F0B" w15:done="1"/>
  <w15:commentEx w15:paraId="448E4636" w15:done="1"/>
  <w15:commentEx w15:paraId="54E12B06" w15:done="1"/>
  <w15:commentEx w15:paraId="54298808" w15:done="1"/>
  <w15:commentEx w15:paraId="4E5ADDF1" w15:done="0"/>
  <w15:commentEx w15:paraId="7C2F27C2" w15:done="1"/>
  <w15:commentEx w15:paraId="3EE8A5C7" w15:done="1"/>
  <w15:commentEx w15:paraId="15879AFB" w15:done="1"/>
  <w15:commentEx w15:paraId="6F319CF5" w15:done="1"/>
  <w15:commentEx w15:paraId="12737021" w15:done="1"/>
  <w15:commentEx w15:paraId="3C94BA54" w15:done="1"/>
  <w15:commentEx w15:paraId="2B7EC01C" w15:done="1"/>
  <w15:commentEx w15:paraId="2C9EF27E" w15:done="1"/>
  <w15:commentEx w15:paraId="59AE955E" w15:done="1"/>
  <w15:commentEx w15:paraId="420EBEED" w15:done="0"/>
  <w15:commentEx w15:paraId="4D20E1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3CB582" w16cid:durableId="214CCF4C"/>
  <w16cid:commentId w16cid:paraId="5D6B173C" w16cid:durableId="214CCF4D"/>
  <w16cid:commentId w16cid:paraId="5014A774" w16cid:durableId="214CCF4E"/>
  <w16cid:commentId w16cid:paraId="50780F15" w16cid:durableId="214CCF4F"/>
  <w16cid:commentId w16cid:paraId="74DC731A" w16cid:durableId="214CCF50"/>
  <w16cid:commentId w16cid:paraId="3C3F347D" w16cid:durableId="214CCF51"/>
  <w16cid:commentId w16cid:paraId="07224CFC" w16cid:durableId="214CCF52"/>
  <w16cid:commentId w16cid:paraId="3E734B58" w16cid:durableId="214CCF53"/>
  <w16cid:commentId w16cid:paraId="09C9783C" w16cid:durableId="214CCF54"/>
  <w16cid:commentId w16cid:paraId="26388089" w16cid:durableId="214CCF55"/>
  <w16cid:commentId w16cid:paraId="635866A2" w16cid:durableId="214CCF56"/>
  <w16cid:commentId w16cid:paraId="5455256E" w16cid:durableId="214CCF57"/>
  <w16cid:commentId w16cid:paraId="2D4F47B7" w16cid:durableId="214CCF58"/>
  <w16cid:commentId w16cid:paraId="2C8A046F" w16cid:durableId="214CCF59"/>
  <w16cid:commentId w16cid:paraId="14F3C9C2" w16cid:durableId="214CCF5A"/>
  <w16cid:commentId w16cid:paraId="074713A1" w16cid:durableId="214CCF5B"/>
  <w16cid:commentId w16cid:paraId="278E0252" w16cid:durableId="214CCF5C"/>
  <w16cid:commentId w16cid:paraId="5D260813" w16cid:durableId="214CCF5D"/>
  <w16cid:commentId w16cid:paraId="0F8F9769" w16cid:durableId="214CCF5E"/>
  <w16cid:commentId w16cid:paraId="0C9B52A0" w16cid:durableId="214CCF5F"/>
  <w16cid:commentId w16cid:paraId="21161F01" w16cid:durableId="214CCF60"/>
  <w16cid:commentId w16cid:paraId="4459191E" w16cid:durableId="214CCF61"/>
  <w16cid:commentId w16cid:paraId="0798A7FF" w16cid:durableId="214CCF62"/>
  <w16cid:commentId w16cid:paraId="10C97EA1" w16cid:durableId="214CCF63"/>
  <w16cid:commentId w16cid:paraId="556B9BEF" w16cid:durableId="214CCF64"/>
  <w16cid:commentId w16cid:paraId="47EA7D57" w16cid:durableId="214CCF65"/>
  <w16cid:commentId w16cid:paraId="283A7323" w16cid:durableId="214CCF66"/>
  <w16cid:commentId w16cid:paraId="02357C6F" w16cid:durableId="214CCF67"/>
  <w16cid:commentId w16cid:paraId="4D9F6D63" w16cid:durableId="214CCF68"/>
  <w16cid:commentId w16cid:paraId="5A8C50F3" w16cid:durableId="214CCF69"/>
  <w16cid:commentId w16cid:paraId="53EF32BF" w16cid:durableId="214CCF6A"/>
  <w16cid:commentId w16cid:paraId="72D103C3" w16cid:durableId="214CCF6B"/>
  <w16cid:commentId w16cid:paraId="35649C38" w16cid:durableId="214CCF6C"/>
  <w16cid:commentId w16cid:paraId="28F3E8D8" w16cid:durableId="214CCF6D"/>
  <w16cid:commentId w16cid:paraId="77A260E1" w16cid:durableId="214CCF6E"/>
  <w16cid:commentId w16cid:paraId="5408186A" w16cid:durableId="214CCF6F"/>
  <w16cid:commentId w16cid:paraId="60801048" w16cid:durableId="214CCF70"/>
  <w16cid:commentId w16cid:paraId="17DC3668" w16cid:durableId="214CCF71"/>
  <w16cid:commentId w16cid:paraId="1492EAD8" w16cid:durableId="214CCF72"/>
  <w16cid:commentId w16cid:paraId="6E9EEAAA" w16cid:durableId="214CCF73"/>
  <w16cid:commentId w16cid:paraId="6FAB2F0B" w16cid:durableId="214CCF74"/>
  <w16cid:commentId w16cid:paraId="448E4636" w16cid:durableId="214CCF75"/>
  <w16cid:commentId w16cid:paraId="54E12B06" w16cid:durableId="214CCF76"/>
  <w16cid:commentId w16cid:paraId="54298808" w16cid:durableId="214CCF77"/>
  <w16cid:commentId w16cid:paraId="4E5ADDF1" w16cid:durableId="214CCF78"/>
  <w16cid:commentId w16cid:paraId="7C2F27C2" w16cid:durableId="214CCF79"/>
  <w16cid:commentId w16cid:paraId="3EE8A5C7" w16cid:durableId="214CCF7A"/>
  <w16cid:commentId w16cid:paraId="15879AFB" w16cid:durableId="214CCF7B"/>
  <w16cid:commentId w16cid:paraId="6F319CF5" w16cid:durableId="214CCF7C"/>
  <w16cid:commentId w16cid:paraId="12737021" w16cid:durableId="214CCF7D"/>
  <w16cid:commentId w16cid:paraId="3C94BA54" w16cid:durableId="214CCF7E"/>
  <w16cid:commentId w16cid:paraId="2B7EC01C" w16cid:durableId="214CCF7F"/>
  <w16cid:commentId w16cid:paraId="2C9EF27E" w16cid:durableId="214CCF80"/>
  <w16cid:commentId w16cid:paraId="59AE955E" w16cid:durableId="214CCF81"/>
  <w16cid:commentId w16cid:paraId="420EBEED" w16cid:durableId="214CDC0A"/>
  <w16cid:commentId w16cid:paraId="4D20E1FA" w16cid:durableId="214CDC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19AD1" w14:textId="77777777" w:rsidR="00B81CAE" w:rsidRDefault="00B81CAE">
      <w:r>
        <w:separator/>
      </w:r>
    </w:p>
  </w:endnote>
  <w:endnote w:type="continuationSeparator" w:id="0">
    <w:p w14:paraId="2F7FB9C3" w14:textId="77777777" w:rsidR="00B81CAE" w:rsidRDefault="00B8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E1105" w14:textId="77777777" w:rsidR="00230EF5" w:rsidRDefault="00230EF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2B818" w14:textId="1189D19D" w:rsidR="00230EF5" w:rsidRDefault="00230EF5"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71FE9" w14:textId="77777777" w:rsidR="00B81CAE" w:rsidRDefault="00B81CAE">
      <w:r>
        <w:separator/>
      </w:r>
    </w:p>
  </w:footnote>
  <w:footnote w:type="continuationSeparator" w:id="0">
    <w:p w14:paraId="3C4B6F57" w14:textId="77777777" w:rsidR="00B81CAE" w:rsidRDefault="00B81CAE">
      <w:r>
        <w:continuationSeparator/>
      </w:r>
    </w:p>
  </w:footnote>
  <w:footnote w:id="1">
    <w:p w14:paraId="61440C02" w14:textId="6432428C" w:rsidR="00230EF5" w:rsidRDefault="00230EF5">
      <w:pPr>
        <w:pStyle w:val="Lbjegyzetszveg"/>
      </w:pPr>
      <w:r>
        <w:rPr>
          <w:rStyle w:val="Lbjegyzet-hivatkozs"/>
        </w:rPr>
        <w:footnoteRef/>
      </w:r>
      <w:r>
        <w:t xml:space="preserve"> </w:t>
      </w:r>
      <w:r w:rsidRPr="006A038A">
        <w:t>A keresztplatformos szoftverfejlesztés egy olyan folyamat, amikor egy alkalmazás egyszerre több platformra készül el</w:t>
      </w:r>
      <w:r>
        <w:t>.</w:t>
      </w:r>
    </w:p>
  </w:footnote>
  <w:footnote w:id="2">
    <w:p w14:paraId="0A8D8BEF" w14:textId="77777777" w:rsidR="00230EF5" w:rsidRDefault="00230EF5" w:rsidP="004567D9">
      <w:pPr>
        <w:pStyle w:val="Lbjegyzetszveg"/>
        <w:ind w:left="851" w:hanging="131"/>
      </w:pPr>
      <w:r>
        <w:rPr>
          <w:rStyle w:val="Lbjegyzet-hivatkozs"/>
        </w:rPr>
        <w:footnoteRef/>
      </w:r>
      <w:r>
        <w:t xml:space="preserve"> Az </w:t>
      </w:r>
      <w:proofErr w:type="spellStart"/>
      <w:r>
        <w:t>interpreter</w:t>
      </w:r>
      <w:proofErr w:type="spellEnd"/>
      <w:r>
        <w:t xml:space="preserve"> (program) futtatókörnyezetként viselkedik, saját maga hajtja vére a kódból kiolvasott parancsoknak megfelelő műveleteket.</w:t>
      </w:r>
    </w:p>
  </w:footnote>
  <w:footnote w:id="3">
    <w:p w14:paraId="733E162E" w14:textId="4B35E15A" w:rsidR="00230EF5" w:rsidRDefault="00230EF5">
      <w:pPr>
        <w:pStyle w:val="Lbjegyzetszveg"/>
      </w:pPr>
      <w:r>
        <w:rPr>
          <w:rStyle w:val="Lbjegyzet-hivatkozs"/>
        </w:rPr>
        <w:footnoteRef/>
      </w:r>
      <w:r>
        <w:t xml:space="preserve"> Szabványosított programozási nyelv meghatározás.</w:t>
      </w:r>
    </w:p>
  </w:footnote>
  <w:footnote w:id="4">
    <w:p w14:paraId="2FE5D20E" w14:textId="3FA57DDE" w:rsidR="00230EF5" w:rsidRDefault="00230EF5" w:rsidP="00370411">
      <w:pPr>
        <w:pStyle w:val="Lbjegyzetszveg"/>
      </w:pPr>
      <w:r>
        <w:rPr>
          <w:rStyle w:val="Lbjegyzet-hivatkozs"/>
        </w:rPr>
        <w:footnoteRef/>
      </w:r>
      <w:r>
        <w:t xml:space="preserve"> </w:t>
      </w:r>
      <w:proofErr w:type="spellStart"/>
      <w:r w:rsidRPr="00800DAE">
        <w:t>Hypertext</w:t>
      </w:r>
      <w:proofErr w:type="spellEnd"/>
      <w:r w:rsidRPr="00800DAE">
        <w:t xml:space="preserve"> </w:t>
      </w:r>
      <w:proofErr w:type="spellStart"/>
      <w:r w:rsidRPr="00800DAE">
        <w:t>Markup</w:t>
      </w:r>
      <w:proofErr w:type="spellEnd"/>
      <w:r w:rsidRPr="00800DAE">
        <w:t xml:space="preserve"> </w:t>
      </w:r>
      <w:proofErr w:type="spellStart"/>
      <w:r w:rsidRPr="00800DAE">
        <w:t>Language</w:t>
      </w:r>
      <w:proofErr w:type="spellEnd"/>
      <w:r>
        <w:t>, leíró nyelv webalkalmazások készítéséhez.</w:t>
      </w:r>
    </w:p>
  </w:footnote>
  <w:footnote w:id="5">
    <w:p w14:paraId="1EB839EE" w14:textId="3B4206F5" w:rsidR="00230EF5" w:rsidRDefault="00230EF5" w:rsidP="00370411">
      <w:pPr>
        <w:pStyle w:val="Lbjegyzetszveg"/>
      </w:pPr>
      <w:r>
        <w:rPr>
          <w:rStyle w:val="Lbjegyzet-hivatkozs"/>
        </w:rPr>
        <w:footnoteRef/>
      </w:r>
      <w:r>
        <w:t xml:space="preserve"> </w:t>
      </w:r>
      <w:proofErr w:type="spellStart"/>
      <w:r w:rsidRPr="00800DAE">
        <w:t>Cascading</w:t>
      </w:r>
      <w:proofErr w:type="spellEnd"/>
      <w:r w:rsidRPr="00800DAE">
        <w:t xml:space="preserve"> </w:t>
      </w:r>
      <w:proofErr w:type="spellStart"/>
      <w:r w:rsidRPr="00800DAE">
        <w:t>Style</w:t>
      </w:r>
      <w:proofErr w:type="spellEnd"/>
      <w:r w:rsidRPr="00800DAE">
        <w:t xml:space="preserve"> </w:t>
      </w:r>
      <w:proofErr w:type="spellStart"/>
      <w:r w:rsidRPr="00800DAE">
        <w:t>Sheets</w:t>
      </w:r>
      <w:proofErr w:type="spellEnd"/>
      <w:r>
        <w:t xml:space="preserve"> stíluslap nyelv, dokumentumok megjelenésének leírására.</w:t>
      </w:r>
    </w:p>
  </w:footnote>
  <w:footnote w:id="6">
    <w:p w14:paraId="1C9326F2" w14:textId="6F11A597" w:rsidR="00230EF5" w:rsidRDefault="00230EF5" w:rsidP="00370411">
      <w:pPr>
        <w:pStyle w:val="Lbjegyzetszveg"/>
      </w:pPr>
      <w:r>
        <w:rPr>
          <w:rStyle w:val="Lbjegyzet-hivatkozs"/>
        </w:rPr>
        <w:footnoteRef/>
      </w:r>
      <w:r>
        <w:t xml:space="preserve"> Karakter sorozatok, keresési minták meghatározására.</w:t>
      </w:r>
    </w:p>
  </w:footnote>
  <w:footnote w:id="7">
    <w:p w14:paraId="5449D054" w14:textId="130A81BA" w:rsidR="00230EF5" w:rsidRDefault="00230EF5" w:rsidP="00370411">
      <w:pPr>
        <w:pStyle w:val="Lbjegyzetszveg"/>
      </w:pPr>
      <w:r>
        <w:rPr>
          <w:rStyle w:val="Lbjegyzet-hivatkozs"/>
        </w:rPr>
        <w:footnoteRef/>
      </w:r>
      <w:r>
        <w:t xml:space="preserve"> </w:t>
      </w:r>
      <w:proofErr w:type="spellStart"/>
      <w:r>
        <w:t>Document</w:t>
      </w:r>
      <w:proofErr w:type="spellEnd"/>
      <w:r>
        <w:t xml:space="preserve"> </w:t>
      </w:r>
      <w:proofErr w:type="spellStart"/>
      <w:r>
        <w:t>Object</w:t>
      </w:r>
      <w:proofErr w:type="spellEnd"/>
      <w:r>
        <w:t xml:space="preserve"> Model, elemek fa struktúrában való kezelése.</w:t>
      </w:r>
    </w:p>
  </w:footnote>
  <w:footnote w:id="8">
    <w:p w14:paraId="2ECA0C1F" w14:textId="0FECD227" w:rsidR="00230EF5" w:rsidRDefault="00230EF5">
      <w:pPr>
        <w:pStyle w:val="Lbjegyzetszveg"/>
      </w:pPr>
      <w:r>
        <w:rPr>
          <w:rStyle w:val="Lbjegyzet-hivatkozs"/>
        </w:rPr>
        <w:footnoteRef/>
      </w:r>
      <w:r>
        <w:t xml:space="preserve"> Adat transzformációt végző eszköz a HTML sablonban</w:t>
      </w:r>
    </w:p>
  </w:footnote>
  <w:footnote w:id="9">
    <w:p w14:paraId="183FC06E" w14:textId="77777777" w:rsidR="00230EF5" w:rsidRDefault="00230EF5">
      <w:pPr>
        <w:pStyle w:val="Lbjegyzetszveg"/>
      </w:pPr>
      <w:r>
        <w:rPr>
          <w:rStyle w:val="Lbjegyzet-hivatkozs"/>
        </w:rPr>
        <w:footnoteRef/>
      </w:r>
      <w:r>
        <w:t xml:space="preserve"> Csomagkezelő rendszer JavaScript programozáshoz.</w:t>
      </w:r>
    </w:p>
  </w:footnote>
  <w:footnote w:id="10">
    <w:p w14:paraId="60C5F428" w14:textId="77777777" w:rsidR="00230EF5" w:rsidRDefault="00230EF5" w:rsidP="00370411">
      <w:pPr>
        <w:pStyle w:val="Lbjegyzetszveg"/>
      </w:pPr>
      <w:r>
        <w:rPr>
          <w:rStyle w:val="Lbjegyzet-hivatkozs"/>
        </w:rPr>
        <w:footnoteRef/>
      </w:r>
      <w:r>
        <w:t xml:space="preserve"> Ez egy csomagkezelő rendszer .NET-es projektek számára.</w:t>
      </w:r>
    </w:p>
  </w:footnote>
  <w:footnote w:id="11">
    <w:p w14:paraId="25348537" w14:textId="77777777" w:rsidR="00230EF5" w:rsidRDefault="00230EF5">
      <w:pPr>
        <w:pStyle w:val="Lbjegyzetszveg"/>
      </w:pPr>
      <w:r>
        <w:rPr>
          <w:rStyle w:val="Lbjegyzet-hivatkozs"/>
        </w:rPr>
        <w:footnoteRef/>
      </w:r>
      <w:r>
        <w:t xml:space="preserve"> JavaScript </w:t>
      </w:r>
      <w:proofErr w:type="spellStart"/>
      <w:r>
        <w:t>Object</w:t>
      </w:r>
      <w:proofErr w:type="spellEnd"/>
      <w:r>
        <w:t xml:space="preserve"> </w:t>
      </w:r>
      <w:proofErr w:type="spellStart"/>
      <w:r>
        <w:t>Notation</w:t>
      </w:r>
      <w:proofErr w:type="spellEnd"/>
      <w:r>
        <w:t>,</w:t>
      </w:r>
      <w:r w:rsidRPr="00382803">
        <w:t xml:space="preserve"> egy kis méretű, szöveg alapú szabvány adatcserére</w:t>
      </w:r>
    </w:p>
  </w:footnote>
  <w:footnote w:id="12">
    <w:p w14:paraId="6AE74AEC" w14:textId="77777777" w:rsidR="00230EF5" w:rsidRDefault="00230EF5">
      <w:pPr>
        <w:pStyle w:val="Lbjegyzetszveg"/>
      </w:pPr>
      <w:r>
        <w:rPr>
          <w:rStyle w:val="Lbjegyzet-hivatkozs"/>
        </w:rPr>
        <w:footnoteRef/>
      </w:r>
      <w:r>
        <w:t xml:space="preserve"> </w:t>
      </w:r>
      <w:proofErr w:type="spellStart"/>
      <w:r w:rsidRPr="00382803">
        <w:t>Extensible</w:t>
      </w:r>
      <w:proofErr w:type="spellEnd"/>
      <w:r w:rsidRPr="00382803">
        <w:t xml:space="preserve"> </w:t>
      </w:r>
      <w:proofErr w:type="spellStart"/>
      <w:r w:rsidRPr="00382803">
        <w:t>Markup</w:t>
      </w:r>
      <w:proofErr w:type="spellEnd"/>
      <w:r w:rsidRPr="00382803">
        <w:t xml:space="preserve"> </w:t>
      </w:r>
      <w:proofErr w:type="spellStart"/>
      <w:r w:rsidRPr="00382803">
        <w:t>Language</w:t>
      </w:r>
      <w:proofErr w:type="spellEnd"/>
      <w:r>
        <w:t>, leíró nyelv</w:t>
      </w:r>
    </w:p>
  </w:footnote>
  <w:footnote w:id="13">
    <w:p w14:paraId="46322590" w14:textId="77777777" w:rsidR="00230EF5" w:rsidRDefault="00230EF5">
      <w:pPr>
        <w:pStyle w:val="Lbjegyzetszveg"/>
      </w:pPr>
      <w:r>
        <w:rPr>
          <w:rStyle w:val="Lbjegyzet-hivatkozs"/>
        </w:rPr>
        <w:footnoteRef/>
      </w:r>
      <w:r>
        <w:t xml:space="preserve"> Olyan lehetőség, amit akkor választ, ha a használni kívánt mechanizmus nem elérhető.</w:t>
      </w:r>
    </w:p>
  </w:footnote>
  <w:footnote w:id="14">
    <w:p w14:paraId="34DA762D" w14:textId="313AF069" w:rsidR="003D00BE" w:rsidRDefault="003D00BE">
      <w:pPr>
        <w:pStyle w:val="Lbjegyzetszveg"/>
      </w:pPr>
      <w:r>
        <w:rPr>
          <w:rStyle w:val="Lbjegyzet-hivatkozs"/>
        </w:rPr>
        <w:footnoteRef/>
      </w:r>
      <w:r>
        <w:t xml:space="preserve"> Mozaik szó a létrehozás, lekérdezés, módosítás, törlés. (</w:t>
      </w:r>
      <w:proofErr w:type="spellStart"/>
      <w:r>
        <w:t>Create</w:t>
      </w:r>
      <w:proofErr w:type="spellEnd"/>
      <w:r>
        <w:t xml:space="preserve">, Read, Update, </w:t>
      </w:r>
      <w:proofErr w:type="spellStart"/>
      <w:r>
        <w:t>Delete</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9DE8" w14:textId="77777777" w:rsidR="00230EF5" w:rsidRDefault="00230EF5"/>
  <w:p w14:paraId="24648B53" w14:textId="77777777" w:rsidR="00230EF5" w:rsidRDefault="00230EF5"/>
  <w:p w14:paraId="4041B1EA" w14:textId="77777777" w:rsidR="00230EF5" w:rsidRDefault="00230E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A70A24"/>
    <w:multiLevelType w:val="hybridMultilevel"/>
    <w:tmpl w:val="6E6C7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D97184"/>
    <w:multiLevelType w:val="hybridMultilevel"/>
    <w:tmpl w:val="5B74013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F774FA"/>
    <w:multiLevelType w:val="hybridMultilevel"/>
    <w:tmpl w:val="F6F6EC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CE163BD"/>
    <w:multiLevelType w:val="hybridMultilevel"/>
    <w:tmpl w:val="1C764E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FC837B9"/>
    <w:multiLevelType w:val="hybridMultilevel"/>
    <w:tmpl w:val="C7CC592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4CD68FD"/>
    <w:multiLevelType w:val="hybridMultilevel"/>
    <w:tmpl w:val="F78C3C9A"/>
    <w:lvl w:ilvl="0" w:tplc="43C2F4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00534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9E479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0E02C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8086B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CF32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298A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FCB4E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29C9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1A22828"/>
    <w:multiLevelType w:val="hybridMultilevel"/>
    <w:tmpl w:val="6AF0ED0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721E4650"/>
    <w:multiLevelType w:val="hybridMultilevel"/>
    <w:tmpl w:val="6EE240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7302BD7"/>
    <w:multiLevelType w:val="hybridMultilevel"/>
    <w:tmpl w:val="058AE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7174E3A2"/>
    <w:lvl w:ilvl="0">
      <w:start w:val="1"/>
      <w:numFmt w:val="decimal"/>
      <w:pStyle w:val="Cmsor1"/>
      <w:lvlText w:val="%1."/>
      <w:lvlJc w:val="left"/>
      <w:pPr>
        <w:ind w:left="360" w:hanging="36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D1F6F5F"/>
    <w:multiLevelType w:val="hybridMultilevel"/>
    <w:tmpl w:val="B1A6BDF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0"/>
  </w:num>
  <w:num w:numId="2">
    <w:abstractNumId w:val="29"/>
  </w:num>
  <w:num w:numId="3">
    <w:abstractNumId w:val="13"/>
  </w:num>
  <w:num w:numId="4">
    <w:abstractNumId w:val="19"/>
  </w:num>
  <w:num w:numId="5">
    <w:abstractNumId w:val="20"/>
  </w:num>
  <w:num w:numId="6">
    <w:abstractNumId w:val="21"/>
  </w:num>
  <w:num w:numId="7">
    <w:abstractNumId w:val="14"/>
  </w:num>
  <w:num w:numId="8">
    <w:abstractNumId w:val="12"/>
  </w:num>
  <w:num w:numId="9">
    <w:abstractNumId w:val="16"/>
  </w:num>
  <w:num w:numId="10">
    <w:abstractNumId w:val="30"/>
  </w:num>
  <w:num w:numId="11">
    <w:abstractNumId w:val="17"/>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22"/>
  </w:num>
  <w:num w:numId="25">
    <w:abstractNumId w:val="27"/>
  </w:num>
  <w:num w:numId="26">
    <w:abstractNumId w:val="26"/>
  </w:num>
  <w:num w:numId="27">
    <w:abstractNumId w:val="28"/>
  </w:num>
  <w:num w:numId="28">
    <w:abstractNumId w:val="24"/>
  </w:num>
  <w:num w:numId="29">
    <w:abstractNumId w:val="23"/>
  </w:num>
  <w:num w:numId="30">
    <w:abstractNumId w:val="11"/>
  </w:num>
  <w:num w:numId="31">
    <w:abstractNumId w:val="31"/>
  </w:num>
  <w:num w:numId="32">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Berta Balázs">
    <w15:presenceInfo w15:providerId="AD" w15:userId="S-1-5-21-2050156206-3416206734-2580883983-1509"/>
  </w15:person>
  <w15:person w15:author="Balazs">
    <w15:presenceInfo w15:providerId="None" w15:userId="Balaz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hu-HU" w:vendorID="64" w:dllVersion="0"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1B86"/>
    <w:rsid w:val="00014A6D"/>
    <w:rsid w:val="000273E0"/>
    <w:rsid w:val="000304AB"/>
    <w:rsid w:val="00050EA3"/>
    <w:rsid w:val="00051B82"/>
    <w:rsid w:val="00052BF0"/>
    <w:rsid w:val="00067277"/>
    <w:rsid w:val="00070AC6"/>
    <w:rsid w:val="00073221"/>
    <w:rsid w:val="00075B31"/>
    <w:rsid w:val="00085A1C"/>
    <w:rsid w:val="000A7358"/>
    <w:rsid w:val="000A7483"/>
    <w:rsid w:val="000B53E0"/>
    <w:rsid w:val="000B59DB"/>
    <w:rsid w:val="000B6B66"/>
    <w:rsid w:val="000D4F4C"/>
    <w:rsid w:val="000E3675"/>
    <w:rsid w:val="0010195B"/>
    <w:rsid w:val="001324F8"/>
    <w:rsid w:val="0014338D"/>
    <w:rsid w:val="00171054"/>
    <w:rsid w:val="001756F5"/>
    <w:rsid w:val="0018302E"/>
    <w:rsid w:val="00191164"/>
    <w:rsid w:val="001A57BC"/>
    <w:rsid w:val="001E5F99"/>
    <w:rsid w:val="002102C3"/>
    <w:rsid w:val="002148BD"/>
    <w:rsid w:val="00215888"/>
    <w:rsid w:val="00225F65"/>
    <w:rsid w:val="00227347"/>
    <w:rsid w:val="00230EF5"/>
    <w:rsid w:val="00253F89"/>
    <w:rsid w:val="00267677"/>
    <w:rsid w:val="00277E2D"/>
    <w:rsid w:val="002841F9"/>
    <w:rsid w:val="002931BC"/>
    <w:rsid w:val="00297B7B"/>
    <w:rsid w:val="002B33D9"/>
    <w:rsid w:val="002D0621"/>
    <w:rsid w:val="002D7DA9"/>
    <w:rsid w:val="002E1D2A"/>
    <w:rsid w:val="003017DB"/>
    <w:rsid w:val="00302BB3"/>
    <w:rsid w:val="00307251"/>
    <w:rsid w:val="00313013"/>
    <w:rsid w:val="00314753"/>
    <w:rsid w:val="003168FE"/>
    <w:rsid w:val="003221C5"/>
    <w:rsid w:val="0033383A"/>
    <w:rsid w:val="0033494F"/>
    <w:rsid w:val="0033735C"/>
    <w:rsid w:val="00350AEC"/>
    <w:rsid w:val="00351018"/>
    <w:rsid w:val="003607E0"/>
    <w:rsid w:val="003674F9"/>
    <w:rsid w:val="00370411"/>
    <w:rsid w:val="0037381F"/>
    <w:rsid w:val="00382803"/>
    <w:rsid w:val="00387DC8"/>
    <w:rsid w:val="00391060"/>
    <w:rsid w:val="00391576"/>
    <w:rsid w:val="003A4CDB"/>
    <w:rsid w:val="003B6CFE"/>
    <w:rsid w:val="003D00BE"/>
    <w:rsid w:val="003D622B"/>
    <w:rsid w:val="003E12CC"/>
    <w:rsid w:val="003E70B1"/>
    <w:rsid w:val="003F4F39"/>
    <w:rsid w:val="003F5425"/>
    <w:rsid w:val="00410924"/>
    <w:rsid w:val="00412EFE"/>
    <w:rsid w:val="0043211A"/>
    <w:rsid w:val="004429B5"/>
    <w:rsid w:val="00443413"/>
    <w:rsid w:val="004567D9"/>
    <w:rsid w:val="00457CD4"/>
    <w:rsid w:val="00471BF1"/>
    <w:rsid w:val="0048395A"/>
    <w:rsid w:val="004851C7"/>
    <w:rsid w:val="00485358"/>
    <w:rsid w:val="004A0D7A"/>
    <w:rsid w:val="004A5B87"/>
    <w:rsid w:val="004B18DD"/>
    <w:rsid w:val="004D0117"/>
    <w:rsid w:val="004E0ED7"/>
    <w:rsid w:val="004F66BE"/>
    <w:rsid w:val="00500B52"/>
    <w:rsid w:val="00502A30"/>
    <w:rsid w:val="00510230"/>
    <w:rsid w:val="005143C6"/>
    <w:rsid w:val="00545B01"/>
    <w:rsid w:val="00551438"/>
    <w:rsid w:val="005524FC"/>
    <w:rsid w:val="00553491"/>
    <w:rsid w:val="0056065E"/>
    <w:rsid w:val="00567C89"/>
    <w:rsid w:val="00574DBA"/>
    <w:rsid w:val="00576495"/>
    <w:rsid w:val="00586D2A"/>
    <w:rsid w:val="00586FBD"/>
    <w:rsid w:val="005903EB"/>
    <w:rsid w:val="00592B04"/>
    <w:rsid w:val="005A1A4F"/>
    <w:rsid w:val="005D3443"/>
    <w:rsid w:val="005E01E0"/>
    <w:rsid w:val="00617F2C"/>
    <w:rsid w:val="0062185B"/>
    <w:rsid w:val="0063585C"/>
    <w:rsid w:val="00641018"/>
    <w:rsid w:val="006504F5"/>
    <w:rsid w:val="00650C7C"/>
    <w:rsid w:val="00660B32"/>
    <w:rsid w:val="00675281"/>
    <w:rsid w:val="00681E99"/>
    <w:rsid w:val="00692605"/>
    <w:rsid w:val="006A1B7F"/>
    <w:rsid w:val="006C5CF5"/>
    <w:rsid w:val="006D338C"/>
    <w:rsid w:val="006E142C"/>
    <w:rsid w:val="006E7256"/>
    <w:rsid w:val="006F27D4"/>
    <w:rsid w:val="006F512E"/>
    <w:rsid w:val="00700E3A"/>
    <w:rsid w:val="007161A8"/>
    <w:rsid w:val="00724988"/>
    <w:rsid w:val="00725ED7"/>
    <w:rsid w:val="00730B3C"/>
    <w:rsid w:val="00732D68"/>
    <w:rsid w:val="00737444"/>
    <w:rsid w:val="0074704D"/>
    <w:rsid w:val="00752D70"/>
    <w:rsid w:val="0075684A"/>
    <w:rsid w:val="007817FA"/>
    <w:rsid w:val="007830E5"/>
    <w:rsid w:val="007A2ACB"/>
    <w:rsid w:val="007B4FCE"/>
    <w:rsid w:val="007D1FC6"/>
    <w:rsid w:val="008043D2"/>
    <w:rsid w:val="00813356"/>
    <w:rsid w:val="00816BCB"/>
    <w:rsid w:val="008177BA"/>
    <w:rsid w:val="00824AD5"/>
    <w:rsid w:val="0085155F"/>
    <w:rsid w:val="0085482B"/>
    <w:rsid w:val="00854BDC"/>
    <w:rsid w:val="0086600F"/>
    <w:rsid w:val="00872C0E"/>
    <w:rsid w:val="00880E89"/>
    <w:rsid w:val="00884BA8"/>
    <w:rsid w:val="008870F6"/>
    <w:rsid w:val="008B1D66"/>
    <w:rsid w:val="008B2F95"/>
    <w:rsid w:val="008C5124"/>
    <w:rsid w:val="008D039C"/>
    <w:rsid w:val="008E6412"/>
    <w:rsid w:val="008E7228"/>
    <w:rsid w:val="008F40B5"/>
    <w:rsid w:val="008F54F8"/>
    <w:rsid w:val="00901A48"/>
    <w:rsid w:val="00905159"/>
    <w:rsid w:val="0090541F"/>
    <w:rsid w:val="00913580"/>
    <w:rsid w:val="00916B81"/>
    <w:rsid w:val="00925538"/>
    <w:rsid w:val="009323A5"/>
    <w:rsid w:val="00936A35"/>
    <w:rsid w:val="00940CB1"/>
    <w:rsid w:val="009669A3"/>
    <w:rsid w:val="0097154C"/>
    <w:rsid w:val="0098532E"/>
    <w:rsid w:val="00990F3C"/>
    <w:rsid w:val="0099176D"/>
    <w:rsid w:val="009A7C25"/>
    <w:rsid w:val="009B1AB8"/>
    <w:rsid w:val="009C1C93"/>
    <w:rsid w:val="009E697B"/>
    <w:rsid w:val="009F5A95"/>
    <w:rsid w:val="00A027B3"/>
    <w:rsid w:val="00A21027"/>
    <w:rsid w:val="00A238BB"/>
    <w:rsid w:val="00A34DC4"/>
    <w:rsid w:val="00A6742D"/>
    <w:rsid w:val="00A71FFF"/>
    <w:rsid w:val="00A752DD"/>
    <w:rsid w:val="00A7688D"/>
    <w:rsid w:val="00A811F1"/>
    <w:rsid w:val="00A94FEA"/>
    <w:rsid w:val="00AA68FC"/>
    <w:rsid w:val="00AB511F"/>
    <w:rsid w:val="00AE05C4"/>
    <w:rsid w:val="00AF3FB1"/>
    <w:rsid w:val="00AF463E"/>
    <w:rsid w:val="00B04A6A"/>
    <w:rsid w:val="00B13FD0"/>
    <w:rsid w:val="00B172C3"/>
    <w:rsid w:val="00B21CA1"/>
    <w:rsid w:val="00B31764"/>
    <w:rsid w:val="00B32B4D"/>
    <w:rsid w:val="00B36E06"/>
    <w:rsid w:val="00B4104A"/>
    <w:rsid w:val="00B432CB"/>
    <w:rsid w:val="00B471B7"/>
    <w:rsid w:val="00B50CAA"/>
    <w:rsid w:val="00B56A73"/>
    <w:rsid w:val="00B57A78"/>
    <w:rsid w:val="00B73723"/>
    <w:rsid w:val="00B76C3F"/>
    <w:rsid w:val="00B76EF0"/>
    <w:rsid w:val="00B81CAE"/>
    <w:rsid w:val="00B96880"/>
    <w:rsid w:val="00BA578D"/>
    <w:rsid w:val="00BB2B42"/>
    <w:rsid w:val="00BD4F0B"/>
    <w:rsid w:val="00BE1960"/>
    <w:rsid w:val="00BE701E"/>
    <w:rsid w:val="00BE75AA"/>
    <w:rsid w:val="00C00B3C"/>
    <w:rsid w:val="00C26706"/>
    <w:rsid w:val="00C2686E"/>
    <w:rsid w:val="00C31260"/>
    <w:rsid w:val="00C53F92"/>
    <w:rsid w:val="00C66D71"/>
    <w:rsid w:val="00C73DEE"/>
    <w:rsid w:val="00C74660"/>
    <w:rsid w:val="00C81F56"/>
    <w:rsid w:val="00C85FE7"/>
    <w:rsid w:val="00C8735B"/>
    <w:rsid w:val="00C94621"/>
    <w:rsid w:val="00C94815"/>
    <w:rsid w:val="00CE1551"/>
    <w:rsid w:val="00CE5E46"/>
    <w:rsid w:val="00CF6717"/>
    <w:rsid w:val="00D04A22"/>
    <w:rsid w:val="00D05C30"/>
    <w:rsid w:val="00D07335"/>
    <w:rsid w:val="00D1632F"/>
    <w:rsid w:val="00D16F51"/>
    <w:rsid w:val="00D21886"/>
    <w:rsid w:val="00D23BFC"/>
    <w:rsid w:val="00D355E2"/>
    <w:rsid w:val="00D429F2"/>
    <w:rsid w:val="00D5227F"/>
    <w:rsid w:val="00D52374"/>
    <w:rsid w:val="00D53F5A"/>
    <w:rsid w:val="00D56762"/>
    <w:rsid w:val="00D672E4"/>
    <w:rsid w:val="00D73E6E"/>
    <w:rsid w:val="00D74C96"/>
    <w:rsid w:val="00D81927"/>
    <w:rsid w:val="00D907ED"/>
    <w:rsid w:val="00D91182"/>
    <w:rsid w:val="00D92512"/>
    <w:rsid w:val="00D93B8C"/>
    <w:rsid w:val="00D95E2C"/>
    <w:rsid w:val="00D976D8"/>
    <w:rsid w:val="00DC1CF9"/>
    <w:rsid w:val="00DD3506"/>
    <w:rsid w:val="00DD6A58"/>
    <w:rsid w:val="00DD6D21"/>
    <w:rsid w:val="00DD7CE2"/>
    <w:rsid w:val="00DF279C"/>
    <w:rsid w:val="00E0210C"/>
    <w:rsid w:val="00E07EE4"/>
    <w:rsid w:val="00E24DA3"/>
    <w:rsid w:val="00E27D14"/>
    <w:rsid w:val="00E33AB3"/>
    <w:rsid w:val="00E42F0D"/>
    <w:rsid w:val="00E617AD"/>
    <w:rsid w:val="00E7769E"/>
    <w:rsid w:val="00E8385C"/>
    <w:rsid w:val="00E86A0C"/>
    <w:rsid w:val="00E87DA7"/>
    <w:rsid w:val="00ED3077"/>
    <w:rsid w:val="00ED7053"/>
    <w:rsid w:val="00EE1A1F"/>
    <w:rsid w:val="00EE2264"/>
    <w:rsid w:val="00EF0004"/>
    <w:rsid w:val="00EF730D"/>
    <w:rsid w:val="00F050F9"/>
    <w:rsid w:val="00F13CEE"/>
    <w:rsid w:val="00F2564B"/>
    <w:rsid w:val="00F368B0"/>
    <w:rsid w:val="00F55F3D"/>
    <w:rsid w:val="00F66A91"/>
    <w:rsid w:val="00F768C6"/>
    <w:rsid w:val="00F93CEB"/>
    <w:rsid w:val="00FB458A"/>
    <w:rsid w:val="00FC3D8F"/>
    <w:rsid w:val="00FF18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2C7BF"/>
  <w15:chartTrackingRefBased/>
  <w15:docId w15:val="{43363D49-1073-4721-8C5C-7AAC7495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8B1D66"/>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link w:val="LbjegyzetszvegChar"/>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C9462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0B59DB"/>
    <w:pPr>
      <w:pBdr>
        <w:top w:val="dotted" w:sz="4" w:space="1" w:color="auto"/>
        <w:left w:val="dotted" w:sz="4" w:space="4" w:color="auto"/>
        <w:bottom w:val="dotted" w:sz="4" w:space="1" w:color="auto"/>
        <w:right w:val="dotted" w:sz="4" w:space="4" w:color="auto"/>
      </w:pBdr>
      <w:shd w:val="pct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370411"/>
    <w:rPr>
      <w:rFonts w:cs="Arial"/>
      <w:b/>
      <w:bCs/>
      <w:kern w:val="32"/>
      <w:sz w:val="36"/>
      <w:szCs w:val="32"/>
      <w:lang w:eastAsia="en-US"/>
    </w:rPr>
  </w:style>
  <w:style w:type="character" w:customStyle="1" w:styleId="LbjegyzetszvegChar">
    <w:name w:val="Lábjegyzetszöveg Char"/>
    <w:link w:val="Lbjegyzetszveg"/>
    <w:semiHidden/>
    <w:rsid w:val="00370411"/>
    <w:rPr>
      <w:lang w:eastAsia="en-US"/>
    </w:rPr>
  </w:style>
  <w:style w:type="paragraph" w:styleId="NormlWeb">
    <w:name w:val="Normal (Web)"/>
    <w:basedOn w:val="Norml"/>
    <w:uiPriority w:val="99"/>
    <w:unhideWhenUsed/>
    <w:rsid w:val="00370411"/>
    <w:pPr>
      <w:spacing w:before="100" w:beforeAutospacing="1" w:after="100" w:afterAutospacing="1" w:line="240" w:lineRule="auto"/>
      <w:ind w:firstLine="0"/>
      <w:jc w:val="left"/>
    </w:pPr>
    <w:rPr>
      <w:lang w:eastAsia="hu-HU"/>
    </w:rPr>
  </w:style>
  <w:style w:type="character" w:customStyle="1" w:styleId="kwd">
    <w:name w:val="kwd"/>
    <w:rsid w:val="00011B86"/>
  </w:style>
  <w:style w:type="character" w:customStyle="1" w:styleId="pln">
    <w:name w:val="pln"/>
    <w:rsid w:val="00011B86"/>
  </w:style>
  <w:style w:type="character" w:customStyle="1" w:styleId="pun">
    <w:name w:val="pun"/>
    <w:rsid w:val="00011B86"/>
  </w:style>
  <w:style w:type="character" w:customStyle="1" w:styleId="typ">
    <w:name w:val="typ"/>
    <w:rsid w:val="00011B86"/>
  </w:style>
  <w:style w:type="character" w:customStyle="1" w:styleId="str">
    <w:name w:val="str"/>
    <w:rsid w:val="00011B86"/>
  </w:style>
  <w:style w:type="character" w:customStyle="1" w:styleId="lit">
    <w:name w:val="lit"/>
    <w:rsid w:val="00011B86"/>
  </w:style>
  <w:style w:type="character" w:customStyle="1" w:styleId="tag">
    <w:name w:val="tag"/>
    <w:rsid w:val="00725ED7"/>
  </w:style>
  <w:style w:type="character" w:customStyle="1" w:styleId="atn">
    <w:name w:val="atn"/>
    <w:rsid w:val="00725ED7"/>
  </w:style>
  <w:style w:type="character" w:customStyle="1" w:styleId="atv">
    <w:name w:val="atv"/>
    <w:rsid w:val="00725ED7"/>
  </w:style>
  <w:style w:type="paragraph" w:styleId="Irodalomjegyzk">
    <w:name w:val="Bibliography"/>
    <w:basedOn w:val="Norml"/>
    <w:next w:val="Norml"/>
    <w:uiPriority w:val="37"/>
    <w:unhideWhenUsed/>
    <w:rsid w:val="00075B31"/>
  </w:style>
  <w:style w:type="paragraph" w:styleId="Vgjegyzetszvege">
    <w:name w:val="endnote text"/>
    <w:basedOn w:val="Norml"/>
    <w:link w:val="VgjegyzetszvegeChar"/>
    <w:rsid w:val="00075B31"/>
    <w:rPr>
      <w:sz w:val="20"/>
      <w:szCs w:val="20"/>
    </w:rPr>
  </w:style>
  <w:style w:type="character" w:customStyle="1" w:styleId="VgjegyzetszvegeChar">
    <w:name w:val="Végjegyzet szövege Char"/>
    <w:link w:val="Vgjegyzetszvege"/>
    <w:rsid w:val="00075B31"/>
    <w:rPr>
      <w:lang w:eastAsia="en-US"/>
    </w:rPr>
  </w:style>
  <w:style w:type="character" w:styleId="Vgjegyzet-hivatkozs">
    <w:name w:val="endnote reference"/>
    <w:rsid w:val="00075B31"/>
    <w:rPr>
      <w:vertAlign w:val="superscript"/>
    </w:rPr>
  </w:style>
  <w:style w:type="table" w:styleId="Rcsostblzat">
    <w:name w:val="Table Grid"/>
    <w:basedOn w:val="Normltblzat"/>
    <w:rsid w:val="00A94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unhideWhenUsed/>
    <w:rsid w:val="00A7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link w:val="HTML-kntformzott"/>
    <w:uiPriority w:val="99"/>
    <w:rsid w:val="00A71FFF"/>
    <w:rPr>
      <w:rFonts w:ascii="Courier New" w:hAnsi="Courier New" w:cs="Courier New"/>
    </w:rPr>
  </w:style>
  <w:style w:type="character" w:customStyle="1" w:styleId="cp">
    <w:name w:val="cp"/>
    <w:rsid w:val="00A71FFF"/>
  </w:style>
  <w:style w:type="character" w:customStyle="1" w:styleId="nt">
    <w:name w:val="nt"/>
    <w:rsid w:val="00A71FFF"/>
  </w:style>
  <w:style w:type="character" w:customStyle="1" w:styleId="na">
    <w:name w:val="na"/>
    <w:rsid w:val="00A71FFF"/>
  </w:style>
  <w:style w:type="character" w:customStyle="1" w:styleId="s">
    <w:name w:val="s"/>
    <w:rsid w:val="00A71FFF"/>
  </w:style>
  <w:style w:type="character" w:styleId="HTML-kd">
    <w:name w:val="HTML Code"/>
    <w:uiPriority w:val="99"/>
    <w:unhideWhenUsed/>
    <w:rsid w:val="00D355E2"/>
    <w:rPr>
      <w:rFonts w:ascii="Courier New" w:eastAsia="Times New Roman" w:hAnsi="Courier New" w:cs="Courier New"/>
      <w:sz w:val="20"/>
      <w:szCs w:val="20"/>
    </w:rPr>
  </w:style>
  <w:style w:type="character" w:customStyle="1" w:styleId="k">
    <w:name w:val="k"/>
    <w:rsid w:val="00D355E2"/>
  </w:style>
  <w:style w:type="character" w:customStyle="1" w:styleId="nf">
    <w:name w:val="nf"/>
    <w:rsid w:val="00D355E2"/>
  </w:style>
  <w:style w:type="character" w:customStyle="1" w:styleId="p">
    <w:name w:val="p"/>
    <w:rsid w:val="00D355E2"/>
  </w:style>
  <w:style w:type="character" w:customStyle="1" w:styleId="kt">
    <w:name w:val="kt"/>
    <w:rsid w:val="00D355E2"/>
  </w:style>
  <w:style w:type="character" w:customStyle="1" w:styleId="n">
    <w:name w:val="n"/>
    <w:rsid w:val="00D355E2"/>
  </w:style>
  <w:style w:type="character" w:styleId="Jegyzethivatkozs">
    <w:name w:val="annotation reference"/>
    <w:basedOn w:val="Bekezdsalapbettpusa"/>
    <w:rsid w:val="00351018"/>
    <w:rPr>
      <w:sz w:val="16"/>
      <w:szCs w:val="16"/>
    </w:rPr>
  </w:style>
  <w:style w:type="paragraph" w:styleId="Jegyzetszveg">
    <w:name w:val="annotation text"/>
    <w:basedOn w:val="Norml"/>
    <w:link w:val="JegyzetszvegChar"/>
    <w:rsid w:val="00351018"/>
    <w:pPr>
      <w:spacing w:line="240" w:lineRule="auto"/>
    </w:pPr>
    <w:rPr>
      <w:sz w:val="20"/>
      <w:szCs w:val="20"/>
    </w:rPr>
  </w:style>
  <w:style w:type="character" w:customStyle="1" w:styleId="JegyzetszvegChar">
    <w:name w:val="Jegyzetszöveg Char"/>
    <w:basedOn w:val="Bekezdsalapbettpusa"/>
    <w:link w:val="Jegyzetszveg"/>
    <w:rsid w:val="00351018"/>
    <w:rPr>
      <w:lang w:eastAsia="en-US"/>
    </w:rPr>
  </w:style>
  <w:style w:type="paragraph" w:styleId="Megjegyzstrgya">
    <w:name w:val="annotation subject"/>
    <w:basedOn w:val="Jegyzetszveg"/>
    <w:next w:val="Jegyzetszveg"/>
    <w:link w:val="MegjegyzstrgyaChar"/>
    <w:rsid w:val="003E12CC"/>
    <w:rPr>
      <w:b/>
      <w:bCs/>
    </w:rPr>
  </w:style>
  <w:style w:type="character" w:customStyle="1" w:styleId="MegjegyzstrgyaChar">
    <w:name w:val="Megjegyzés tárgya Char"/>
    <w:basedOn w:val="JegyzetszvegChar"/>
    <w:link w:val="Megjegyzstrgya"/>
    <w:rsid w:val="003E12CC"/>
    <w:rPr>
      <w:b/>
      <w:bCs/>
      <w:lang w:eastAsia="en-US"/>
    </w:rPr>
  </w:style>
  <w:style w:type="table" w:styleId="Tblzatrcsosvilgos">
    <w:name w:val="Grid Table Light"/>
    <w:basedOn w:val="Normltblzat"/>
    <w:uiPriority w:val="40"/>
    <w:rsid w:val="00AF46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3">
    <w:name w:val="Plain Table 3"/>
    <w:basedOn w:val="Normltblzat"/>
    <w:uiPriority w:val="43"/>
    <w:rsid w:val="00AF46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egyszer1">
    <w:name w:val="Plain Table 1"/>
    <w:basedOn w:val="Normltblzat"/>
    <w:uiPriority w:val="41"/>
    <w:rsid w:val="00AF46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ltozat">
    <w:name w:val="Revision"/>
    <w:hidden/>
    <w:uiPriority w:val="99"/>
    <w:semiHidden/>
    <w:rsid w:val="00085A1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4482">
      <w:bodyDiv w:val="1"/>
      <w:marLeft w:val="0"/>
      <w:marRight w:val="0"/>
      <w:marTop w:val="0"/>
      <w:marBottom w:val="0"/>
      <w:divBdr>
        <w:top w:val="none" w:sz="0" w:space="0" w:color="auto"/>
        <w:left w:val="none" w:sz="0" w:space="0" w:color="auto"/>
        <w:bottom w:val="none" w:sz="0" w:space="0" w:color="auto"/>
        <w:right w:val="none" w:sz="0" w:space="0" w:color="auto"/>
      </w:divBdr>
    </w:div>
    <w:div w:id="105544047">
      <w:bodyDiv w:val="1"/>
      <w:marLeft w:val="0"/>
      <w:marRight w:val="0"/>
      <w:marTop w:val="0"/>
      <w:marBottom w:val="0"/>
      <w:divBdr>
        <w:top w:val="none" w:sz="0" w:space="0" w:color="auto"/>
        <w:left w:val="none" w:sz="0" w:space="0" w:color="auto"/>
        <w:bottom w:val="none" w:sz="0" w:space="0" w:color="auto"/>
        <w:right w:val="none" w:sz="0" w:space="0" w:color="auto"/>
      </w:divBdr>
    </w:div>
    <w:div w:id="156314547">
      <w:bodyDiv w:val="1"/>
      <w:marLeft w:val="0"/>
      <w:marRight w:val="0"/>
      <w:marTop w:val="0"/>
      <w:marBottom w:val="0"/>
      <w:divBdr>
        <w:top w:val="none" w:sz="0" w:space="0" w:color="auto"/>
        <w:left w:val="none" w:sz="0" w:space="0" w:color="auto"/>
        <w:bottom w:val="none" w:sz="0" w:space="0" w:color="auto"/>
        <w:right w:val="none" w:sz="0" w:space="0" w:color="auto"/>
      </w:divBdr>
    </w:div>
    <w:div w:id="179437575">
      <w:bodyDiv w:val="1"/>
      <w:marLeft w:val="0"/>
      <w:marRight w:val="0"/>
      <w:marTop w:val="0"/>
      <w:marBottom w:val="0"/>
      <w:divBdr>
        <w:top w:val="none" w:sz="0" w:space="0" w:color="auto"/>
        <w:left w:val="none" w:sz="0" w:space="0" w:color="auto"/>
        <w:bottom w:val="none" w:sz="0" w:space="0" w:color="auto"/>
        <w:right w:val="none" w:sz="0" w:space="0" w:color="auto"/>
      </w:divBdr>
    </w:div>
    <w:div w:id="206114004">
      <w:bodyDiv w:val="1"/>
      <w:marLeft w:val="0"/>
      <w:marRight w:val="0"/>
      <w:marTop w:val="0"/>
      <w:marBottom w:val="0"/>
      <w:divBdr>
        <w:top w:val="none" w:sz="0" w:space="0" w:color="auto"/>
        <w:left w:val="none" w:sz="0" w:space="0" w:color="auto"/>
        <w:bottom w:val="none" w:sz="0" w:space="0" w:color="auto"/>
        <w:right w:val="none" w:sz="0" w:space="0" w:color="auto"/>
      </w:divBdr>
    </w:div>
    <w:div w:id="219752274">
      <w:bodyDiv w:val="1"/>
      <w:marLeft w:val="0"/>
      <w:marRight w:val="0"/>
      <w:marTop w:val="0"/>
      <w:marBottom w:val="0"/>
      <w:divBdr>
        <w:top w:val="none" w:sz="0" w:space="0" w:color="auto"/>
        <w:left w:val="none" w:sz="0" w:space="0" w:color="auto"/>
        <w:bottom w:val="none" w:sz="0" w:space="0" w:color="auto"/>
        <w:right w:val="none" w:sz="0" w:space="0" w:color="auto"/>
      </w:divBdr>
    </w:div>
    <w:div w:id="229735118">
      <w:bodyDiv w:val="1"/>
      <w:marLeft w:val="0"/>
      <w:marRight w:val="0"/>
      <w:marTop w:val="0"/>
      <w:marBottom w:val="0"/>
      <w:divBdr>
        <w:top w:val="none" w:sz="0" w:space="0" w:color="auto"/>
        <w:left w:val="none" w:sz="0" w:space="0" w:color="auto"/>
        <w:bottom w:val="none" w:sz="0" w:space="0" w:color="auto"/>
        <w:right w:val="none" w:sz="0" w:space="0" w:color="auto"/>
      </w:divBdr>
    </w:div>
    <w:div w:id="230625408">
      <w:bodyDiv w:val="1"/>
      <w:marLeft w:val="0"/>
      <w:marRight w:val="0"/>
      <w:marTop w:val="0"/>
      <w:marBottom w:val="0"/>
      <w:divBdr>
        <w:top w:val="none" w:sz="0" w:space="0" w:color="auto"/>
        <w:left w:val="none" w:sz="0" w:space="0" w:color="auto"/>
        <w:bottom w:val="none" w:sz="0" w:space="0" w:color="auto"/>
        <w:right w:val="none" w:sz="0" w:space="0" w:color="auto"/>
      </w:divBdr>
    </w:div>
    <w:div w:id="277033056">
      <w:bodyDiv w:val="1"/>
      <w:marLeft w:val="0"/>
      <w:marRight w:val="0"/>
      <w:marTop w:val="0"/>
      <w:marBottom w:val="0"/>
      <w:divBdr>
        <w:top w:val="none" w:sz="0" w:space="0" w:color="auto"/>
        <w:left w:val="none" w:sz="0" w:space="0" w:color="auto"/>
        <w:bottom w:val="none" w:sz="0" w:space="0" w:color="auto"/>
        <w:right w:val="none" w:sz="0" w:space="0" w:color="auto"/>
      </w:divBdr>
      <w:divsChild>
        <w:div w:id="127628653">
          <w:marLeft w:val="0"/>
          <w:marRight w:val="0"/>
          <w:marTop w:val="15"/>
          <w:marBottom w:val="360"/>
          <w:divBdr>
            <w:top w:val="single" w:sz="6" w:space="0" w:color="E1E4E5"/>
            <w:left w:val="single" w:sz="6" w:space="0" w:color="E1E4E5"/>
            <w:bottom w:val="single" w:sz="6" w:space="0" w:color="E1E4E5"/>
            <w:right w:val="single" w:sz="6" w:space="0" w:color="E1E4E5"/>
          </w:divBdr>
          <w:divsChild>
            <w:div w:id="5997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676">
      <w:bodyDiv w:val="1"/>
      <w:marLeft w:val="0"/>
      <w:marRight w:val="0"/>
      <w:marTop w:val="0"/>
      <w:marBottom w:val="0"/>
      <w:divBdr>
        <w:top w:val="none" w:sz="0" w:space="0" w:color="auto"/>
        <w:left w:val="none" w:sz="0" w:space="0" w:color="auto"/>
        <w:bottom w:val="none" w:sz="0" w:space="0" w:color="auto"/>
        <w:right w:val="none" w:sz="0" w:space="0" w:color="auto"/>
      </w:divBdr>
    </w:div>
    <w:div w:id="309023068">
      <w:bodyDiv w:val="1"/>
      <w:marLeft w:val="0"/>
      <w:marRight w:val="0"/>
      <w:marTop w:val="0"/>
      <w:marBottom w:val="0"/>
      <w:divBdr>
        <w:top w:val="none" w:sz="0" w:space="0" w:color="auto"/>
        <w:left w:val="none" w:sz="0" w:space="0" w:color="auto"/>
        <w:bottom w:val="none" w:sz="0" w:space="0" w:color="auto"/>
        <w:right w:val="none" w:sz="0" w:space="0" w:color="auto"/>
      </w:divBdr>
    </w:div>
    <w:div w:id="318508390">
      <w:bodyDiv w:val="1"/>
      <w:marLeft w:val="0"/>
      <w:marRight w:val="0"/>
      <w:marTop w:val="0"/>
      <w:marBottom w:val="0"/>
      <w:divBdr>
        <w:top w:val="none" w:sz="0" w:space="0" w:color="auto"/>
        <w:left w:val="none" w:sz="0" w:space="0" w:color="auto"/>
        <w:bottom w:val="none" w:sz="0" w:space="0" w:color="auto"/>
        <w:right w:val="none" w:sz="0" w:space="0" w:color="auto"/>
      </w:divBdr>
    </w:div>
    <w:div w:id="323436068">
      <w:bodyDiv w:val="1"/>
      <w:marLeft w:val="0"/>
      <w:marRight w:val="0"/>
      <w:marTop w:val="0"/>
      <w:marBottom w:val="0"/>
      <w:divBdr>
        <w:top w:val="none" w:sz="0" w:space="0" w:color="auto"/>
        <w:left w:val="none" w:sz="0" w:space="0" w:color="auto"/>
        <w:bottom w:val="none" w:sz="0" w:space="0" w:color="auto"/>
        <w:right w:val="none" w:sz="0" w:space="0" w:color="auto"/>
      </w:divBdr>
    </w:div>
    <w:div w:id="372729955">
      <w:bodyDiv w:val="1"/>
      <w:marLeft w:val="0"/>
      <w:marRight w:val="0"/>
      <w:marTop w:val="0"/>
      <w:marBottom w:val="0"/>
      <w:divBdr>
        <w:top w:val="none" w:sz="0" w:space="0" w:color="auto"/>
        <w:left w:val="none" w:sz="0" w:space="0" w:color="auto"/>
        <w:bottom w:val="none" w:sz="0" w:space="0" w:color="auto"/>
        <w:right w:val="none" w:sz="0" w:space="0" w:color="auto"/>
      </w:divBdr>
    </w:div>
    <w:div w:id="392701350">
      <w:bodyDiv w:val="1"/>
      <w:marLeft w:val="0"/>
      <w:marRight w:val="0"/>
      <w:marTop w:val="0"/>
      <w:marBottom w:val="0"/>
      <w:divBdr>
        <w:top w:val="none" w:sz="0" w:space="0" w:color="auto"/>
        <w:left w:val="none" w:sz="0" w:space="0" w:color="auto"/>
        <w:bottom w:val="none" w:sz="0" w:space="0" w:color="auto"/>
        <w:right w:val="none" w:sz="0" w:space="0" w:color="auto"/>
      </w:divBdr>
    </w:div>
    <w:div w:id="402919824">
      <w:bodyDiv w:val="1"/>
      <w:marLeft w:val="0"/>
      <w:marRight w:val="0"/>
      <w:marTop w:val="0"/>
      <w:marBottom w:val="0"/>
      <w:divBdr>
        <w:top w:val="none" w:sz="0" w:space="0" w:color="auto"/>
        <w:left w:val="none" w:sz="0" w:space="0" w:color="auto"/>
        <w:bottom w:val="none" w:sz="0" w:space="0" w:color="auto"/>
        <w:right w:val="none" w:sz="0" w:space="0" w:color="auto"/>
      </w:divBdr>
    </w:div>
    <w:div w:id="448933126">
      <w:bodyDiv w:val="1"/>
      <w:marLeft w:val="0"/>
      <w:marRight w:val="0"/>
      <w:marTop w:val="0"/>
      <w:marBottom w:val="0"/>
      <w:divBdr>
        <w:top w:val="none" w:sz="0" w:space="0" w:color="auto"/>
        <w:left w:val="none" w:sz="0" w:space="0" w:color="auto"/>
        <w:bottom w:val="none" w:sz="0" w:space="0" w:color="auto"/>
        <w:right w:val="none" w:sz="0" w:space="0" w:color="auto"/>
      </w:divBdr>
    </w:div>
    <w:div w:id="490368470">
      <w:bodyDiv w:val="1"/>
      <w:marLeft w:val="0"/>
      <w:marRight w:val="0"/>
      <w:marTop w:val="0"/>
      <w:marBottom w:val="0"/>
      <w:divBdr>
        <w:top w:val="none" w:sz="0" w:space="0" w:color="auto"/>
        <w:left w:val="none" w:sz="0" w:space="0" w:color="auto"/>
        <w:bottom w:val="none" w:sz="0" w:space="0" w:color="auto"/>
        <w:right w:val="none" w:sz="0" w:space="0" w:color="auto"/>
      </w:divBdr>
    </w:div>
    <w:div w:id="552473510">
      <w:bodyDiv w:val="1"/>
      <w:marLeft w:val="0"/>
      <w:marRight w:val="0"/>
      <w:marTop w:val="0"/>
      <w:marBottom w:val="0"/>
      <w:divBdr>
        <w:top w:val="none" w:sz="0" w:space="0" w:color="auto"/>
        <w:left w:val="none" w:sz="0" w:space="0" w:color="auto"/>
        <w:bottom w:val="none" w:sz="0" w:space="0" w:color="auto"/>
        <w:right w:val="none" w:sz="0" w:space="0" w:color="auto"/>
      </w:divBdr>
    </w:div>
    <w:div w:id="643046788">
      <w:bodyDiv w:val="1"/>
      <w:marLeft w:val="0"/>
      <w:marRight w:val="0"/>
      <w:marTop w:val="0"/>
      <w:marBottom w:val="0"/>
      <w:divBdr>
        <w:top w:val="none" w:sz="0" w:space="0" w:color="auto"/>
        <w:left w:val="none" w:sz="0" w:space="0" w:color="auto"/>
        <w:bottom w:val="none" w:sz="0" w:space="0" w:color="auto"/>
        <w:right w:val="none" w:sz="0" w:space="0" w:color="auto"/>
      </w:divBdr>
    </w:div>
    <w:div w:id="736979470">
      <w:bodyDiv w:val="1"/>
      <w:marLeft w:val="0"/>
      <w:marRight w:val="0"/>
      <w:marTop w:val="0"/>
      <w:marBottom w:val="0"/>
      <w:divBdr>
        <w:top w:val="none" w:sz="0" w:space="0" w:color="auto"/>
        <w:left w:val="none" w:sz="0" w:space="0" w:color="auto"/>
        <w:bottom w:val="none" w:sz="0" w:space="0" w:color="auto"/>
        <w:right w:val="none" w:sz="0" w:space="0" w:color="auto"/>
      </w:divBdr>
    </w:div>
    <w:div w:id="755713144">
      <w:bodyDiv w:val="1"/>
      <w:marLeft w:val="0"/>
      <w:marRight w:val="0"/>
      <w:marTop w:val="0"/>
      <w:marBottom w:val="0"/>
      <w:divBdr>
        <w:top w:val="none" w:sz="0" w:space="0" w:color="auto"/>
        <w:left w:val="none" w:sz="0" w:space="0" w:color="auto"/>
        <w:bottom w:val="none" w:sz="0" w:space="0" w:color="auto"/>
        <w:right w:val="none" w:sz="0" w:space="0" w:color="auto"/>
      </w:divBdr>
    </w:div>
    <w:div w:id="761530779">
      <w:bodyDiv w:val="1"/>
      <w:marLeft w:val="0"/>
      <w:marRight w:val="0"/>
      <w:marTop w:val="0"/>
      <w:marBottom w:val="0"/>
      <w:divBdr>
        <w:top w:val="none" w:sz="0" w:space="0" w:color="auto"/>
        <w:left w:val="none" w:sz="0" w:space="0" w:color="auto"/>
        <w:bottom w:val="none" w:sz="0" w:space="0" w:color="auto"/>
        <w:right w:val="none" w:sz="0" w:space="0" w:color="auto"/>
      </w:divBdr>
    </w:div>
    <w:div w:id="763914969">
      <w:bodyDiv w:val="1"/>
      <w:marLeft w:val="0"/>
      <w:marRight w:val="0"/>
      <w:marTop w:val="0"/>
      <w:marBottom w:val="0"/>
      <w:divBdr>
        <w:top w:val="none" w:sz="0" w:space="0" w:color="auto"/>
        <w:left w:val="none" w:sz="0" w:space="0" w:color="auto"/>
        <w:bottom w:val="none" w:sz="0" w:space="0" w:color="auto"/>
        <w:right w:val="none" w:sz="0" w:space="0" w:color="auto"/>
      </w:divBdr>
    </w:div>
    <w:div w:id="765341485">
      <w:bodyDiv w:val="1"/>
      <w:marLeft w:val="0"/>
      <w:marRight w:val="0"/>
      <w:marTop w:val="0"/>
      <w:marBottom w:val="0"/>
      <w:divBdr>
        <w:top w:val="none" w:sz="0" w:space="0" w:color="auto"/>
        <w:left w:val="none" w:sz="0" w:space="0" w:color="auto"/>
        <w:bottom w:val="none" w:sz="0" w:space="0" w:color="auto"/>
        <w:right w:val="none" w:sz="0" w:space="0" w:color="auto"/>
      </w:divBdr>
    </w:div>
    <w:div w:id="804350846">
      <w:bodyDiv w:val="1"/>
      <w:marLeft w:val="0"/>
      <w:marRight w:val="0"/>
      <w:marTop w:val="0"/>
      <w:marBottom w:val="0"/>
      <w:divBdr>
        <w:top w:val="none" w:sz="0" w:space="0" w:color="auto"/>
        <w:left w:val="none" w:sz="0" w:space="0" w:color="auto"/>
        <w:bottom w:val="none" w:sz="0" w:space="0" w:color="auto"/>
        <w:right w:val="none" w:sz="0" w:space="0" w:color="auto"/>
      </w:divBdr>
    </w:div>
    <w:div w:id="859901086">
      <w:bodyDiv w:val="1"/>
      <w:marLeft w:val="0"/>
      <w:marRight w:val="0"/>
      <w:marTop w:val="0"/>
      <w:marBottom w:val="0"/>
      <w:divBdr>
        <w:top w:val="none" w:sz="0" w:space="0" w:color="auto"/>
        <w:left w:val="none" w:sz="0" w:space="0" w:color="auto"/>
        <w:bottom w:val="none" w:sz="0" w:space="0" w:color="auto"/>
        <w:right w:val="none" w:sz="0" w:space="0" w:color="auto"/>
      </w:divBdr>
    </w:div>
    <w:div w:id="861896194">
      <w:bodyDiv w:val="1"/>
      <w:marLeft w:val="0"/>
      <w:marRight w:val="0"/>
      <w:marTop w:val="0"/>
      <w:marBottom w:val="0"/>
      <w:divBdr>
        <w:top w:val="none" w:sz="0" w:space="0" w:color="auto"/>
        <w:left w:val="none" w:sz="0" w:space="0" w:color="auto"/>
        <w:bottom w:val="none" w:sz="0" w:space="0" w:color="auto"/>
        <w:right w:val="none" w:sz="0" w:space="0" w:color="auto"/>
      </w:divBdr>
    </w:div>
    <w:div w:id="911356163">
      <w:bodyDiv w:val="1"/>
      <w:marLeft w:val="0"/>
      <w:marRight w:val="0"/>
      <w:marTop w:val="0"/>
      <w:marBottom w:val="0"/>
      <w:divBdr>
        <w:top w:val="none" w:sz="0" w:space="0" w:color="auto"/>
        <w:left w:val="none" w:sz="0" w:space="0" w:color="auto"/>
        <w:bottom w:val="none" w:sz="0" w:space="0" w:color="auto"/>
        <w:right w:val="none" w:sz="0" w:space="0" w:color="auto"/>
      </w:divBdr>
    </w:div>
    <w:div w:id="949169100">
      <w:bodyDiv w:val="1"/>
      <w:marLeft w:val="0"/>
      <w:marRight w:val="0"/>
      <w:marTop w:val="0"/>
      <w:marBottom w:val="0"/>
      <w:divBdr>
        <w:top w:val="none" w:sz="0" w:space="0" w:color="auto"/>
        <w:left w:val="none" w:sz="0" w:space="0" w:color="auto"/>
        <w:bottom w:val="none" w:sz="0" w:space="0" w:color="auto"/>
        <w:right w:val="none" w:sz="0" w:space="0" w:color="auto"/>
      </w:divBdr>
    </w:div>
    <w:div w:id="960965203">
      <w:bodyDiv w:val="1"/>
      <w:marLeft w:val="0"/>
      <w:marRight w:val="0"/>
      <w:marTop w:val="0"/>
      <w:marBottom w:val="0"/>
      <w:divBdr>
        <w:top w:val="none" w:sz="0" w:space="0" w:color="auto"/>
        <w:left w:val="none" w:sz="0" w:space="0" w:color="auto"/>
        <w:bottom w:val="none" w:sz="0" w:space="0" w:color="auto"/>
        <w:right w:val="none" w:sz="0" w:space="0" w:color="auto"/>
      </w:divBdr>
    </w:div>
    <w:div w:id="1003363191">
      <w:bodyDiv w:val="1"/>
      <w:marLeft w:val="0"/>
      <w:marRight w:val="0"/>
      <w:marTop w:val="0"/>
      <w:marBottom w:val="0"/>
      <w:divBdr>
        <w:top w:val="none" w:sz="0" w:space="0" w:color="auto"/>
        <w:left w:val="none" w:sz="0" w:space="0" w:color="auto"/>
        <w:bottom w:val="none" w:sz="0" w:space="0" w:color="auto"/>
        <w:right w:val="none" w:sz="0" w:space="0" w:color="auto"/>
      </w:divBdr>
    </w:div>
    <w:div w:id="1059206645">
      <w:bodyDiv w:val="1"/>
      <w:marLeft w:val="0"/>
      <w:marRight w:val="0"/>
      <w:marTop w:val="0"/>
      <w:marBottom w:val="0"/>
      <w:divBdr>
        <w:top w:val="none" w:sz="0" w:space="0" w:color="auto"/>
        <w:left w:val="none" w:sz="0" w:space="0" w:color="auto"/>
        <w:bottom w:val="none" w:sz="0" w:space="0" w:color="auto"/>
        <w:right w:val="none" w:sz="0" w:space="0" w:color="auto"/>
      </w:divBdr>
    </w:div>
    <w:div w:id="1059478811">
      <w:bodyDiv w:val="1"/>
      <w:marLeft w:val="0"/>
      <w:marRight w:val="0"/>
      <w:marTop w:val="0"/>
      <w:marBottom w:val="0"/>
      <w:divBdr>
        <w:top w:val="none" w:sz="0" w:space="0" w:color="auto"/>
        <w:left w:val="none" w:sz="0" w:space="0" w:color="auto"/>
        <w:bottom w:val="none" w:sz="0" w:space="0" w:color="auto"/>
        <w:right w:val="none" w:sz="0" w:space="0" w:color="auto"/>
      </w:divBdr>
    </w:div>
    <w:div w:id="105967406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260180">
      <w:bodyDiv w:val="1"/>
      <w:marLeft w:val="0"/>
      <w:marRight w:val="0"/>
      <w:marTop w:val="0"/>
      <w:marBottom w:val="0"/>
      <w:divBdr>
        <w:top w:val="none" w:sz="0" w:space="0" w:color="auto"/>
        <w:left w:val="none" w:sz="0" w:space="0" w:color="auto"/>
        <w:bottom w:val="none" w:sz="0" w:space="0" w:color="auto"/>
        <w:right w:val="none" w:sz="0" w:space="0" w:color="auto"/>
      </w:divBdr>
    </w:div>
    <w:div w:id="1104500923">
      <w:bodyDiv w:val="1"/>
      <w:marLeft w:val="0"/>
      <w:marRight w:val="0"/>
      <w:marTop w:val="0"/>
      <w:marBottom w:val="0"/>
      <w:divBdr>
        <w:top w:val="none" w:sz="0" w:space="0" w:color="auto"/>
        <w:left w:val="none" w:sz="0" w:space="0" w:color="auto"/>
        <w:bottom w:val="none" w:sz="0" w:space="0" w:color="auto"/>
        <w:right w:val="none" w:sz="0" w:space="0" w:color="auto"/>
      </w:divBdr>
    </w:div>
    <w:div w:id="1111976749">
      <w:bodyDiv w:val="1"/>
      <w:marLeft w:val="0"/>
      <w:marRight w:val="0"/>
      <w:marTop w:val="0"/>
      <w:marBottom w:val="0"/>
      <w:divBdr>
        <w:top w:val="none" w:sz="0" w:space="0" w:color="auto"/>
        <w:left w:val="none" w:sz="0" w:space="0" w:color="auto"/>
        <w:bottom w:val="none" w:sz="0" w:space="0" w:color="auto"/>
        <w:right w:val="none" w:sz="0" w:space="0" w:color="auto"/>
      </w:divBdr>
    </w:div>
    <w:div w:id="1126116778">
      <w:bodyDiv w:val="1"/>
      <w:marLeft w:val="0"/>
      <w:marRight w:val="0"/>
      <w:marTop w:val="0"/>
      <w:marBottom w:val="0"/>
      <w:divBdr>
        <w:top w:val="none" w:sz="0" w:space="0" w:color="auto"/>
        <w:left w:val="none" w:sz="0" w:space="0" w:color="auto"/>
        <w:bottom w:val="none" w:sz="0" w:space="0" w:color="auto"/>
        <w:right w:val="none" w:sz="0" w:space="0" w:color="auto"/>
      </w:divBdr>
    </w:div>
    <w:div w:id="1169297151">
      <w:bodyDiv w:val="1"/>
      <w:marLeft w:val="0"/>
      <w:marRight w:val="0"/>
      <w:marTop w:val="0"/>
      <w:marBottom w:val="0"/>
      <w:divBdr>
        <w:top w:val="none" w:sz="0" w:space="0" w:color="auto"/>
        <w:left w:val="none" w:sz="0" w:space="0" w:color="auto"/>
        <w:bottom w:val="none" w:sz="0" w:space="0" w:color="auto"/>
        <w:right w:val="none" w:sz="0" w:space="0" w:color="auto"/>
      </w:divBdr>
    </w:div>
    <w:div w:id="1187215158">
      <w:bodyDiv w:val="1"/>
      <w:marLeft w:val="0"/>
      <w:marRight w:val="0"/>
      <w:marTop w:val="0"/>
      <w:marBottom w:val="0"/>
      <w:divBdr>
        <w:top w:val="none" w:sz="0" w:space="0" w:color="auto"/>
        <w:left w:val="none" w:sz="0" w:space="0" w:color="auto"/>
        <w:bottom w:val="none" w:sz="0" w:space="0" w:color="auto"/>
        <w:right w:val="none" w:sz="0" w:space="0" w:color="auto"/>
      </w:divBdr>
    </w:div>
    <w:div w:id="1310089338">
      <w:bodyDiv w:val="1"/>
      <w:marLeft w:val="0"/>
      <w:marRight w:val="0"/>
      <w:marTop w:val="0"/>
      <w:marBottom w:val="0"/>
      <w:divBdr>
        <w:top w:val="none" w:sz="0" w:space="0" w:color="auto"/>
        <w:left w:val="none" w:sz="0" w:space="0" w:color="auto"/>
        <w:bottom w:val="none" w:sz="0" w:space="0" w:color="auto"/>
        <w:right w:val="none" w:sz="0" w:space="0" w:color="auto"/>
      </w:divBdr>
    </w:div>
    <w:div w:id="1314408019">
      <w:bodyDiv w:val="1"/>
      <w:marLeft w:val="0"/>
      <w:marRight w:val="0"/>
      <w:marTop w:val="0"/>
      <w:marBottom w:val="0"/>
      <w:divBdr>
        <w:top w:val="none" w:sz="0" w:space="0" w:color="auto"/>
        <w:left w:val="none" w:sz="0" w:space="0" w:color="auto"/>
        <w:bottom w:val="none" w:sz="0" w:space="0" w:color="auto"/>
        <w:right w:val="none" w:sz="0" w:space="0" w:color="auto"/>
      </w:divBdr>
    </w:div>
    <w:div w:id="1399325149">
      <w:bodyDiv w:val="1"/>
      <w:marLeft w:val="0"/>
      <w:marRight w:val="0"/>
      <w:marTop w:val="0"/>
      <w:marBottom w:val="0"/>
      <w:divBdr>
        <w:top w:val="none" w:sz="0" w:space="0" w:color="auto"/>
        <w:left w:val="none" w:sz="0" w:space="0" w:color="auto"/>
        <w:bottom w:val="none" w:sz="0" w:space="0" w:color="auto"/>
        <w:right w:val="none" w:sz="0" w:space="0" w:color="auto"/>
      </w:divBdr>
    </w:div>
    <w:div w:id="1420130758">
      <w:bodyDiv w:val="1"/>
      <w:marLeft w:val="0"/>
      <w:marRight w:val="0"/>
      <w:marTop w:val="0"/>
      <w:marBottom w:val="0"/>
      <w:divBdr>
        <w:top w:val="none" w:sz="0" w:space="0" w:color="auto"/>
        <w:left w:val="none" w:sz="0" w:space="0" w:color="auto"/>
        <w:bottom w:val="none" w:sz="0" w:space="0" w:color="auto"/>
        <w:right w:val="none" w:sz="0" w:space="0" w:color="auto"/>
      </w:divBdr>
    </w:div>
    <w:div w:id="1423913302">
      <w:bodyDiv w:val="1"/>
      <w:marLeft w:val="0"/>
      <w:marRight w:val="0"/>
      <w:marTop w:val="0"/>
      <w:marBottom w:val="0"/>
      <w:divBdr>
        <w:top w:val="none" w:sz="0" w:space="0" w:color="auto"/>
        <w:left w:val="none" w:sz="0" w:space="0" w:color="auto"/>
        <w:bottom w:val="none" w:sz="0" w:space="0" w:color="auto"/>
        <w:right w:val="none" w:sz="0" w:space="0" w:color="auto"/>
      </w:divBdr>
    </w:div>
    <w:div w:id="1442914910">
      <w:bodyDiv w:val="1"/>
      <w:marLeft w:val="0"/>
      <w:marRight w:val="0"/>
      <w:marTop w:val="0"/>
      <w:marBottom w:val="0"/>
      <w:divBdr>
        <w:top w:val="none" w:sz="0" w:space="0" w:color="auto"/>
        <w:left w:val="none" w:sz="0" w:space="0" w:color="auto"/>
        <w:bottom w:val="none" w:sz="0" w:space="0" w:color="auto"/>
        <w:right w:val="none" w:sz="0" w:space="0" w:color="auto"/>
      </w:divBdr>
    </w:div>
    <w:div w:id="1490946253">
      <w:bodyDiv w:val="1"/>
      <w:marLeft w:val="0"/>
      <w:marRight w:val="0"/>
      <w:marTop w:val="0"/>
      <w:marBottom w:val="0"/>
      <w:divBdr>
        <w:top w:val="none" w:sz="0" w:space="0" w:color="auto"/>
        <w:left w:val="none" w:sz="0" w:space="0" w:color="auto"/>
        <w:bottom w:val="none" w:sz="0" w:space="0" w:color="auto"/>
        <w:right w:val="none" w:sz="0" w:space="0" w:color="auto"/>
      </w:divBdr>
    </w:div>
    <w:div w:id="1497379604">
      <w:bodyDiv w:val="1"/>
      <w:marLeft w:val="0"/>
      <w:marRight w:val="0"/>
      <w:marTop w:val="0"/>
      <w:marBottom w:val="0"/>
      <w:divBdr>
        <w:top w:val="none" w:sz="0" w:space="0" w:color="auto"/>
        <w:left w:val="none" w:sz="0" w:space="0" w:color="auto"/>
        <w:bottom w:val="none" w:sz="0" w:space="0" w:color="auto"/>
        <w:right w:val="none" w:sz="0" w:space="0" w:color="auto"/>
      </w:divBdr>
    </w:div>
    <w:div w:id="1571115657">
      <w:bodyDiv w:val="1"/>
      <w:marLeft w:val="0"/>
      <w:marRight w:val="0"/>
      <w:marTop w:val="0"/>
      <w:marBottom w:val="0"/>
      <w:divBdr>
        <w:top w:val="none" w:sz="0" w:space="0" w:color="auto"/>
        <w:left w:val="none" w:sz="0" w:space="0" w:color="auto"/>
        <w:bottom w:val="none" w:sz="0" w:space="0" w:color="auto"/>
        <w:right w:val="none" w:sz="0" w:space="0" w:color="auto"/>
      </w:divBdr>
    </w:div>
    <w:div w:id="1610311910">
      <w:bodyDiv w:val="1"/>
      <w:marLeft w:val="0"/>
      <w:marRight w:val="0"/>
      <w:marTop w:val="0"/>
      <w:marBottom w:val="0"/>
      <w:divBdr>
        <w:top w:val="none" w:sz="0" w:space="0" w:color="auto"/>
        <w:left w:val="none" w:sz="0" w:space="0" w:color="auto"/>
        <w:bottom w:val="none" w:sz="0" w:space="0" w:color="auto"/>
        <w:right w:val="none" w:sz="0" w:space="0" w:color="auto"/>
      </w:divBdr>
    </w:div>
    <w:div w:id="1623414875">
      <w:bodyDiv w:val="1"/>
      <w:marLeft w:val="0"/>
      <w:marRight w:val="0"/>
      <w:marTop w:val="0"/>
      <w:marBottom w:val="0"/>
      <w:divBdr>
        <w:top w:val="none" w:sz="0" w:space="0" w:color="auto"/>
        <w:left w:val="none" w:sz="0" w:space="0" w:color="auto"/>
        <w:bottom w:val="none" w:sz="0" w:space="0" w:color="auto"/>
        <w:right w:val="none" w:sz="0" w:space="0" w:color="auto"/>
      </w:divBdr>
    </w:div>
    <w:div w:id="1653750352">
      <w:bodyDiv w:val="1"/>
      <w:marLeft w:val="0"/>
      <w:marRight w:val="0"/>
      <w:marTop w:val="0"/>
      <w:marBottom w:val="0"/>
      <w:divBdr>
        <w:top w:val="none" w:sz="0" w:space="0" w:color="auto"/>
        <w:left w:val="none" w:sz="0" w:space="0" w:color="auto"/>
        <w:bottom w:val="none" w:sz="0" w:space="0" w:color="auto"/>
        <w:right w:val="none" w:sz="0" w:space="0" w:color="auto"/>
      </w:divBdr>
    </w:div>
    <w:div w:id="1667979144">
      <w:bodyDiv w:val="1"/>
      <w:marLeft w:val="0"/>
      <w:marRight w:val="0"/>
      <w:marTop w:val="0"/>
      <w:marBottom w:val="0"/>
      <w:divBdr>
        <w:top w:val="none" w:sz="0" w:space="0" w:color="auto"/>
        <w:left w:val="none" w:sz="0" w:space="0" w:color="auto"/>
        <w:bottom w:val="none" w:sz="0" w:space="0" w:color="auto"/>
        <w:right w:val="none" w:sz="0" w:space="0" w:color="auto"/>
      </w:divBdr>
    </w:div>
    <w:div w:id="1742291202">
      <w:bodyDiv w:val="1"/>
      <w:marLeft w:val="0"/>
      <w:marRight w:val="0"/>
      <w:marTop w:val="0"/>
      <w:marBottom w:val="0"/>
      <w:divBdr>
        <w:top w:val="none" w:sz="0" w:space="0" w:color="auto"/>
        <w:left w:val="none" w:sz="0" w:space="0" w:color="auto"/>
        <w:bottom w:val="none" w:sz="0" w:space="0" w:color="auto"/>
        <w:right w:val="none" w:sz="0" w:space="0" w:color="auto"/>
      </w:divBdr>
    </w:div>
    <w:div w:id="1755586159">
      <w:bodyDiv w:val="1"/>
      <w:marLeft w:val="0"/>
      <w:marRight w:val="0"/>
      <w:marTop w:val="0"/>
      <w:marBottom w:val="0"/>
      <w:divBdr>
        <w:top w:val="none" w:sz="0" w:space="0" w:color="auto"/>
        <w:left w:val="none" w:sz="0" w:space="0" w:color="auto"/>
        <w:bottom w:val="none" w:sz="0" w:space="0" w:color="auto"/>
        <w:right w:val="none" w:sz="0" w:space="0" w:color="auto"/>
      </w:divBdr>
    </w:div>
    <w:div w:id="1789817786">
      <w:bodyDiv w:val="1"/>
      <w:marLeft w:val="0"/>
      <w:marRight w:val="0"/>
      <w:marTop w:val="0"/>
      <w:marBottom w:val="0"/>
      <w:divBdr>
        <w:top w:val="none" w:sz="0" w:space="0" w:color="auto"/>
        <w:left w:val="none" w:sz="0" w:space="0" w:color="auto"/>
        <w:bottom w:val="none" w:sz="0" w:space="0" w:color="auto"/>
        <w:right w:val="none" w:sz="0" w:space="0" w:color="auto"/>
      </w:divBdr>
    </w:div>
    <w:div w:id="1794712791">
      <w:bodyDiv w:val="1"/>
      <w:marLeft w:val="0"/>
      <w:marRight w:val="0"/>
      <w:marTop w:val="0"/>
      <w:marBottom w:val="0"/>
      <w:divBdr>
        <w:top w:val="none" w:sz="0" w:space="0" w:color="auto"/>
        <w:left w:val="none" w:sz="0" w:space="0" w:color="auto"/>
        <w:bottom w:val="none" w:sz="0" w:space="0" w:color="auto"/>
        <w:right w:val="none" w:sz="0" w:space="0" w:color="auto"/>
      </w:divBdr>
    </w:div>
    <w:div w:id="1852139059">
      <w:bodyDiv w:val="1"/>
      <w:marLeft w:val="0"/>
      <w:marRight w:val="0"/>
      <w:marTop w:val="0"/>
      <w:marBottom w:val="0"/>
      <w:divBdr>
        <w:top w:val="none" w:sz="0" w:space="0" w:color="auto"/>
        <w:left w:val="none" w:sz="0" w:space="0" w:color="auto"/>
        <w:bottom w:val="none" w:sz="0" w:space="0" w:color="auto"/>
        <w:right w:val="none" w:sz="0" w:space="0" w:color="auto"/>
      </w:divBdr>
    </w:div>
    <w:div w:id="1864318522">
      <w:bodyDiv w:val="1"/>
      <w:marLeft w:val="0"/>
      <w:marRight w:val="0"/>
      <w:marTop w:val="0"/>
      <w:marBottom w:val="0"/>
      <w:divBdr>
        <w:top w:val="none" w:sz="0" w:space="0" w:color="auto"/>
        <w:left w:val="none" w:sz="0" w:space="0" w:color="auto"/>
        <w:bottom w:val="none" w:sz="0" w:space="0" w:color="auto"/>
        <w:right w:val="none" w:sz="0" w:space="0" w:color="auto"/>
      </w:divBdr>
    </w:div>
    <w:div w:id="1880900547">
      <w:bodyDiv w:val="1"/>
      <w:marLeft w:val="0"/>
      <w:marRight w:val="0"/>
      <w:marTop w:val="0"/>
      <w:marBottom w:val="0"/>
      <w:divBdr>
        <w:top w:val="none" w:sz="0" w:space="0" w:color="auto"/>
        <w:left w:val="none" w:sz="0" w:space="0" w:color="auto"/>
        <w:bottom w:val="none" w:sz="0" w:space="0" w:color="auto"/>
        <w:right w:val="none" w:sz="0" w:space="0" w:color="auto"/>
      </w:divBdr>
    </w:div>
    <w:div w:id="1900169981">
      <w:bodyDiv w:val="1"/>
      <w:marLeft w:val="0"/>
      <w:marRight w:val="0"/>
      <w:marTop w:val="0"/>
      <w:marBottom w:val="0"/>
      <w:divBdr>
        <w:top w:val="none" w:sz="0" w:space="0" w:color="auto"/>
        <w:left w:val="none" w:sz="0" w:space="0" w:color="auto"/>
        <w:bottom w:val="none" w:sz="0" w:space="0" w:color="auto"/>
        <w:right w:val="none" w:sz="0" w:space="0" w:color="auto"/>
      </w:divBdr>
    </w:div>
    <w:div w:id="1954168046">
      <w:bodyDiv w:val="1"/>
      <w:marLeft w:val="0"/>
      <w:marRight w:val="0"/>
      <w:marTop w:val="0"/>
      <w:marBottom w:val="0"/>
      <w:divBdr>
        <w:top w:val="none" w:sz="0" w:space="0" w:color="auto"/>
        <w:left w:val="none" w:sz="0" w:space="0" w:color="auto"/>
        <w:bottom w:val="none" w:sz="0" w:space="0" w:color="auto"/>
        <w:right w:val="none" w:sz="0" w:space="0" w:color="auto"/>
      </w:divBdr>
    </w:div>
    <w:div w:id="2034568877">
      <w:bodyDiv w:val="1"/>
      <w:marLeft w:val="0"/>
      <w:marRight w:val="0"/>
      <w:marTop w:val="0"/>
      <w:marBottom w:val="0"/>
      <w:divBdr>
        <w:top w:val="none" w:sz="0" w:space="0" w:color="auto"/>
        <w:left w:val="none" w:sz="0" w:space="0" w:color="auto"/>
        <w:bottom w:val="none" w:sz="0" w:space="0" w:color="auto"/>
        <w:right w:val="none" w:sz="0" w:space="0" w:color="auto"/>
      </w:divBdr>
    </w:div>
    <w:div w:id="2083290879">
      <w:bodyDiv w:val="1"/>
      <w:marLeft w:val="0"/>
      <w:marRight w:val="0"/>
      <w:marTop w:val="0"/>
      <w:marBottom w:val="0"/>
      <w:divBdr>
        <w:top w:val="none" w:sz="0" w:space="0" w:color="auto"/>
        <w:left w:val="none" w:sz="0" w:space="0" w:color="auto"/>
        <w:bottom w:val="none" w:sz="0" w:space="0" w:color="auto"/>
        <w:right w:val="none" w:sz="0" w:space="0" w:color="auto"/>
      </w:divBdr>
    </w:div>
    <w:div w:id="2123650645">
      <w:bodyDiv w:val="1"/>
      <w:marLeft w:val="0"/>
      <w:marRight w:val="0"/>
      <w:marTop w:val="0"/>
      <w:marBottom w:val="0"/>
      <w:divBdr>
        <w:top w:val="none" w:sz="0" w:space="0" w:color="auto"/>
        <w:left w:val="none" w:sz="0" w:space="0" w:color="auto"/>
        <w:bottom w:val="none" w:sz="0" w:space="0" w:color="auto"/>
        <w:right w:val="none" w:sz="0" w:space="0" w:color="auto"/>
      </w:divBdr>
    </w:div>
    <w:div w:id="2135446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api/core/NgModule" TargetMode="Externa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angular.io/api/platform-browser/BrowserModule" TargetMode="External"/><Relationship Id="rId23" Type="http://schemas.openxmlformats.org/officeDocument/2006/relationships/image" Target="media/image9.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ngular.io/api/platform-browser/BrowserModule" TargetMode="External"/><Relationship Id="rId22" Type="http://schemas.openxmlformats.org/officeDocument/2006/relationships/image" Target="media/image8.emf"/><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Ang191</b:Tag>
    <b:SourceType>InternetSite</b:SourceType>
    <b:Guid>{DAD4BA48-A4CB-442B-88F8-62BD347540FB}</b:Guid>
    <b:Author>
      <b:Author>
        <b:NameList>
          <b:Person>
            <b:Last>Angular</b:Last>
          </b:Person>
        </b:NameList>
      </b:Author>
    </b:Author>
    <b:Title>Angular - Components </b:Title>
    <b:ProductionCompany>Angular</b:ProductionCompany>
    <b:Year>2019</b:Year>
    <b:Month>09</b:Month>
    <b:Day>28</b:Day>
    <b:URL>https://angular.io/guide/architecture-components</b:URL>
    <b:RefOrder>14</b:RefOrder>
  </b:Source>
  <b:Source>
    <b:Tag>Ang</b:Tag>
    <b:SourceType>InternetSite</b:SourceType>
    <b:Guid>{478DCC37-225F-40E0-AC1B-4CF0A9348A1B}</b:Guid>
    <b:Title>Angular - Introduction to modules</b:Title>
    <b:Year>2019</b:Year>
    <b:Author>
      <b:Author>
        <b:NameList>
          <b:Person>
            <b:Last>Angular</b:Last>
          </b:Person>
        </b:NameList>
      </b:Author>
    </b:Author>
    <b:InternetSiteTitle>Angular</b:InternetSiteTitle>
    <b:Month>09</b:Month>
    <b:Day>28</b:Day>
    <b:URL>https://angular.io/guide/architecture-modules#introduction-to-modules</b:URL>
    <b:RefOrder>6</b:RefOrder>
  </b:Source>
  <b:Source>
    <b:Tag>Mic19</b:Tag>
    <b:SourceType>InternetSite</b:SourceType>
    <b:Guid>{BE67E6D1-90C3-43B0-8A86-41CE1D0BB831}</b:Guid>
    <b:Author>
      <b:Author>
        <b:NameList>
          <b:Person>
            <b:Last>Microsoft</b:Last>
          </b:Person>
        </b:NameList>
      </b:Author>
    </b:Author>
    <b:Title>Database Providers</b:Title>
    <b:ProductionCompany>Microsoft</b:ProductionCompany>
    <b:YearAccessed>2019</b:YearAccessed>
    <b:MonthAccessed>09</b:MonthAccessed>
    <b:DayAccessed>28</b:DayAccessed>
    <b:URL>https://docs.microsoft.com/en-us/ef/core/providers/</b:URL>
    <b:RefOrder>8</b:RefOrder>
  </b:Source>
  <b:Source>
    <b:Tag>Mic191</b:Tag>
    <b:SourceType>InternetSite</b:SourceType>
    <b:Guid>{DA2D4A5B-7B1F-4E63-839C-18C3CBB7228C}</b:Guid>
    <b:Author>
      <b:Author>
        <b:NameList>
          <b:Person>
            <b:Last>Microsoft</b:Last>
          </b:Person>
        </b:NameList>
      </b:Author>
    </b:Author>
    <b:Title>Overview of ASP.NET Core MVC</b:Title>
    <b:ProductionCompany>Microsoft</b:ProductionCompany>
    <b:YearAccessed>2019</b:YearAccessed>
    <b:MonthAccessed>09</b:MonthAccessed>
    <b:DayAccessed>28</b:DayAccessed>
    <b:URL>https://docs.microsoft.com/en-us/aspnet/core/mvc/overview?view=aspnetcore-3.0</b:URL>
    <b:RefOrder>9</b:RefOrder>
  </b:Source>
  <b:Source>
    <b:Tag>Mic192</b:Tag>
    <b:SourceType>InternetSite</b:SourceType>
    <b:Guid>{9FC0019E-BAAB-4B0A-A7F0-88EE4472FCBD}</b:Guid>
    <b:Author>
      <b:Author>
        <b:NameList>
          <b:Person>
            <b:Last>Microsoft</b:Last>
          </b:Person>
        </b:NameList>
      </b:Author>
    </b:Author>
    <b:Title>ASP.NET Core Middleware</b:Title>
    <b:ProductionCompany>Microsoft</b:ProductionCompany>
    <b:YearAccessed>2019</b:YearAccessed>
    <b:MonthAccessed>09</b:MonthAccessed>
    <b:DayAccessed>28</b:DayAccessed>
    <b:URL>https://docs.microsoft.com/en-us/aspnet/core/fundamentals/middleware/?view=aspnetcore-3.0</b:URL>
    <b:RefOrder>10</b:RefOrder>
  </b:Source>
  <b:Source>
    <b:Tag>IET19</b:Tag>
    <b:SourceType>InternetSite</b:SourceType>
    <b:Guid>{B79F90A4-ECEA-491F-B925-71DC9E21A7BE}</b:Guid>
    <b:Title>The WebSocket Protocol</b:Title>
    <b:YearAccessed>2019</b:YearAccessed>
    <b:MonthAccessed>09</b:MonthAccessed>
    <b:DayAccessed>28</b:DayAccessed>
    <b:URL>https://tools.ietf.org/html/rfc6455</b:URL>
    <b:Author>
      <b:Author>
        <b:NameList>
          <b:Person>
            <b:Last>IETF</b:Last>
          </b:Person>
        </b:NameList>
      </b:Author>
    </b:Author>
    <b:RefOrder>11</b:RefOrder>
  </b:Source>
  <b:Source>
    <b:Tag>Ang19</b:Tag>
    <b:SourceType>InternetSite</b:SourceType>
    <b:Guid>{6A9317AE-1549-4EC8-8DD2-66E00EA12F0F}</b:Guid>
    <b:Author>
      <b:Author>
        <b:NameList>
          <b:Person>
            <b:Last>Angular</b:Last>
          </b:Person>
        </b:NameList>
      </b:Author>
    </b:Author>
    <b:Title>Angular</b:Title>
    <b:YearAccessed>2019</b:YearAccessed>
    <b:MonthAccessed>09</b:MonthAccessed>
    <b:DayAccessed>28</b:DayAccessed>
    <b:URL>https://angular.io/</b:URL>
    <b:RefOrder>1</b:RefOrder>
  </b:Source>
  <b:Source>
    <b:Tag>Mic17</b:Tag>
    <b:SourceType>InternetSite</b:SourceType>
    <b:Guid>{AEE625E2-9AB2-4D25-9717-6A769039F198}</b:Guid>
    <b:Author>
      <b:Author>
        <b:NameList>
          <b:Person>
            <b:Last>Microsoft</b:Last>
          </b:Person>
        </b:NameList>
      </b:Author>
    </b:Author>
    <b:Title>.NET Standard</b:Title>
    <b:Year>2017</b:Year>
    <b:URL>https://docs.microsoft.com/en-us/dotnet/standard/net-standard</b:URL>
    <b:Day>2017</b:Day>
    <b:RefOrder>15</b:RefOrder>
  </b:Source>
  <b:Source>
    <b:Tag>Mic193</b:Tag>
    <b:SourceType>InternetSite</b:SourceType>
    <b:Guid>{D249D3C3-8444-42B7-A172-ADE5196C333C}</b:Guid>
    <b:Author>
      <b:Author>
        <b:NameList>
          <b:Person>
            <b:Last>Microsoft</b:Last>
          </b:Person>
        </b:NameList>
      </b:Author>
    </b:Author>
    <b:Title>.NET Standard</b:Title>
    <b:YearAccessed>2019</b:YearAccessed>
    <b:MonthAccessed>09</b:MonthAccessed>
    <b:DayAccessed>28</b:DayAccessed>
    <b:URL>https://docs.microsoft.com/en-us/dotnet/standard/net-standard</b:URL>
    <b:RefOrder>2</b:RefOrder>
  </b:Source>
  <b:Source>
    <b:Tag>Mic171</b:Tag>
    <b:SourceType>InternetSite</b:SourceType>
    <b:Guid>{F359CE74-E84D-4B17-9F96-5E4D65130A72}</b:Guid>
    <b:Title>EF Core</b:Title>
    <b:URL>https://docs.microsoft.com/en-us/ef/core/</b:URL>
    <b:Author>
      <b:Author>
        <b:NameList>
          <b:Person>
            <b:Last>Microsoft</b:Last>
          </b:Person>
        </b:NameList>
      </b:Author>
    </b:Author>
    <b:YearAccessed>2019</b:YearAccessed>
    <b:MonthAccessed>09</b:MonthAccessed>
    <b:DayAccessed>28</b:DayAccessed>
    <b:RefOrder>3</b:RefOrder>
  </b:Source>
  <b:Source>
    <b:Tag>Mic194</b:Tag>
    <b:SourceType>InternetSite</b:SourceType>
    <b:Guid>{CC3A4036-BC1E-41B0-82F2-C1DF0061F5BA}</b:Guid>
    <b:Author>
      <b:Author>
        <b:NameList>
          <b:Person>
            <b:Last>Microsoft</b:Last>
          </b:Person>
        </b:NameList>
      </b:Author>
    </b:Author>
    <b:Title>Real-time ASP.NET with SignalR</b:Title>
    <b:ProductionCompany>Microsoft</b:ProductionCompany>
    <b:YearAccessed>2019</b:YearAccessed>
    <b:MonthAccessed>09</b:MonthAccessed>
    <b:DayAccessed>28</b:DayAccessed>
    <b:URL>https://dotnet.microsoft.com/apps/aspnet/signalr</b:URL>
    <b:RefOrder>4</b:RefOrder>
  </b:Source>
  <b:Source>
    <b:Tag>Mic195</b:Tag>
    <b:SourceType>InternetSite</b:SourceType>
    <b:Guid>{0B476531-B53B-44FD-98A5-9C9E00BE4FF4}</b:Guid>
    <b:Author>
      <b:Author>
        <b:NameList>
          <b:Person>
            <b:Last>Microsoft</b:Last>
          </b:Person>
        </b:NameList>
      </b:Author>
    </b:Author>
    <b:Title>TypeScript</b:Title>
    <b:ProductionCompany>Microsoft</b:ProductionCompany>
    <b:YearAccessed>2019</b:YearAccessed>
    <b:MonthAccessed>09</b:MonthAccessed>
    <b:DayAccessed>28</b:DayAccessed>
    <b:URL>http://www.typescriptlang.org/</b:URL>
    <b:RefOrder>5</b:RefOrder>
  </b:Source>
  <b:Source>
    <b:Tag>Ang192</b:Tag>
    <b:SourceType>InternetSite</b:SourceType>
    <b:Guid>{3BFDCE72-82AE-49DA-8899-85145B9B00ED}</b:Guid>
    <b:Author>
      <b:Author>
        <b:NameList>
          <b:Person>
            <b:Last>Angular</b:Last>
          </b:Person>
        </b:NameList>
      </b:Author>
    </b:Author>
    <b:Title>Architecture overview</b:Title>
    <b:ProductionCompany>Angular</b:ProductionCompany>
    <b:YearAccessed>2019</b:YearAccessed>
    <b:MonthAccessed>09</b:MonthAccessed>
    <b:DayAccessed>28</b:DayAccessed>
    <b:URL>https://angular.io/guide/architecture</b:URL>
    <b:RefOrder>7</b:RefOrder>
  </b:Source>
  <b:Source>
    <b:Tag>MicVis19</b:Tag>
    <b:SourceType>InternetSite</b:SourceType>
    <b:Guid>{4A9BD157-F619-4871-A05D-80337059DAC2}</b:Guid>
    <b:Title>Solutions and projects in Visual Studio</b:Title>
    <b:Author>
      <b:Author>
        <b:NameList>
          <b:Person>
            <b:Last>Microsoft</b:Last>
          </b:Person>
        </b:NameList>
      </b:Author>
    </b:Author>
    <b:ProductionCompany>Microsoft</b:ProductionCompany>
    <b:YearAccessed>2019</b:YearAccessed>
    <b:MonthAccessed>10</b:MonthAccessed>
    <b:DayAccessed>12</b:DayAccessed>
    <b:URL>https://docs.microsoft.com/en-us/visualstudio/ide/solutions-and-projects-in-visual-studio?view=vs-2019</b:URL>
    <b:RefOrder>12</b:RefOrder>
  </b:Source>
  <b:Source>
    <b:Tag>MicMigrations19</b:Tag>
    <b:SourceType>InternetSite</b:SourceType>
    <b:Guid>{FE9A85FC-C306-4FFF-81F3-0B6D79C54E20}</b:Guid>
    <b:Author>
      <b:Author>
        <b:NameList>
          <b:Person>
            <b:Last>Microsoft</b:Last>
          </b:Person>
        </b:NameList>
      </b:Author>
    </b:Author>
    <b:Title>Migrations</b:Title>
    <b:ProductionCompany>Microsoft</b:ProductionCompany>
    <b:YearAccessed>2019</b:YearAccessed>
    <b:MonthAccessed>10</b:MonthAccessed>
    <b:DayAccessed>13</b:DayAccessed>
    <b:URL>https://docs.microsoft.com/en-us/ef/core/managing-schemas/migrations/</b:URL>
    <b:RefOrder>13</b:RefOrder>
  </b:Source>
</b:Sources>
</file>

<file path=customXml/itemProps1.xml><?xml version="1.0" encoding="utf-8"?>
<ds:datastoreItem xmlns:ds="http://schemas.openxmlformats.org/officeDocument/2006/customXml" ds:itemID="{1AC10044-7308-4709-8307-B1BD3829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552</TotalTime>
  <Pages>34</Pages>
  <Words>5002</Words>
  <Characters>34517</Characters>
  <Application>Microsoft Office Word</Application>
  <DocSecurity>0</DocSecurity>
  <Lines>287</Lines>
  <Paragraphs>78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39441</CharactersWithSpaces>
  <SharedDoc>false</SharedDoc>
  <HLinks>
    <vt:vector size="174" baseType="variant">
      <vt:variant>
        <vt:i4>720983</vt:i4>
      </vt:variant>
      <vt:variant>
        <vt:i4>168</vt:i4>
      </vt:variant>
      <vt:variant>
        <vt:i4>0</vt:i4>
      </vt:variant>
      <vt:variant>
        <vt:i4>5</vt:i4>
      </vt:variant>
      <vt:variant>
        <vt:lpwstr>https://angular.io/api/common/NgForOf</vt:lpwstr>
      </vt:variant>
      <vt:variant>
        <vt:lpwstr/>
      </vt:variant>
      <vt:variant>
        <vt:i4>4194369</vt:i4>
      </vt:variant>
      <vt:variant>
        <vt:i4>162</vt:i4>
      </vt:variant>
      <vt:variant>
        <vt:i4>0</vt:i4>
      </vt:variant>
      <vt:variant>
        <vt:i4>5</vt:i4>
      </vt:variant>
      <vt:variant>
        <vt:lpwstr>https://angular.io/api/platform-browser/BrowserModule</vt:lpwstr>
      </vt:variant>
      <vt:variant>
        <vt:lpwstr/>
      </vt:variant>
      <vt:variant>
        <vt:i4>262208</vt:i4>
      </vt:variant>
      <vt:variant>
        <vt:i4>159</vt:i4>
      </vt:variant>
      <vt:variant>
        <vt:i4>0</vt:i4>
      </vt:variant>
      <vt:variant>
        <vt:i4>5</vt:i4>
      </vt:variant>
      <vt:variant>
        <vt:lpwstr>https://angular.io/api/core/NgModule</vt:lpwstr>
      </vt:variant>
      <vt:variant>
        <vt:lpwstr/>
      </vt:variant>
      <vt:variant>
        <vt:i4>4194369</vt:i4>
      </vt:variant>
      <vt:variant>
        <vt:i4>156</vt:i4>
      </vt:variant>
      <vt:variant>
        <vt:i4>0</vt:i4>
      </vt:variant>
      <vt:variant>
        <vt:i4>5</vt:i4>
      </vt:variant>
      <vt:variant>
        <vt:lpwstr>https://angular.io/api/platform-browser/BrowserModule</vt:lpwstr>
      </vt:variant>
      <vt:variant>
        <vt:lpwstr/>
      </vt:variant>
      <vt:variant>
        <vt:i4>262208</vt:i4>
      </vt:variant>
      <vt:variant>
        <vt:i4>153</vt:i4>
      </vt:variant>
      <vt:variant>
        <vt:i4>0</vt:i4>
      </vt:variant>
      <vt:variant>
        <vt:i4>5</vt:i4>
      </vt:variant>
      <vt:variant>
        <vt:lpwstr>https://angular.io/api/core/NgModule</vt:lpwstr>
      </vt:variant>
      <vt:variant>
        <vt:lpwstr/>
      </vt:variant>
      <vt:variant>
        <vt:i4>1638448</vt:i4>
      </vt:variant>
      <vt:variant>
        <vt:i4>143</vt:i4>
      </vt:variant>
      <vt:variant>
        <vt:i4>0</vt:i4>
      </vt:variant>
      <vt:variant>
        <vt:i4>5</vt:i4>
      </vt:variant>
      <vt:variant>
        <vt:lpwstr/>
      </vt:variant>
      <vt:variant>
        <vt:lpwstr>_Toc20590374</vt:lpwstr>
      </vt:variant>
      <vt:variant>
        <vt:i4>1966128</vt:i4>
      </vt:variant>
      <vt:variant>
        <vt:i4>137</vt:i4>
      </vt:variant>
      <vt:variant>
        <vt:i4>0</vt:i4>
      </vt:variant>
      <vt:variant>
        <vt:i4>5</vt:i4>
      </vt:variant>
      <vt:variant>
        <vt:lpwstr/>
      </vt:variant>
      <vt:variant>
        <vt:lpwstr>_Toc20590373</vt:lpwstr>
      </vt:variant>
      <vt:variant>
        <vt:i4>2031664</vt:i4>
      </vt:variant>
      <vt:variant>
        <vt:i4>131</vt:i4>
      </vt:variant>
      <vt:variant>
        <vt:i4>0</vt:i4>
      </vt:variant>
      <vt:variant>
        <vt:i4>5</vt:i4>
      </vt:variant>
      <vt:variant>
        <vt:lpwstr/>
      </vt:variant>
      <vt:variant>
        <vt:lpwstr>_Toc20590372</vt:lpwstr>
      </vt:variant>
      <vt:variant>
        <vt:i4>1835056</vt:i4>
      </vt:variant>
      <vt:variant>
        <vt:i4>125</vt:i4>
      </vt:variant>
      <vt:variant>
        <vt:i4>0</vt:i4>
      </vt:variant>
      <vt:variant>
        <vt:i4>5</vt:i4>
      </vt:variant>
      <vt:variant>
        <vt:lpwstr/>
      </vt:variant>
      <vt:variant>
        <vt:lpwstr>_Toc20590371</vt:lpwstr>
      </vt:variant>
      <vt:variant>
        <vt:i4>1900592</vt:i4>
      </vt:variant>
      <vt:variant>
        <vt:i4>119</vt:i4>
      </vt:variant>
      <vt:variant>
        <vt:i4>0</vt:i4>
      </vt:variant>
      <vt:variant>
        <vt:i4>5</vt:i4>
      </vt:variant>
      <vt:variant>
        <vt:lpwstr/>
      </vt:variant>
      <vt:variant>
        <vt:lpwstr>_Toc20590370</vt:lpwstr>
      </vt:variant>
      <vt:variant>
        <vt:i4>1310769</vt:i4>
      </vt:variant>
      <vt:variant>
        <vt:i4>113</vt:i4>
      </vt:variant>
      <vt:variant>
        <vt:i4>0</vt:i4>
      </vt:variant>
      <vt:variant>
        <vt:i4>5</vt:i4>
      </vt:variant>
      <vt:variant>
        <vt:lpwstr/>
      </vt:variant>
      <vt:variant>
        <vt:lpwstr>_Toc20590369</vt:lpwstr>
      </vt:variant>
      <vt:variant>
        <vt:i4>1376305</vt:i4>
      </vt:variant>
      <vt:variant>
        <vt:i4>107</vt:i4>
      </vt:variant>
      <vt:variant>
        <vt:i4>0</vt:i4>
      </vt:variant>
      <vt:variant>
        <vt:i4>5</vt:i4>
      </vt:variant>
      <vt:variant>
        <vt:lpwstr/>
      </vt:variant>
      <vt:variant>
        <vt:lpwstr>_Toc20590368</vt:lpwstr>
      </vt:variant>
      <vt:variant>
        <vt:i4>1703985</vt:i4>
      </vt:variant>
      <vt:variant>
        <vt:i4>101</vt:i4>
      </vt:variant>
      <vt:variant>
        <vt:i4>0</vt:i4>
      </vt:variant>
      <vt:variant>
        <vt:i4>5</vt:i4>
      </vt:variant>
      <vt:variant>
        <vt:lpwstr/>
      </vt:variant>
      <vt:variant>
        <vt:lpwstr>_Toc20590367</vt:lpwstr>
      </vt:variant>
      <vt:variant>
        <vt:i4>1769521</vt:i4>
      </vt:variant>
      <vt:variant>
        <vt:i4>95</vt:i4>
      </vt:variant>
      <vt:variant>
        <vt:i4>0</vt:i4>
      </vt:variant>
      <vt:variant>
        <vt:i4>5</vt:i4>
      </vt:variant>
      <vt:variant>
        <vt:lpwstr/>
      </vt:variant>
      <vt:variant>
        <vt:lpwstr>_Toc20590366</vt:lpwstr>
      </vt:variant>
      <vt:variant>
        <vt:i4>1572913</vt:i4>
      </vt:variant>
      <vt:variant>
        <vt:i4>89</vt:i4>
      </vt:variant>
      <vt:variant>
        <vt:i4>0</vt:i4>
      </vt:variant>
      <vt:variant>
        <vt:i4>5</vt:i4>
      </vt:variant>
      <vt:variant>
        <vt:lpwstr/>
      </vt:variant>
      <vt:variant>
        <vt:lpwstr>_Toc20590365</vt:lpwstr>
      </vt:variant>
      <vt:variant>
        <vt:i4>1638449</vt:i4>
      </vt:variant>
      <vt:variant>
        <vt:i4>83</vt:i4>
      </vt:variant>
      <vt:variant>
        <vt:i4>0</vt:i4>
      </vt:variant>
      <vt:variant>
        <vt:i4>5</vt:i4>
      </vt:variant>
      <vt:variant>
        <vt:lpwstr/>
      </vt:variant>
      <vt:variant>
        <vt:lpwstr>_Toc20590364</vt:lpwstr>
      </vt:variant>
      <vt:variant>
        <vt:i4>1966129</vt:i4>
      </vt:variant>
      <vt:variant>
        <vt:i4>77</vt:i4>
      </vt:variant>
      <vt:variant>
        <vt:i4>0</vt:i4>
      </vt:variant>
      <vt:variant>
        <vt:i4>5</vt:i4>
      </vt:variant>
      <vt:variant>
        <vt:lpwstr/>
      </vt:variant>
      <vt:variant>
        <vt:lpwstr>_Toc20590363</vt:lpwstr>
      </vt:variant>
      <vt:variant>
        <vt:i4>2031665</vt:i4>
      </vt:variant>
      <vt:variant>
        <vt:i4>71</vt:i4>
      </vt:variant>
      <vt:variant>
        <vt:i4>0</vt:i4>
      </vt:variant>
      <vt:variant>
        <vt:i4>5</vt:i4>
      </vt:variant>
      <vt:variant>
        <vt:lpwstr/>
      </vt:variant>
      <vt:variant>
        <vt:lpwstr>_Toc20590362</vt:lpwstr>
      </vt:variant>
      <vt:variant>
        <vt:i4>1835057</vt:i4>
      </vt:variant>
      <vt:variant>
        <vt:i4>65</vt:i4>
      </vt:variant>
      <vt:variant>
        <vt:i4>0</vt:i4>
      </vt:variant>
      <vt:variant>
        <vt:i4>5</vt:i4>
      </vt:variant>
      <vt:variant>
        <vt:lpwstr/>
      </vt:variant>
      <vt:variant>
        <vt:lpwstr>_Toc20590361</vt:lpwstr>
      </vt:variant>
      <vt:variant>
        <vt:i4>1900593</vt:i4>
      </vt:variant>
      <vt:variant>
        <vt:i4>59</vt:i4>
      </vt:variant>
      <vt:variant>
        <vt:i4>0</vt:i4>
      </vt:variant>
      <vt:variant>
        <vt:i4>5</vt:i4>
      </vt:variant>
      <vt:variant>
        <vt:lpwstr/>
      </vt:variant>
      <vt:variant>
        <vt:lpwstr>_Toc20590360</vt:lpwstr>
      </vt:variant>
      <vt:variant>
        <vt:i4>1310770</vt:i4>
      </vt:variant>
      <vt:variant>
        <vt:i4>53</vt:i4>
      </vt:variant>
      <vt:variant>
        <vt:i4>0</vt:i4>
      </vt:variant>
      <vt:variant>
        <vt:i4>5</vt:i4>
      </vt:variant>
      <vt:variant>
        <vt:lpwstr/>
      </vt:variant>
      <vt:variant>
        <vt:lpwstr>_Toc20590359</vt:lpwstr>
      </vt:variant>
      <vt:variant>
        <vt:i4>1376306</vt:i4>
      </vt:variant>
      <vt:variant>
        <vt:i4>47</vt:i4>
      </vt:variant>
      <vt:variant>
        <vt:i4>0</vt:i4>
      </vt:variant>
      <vt:variant>
        <vt:i4>5</vt:i4>
      </vt:variant>
      <vt:variant>
        <vt:lpwstr/>
      </vt:variant>
      <vt:variant>
        <vt:lpwstr>_Toc20590358</vt:lpwstr>
      </vt:variant>
      <vt:variant>
        <vt:i4>1703986</vt:i4>
      </vt:variant>
      <vt:variant>
        <vt:i4>41</vt:i4>
      </vt:variant>
      <vt:variant>
        <vt:i4>0</vt:i4>
      </vt:variant>
      <vt:variant>
        <vt:i4>5</vt:i4>
      </vt:variant>
      <vt:variant>
        <vt:lpwstr/>
      </vt:variant>
      <vt:variant>
        <vt:lpwstr>_Toc20590357</vt:lpwstr>
      </vt:variant>
      <vt:variant>
        <vt:i4>1769522</vt:i4>
      </vt:variant>
      <vt:variant>
        <vt:i4>35</vt:i4>
      </vt:variant>
      <vt:variant>
        <vt:i4>0</vt:i4>
      </vt:variant>
      <vt:variant>
        <vt:i4>5</vt:i4>
      </vt:variant>
      <vt:variant>
        <vt:lpwstr/>
      </vt:variant>
      <vt:variant>
        <vt:lpwstr>_Toc20590356</vt:lpwstr>
      </vt:variant>
      <vt:variant>
        <vt:i4>1572914</vt:i4>
      </vt:variant>
      <vt:variant>
        <vt:i4>29</vt:i4>
      </vt:variant>
      <vt:variant>
        <vt:i4>0</vt:i4>
      </vt:variant>
      <vt:variant>
        <vt:i4>5</vt:i4>
      </vt:variant>
      <vt:variant>
        <vt:lpwstr/>
      </vt:variant>
      <vt:variant>
        <vt:lpwstr>_Toc20590355</vt:lpwstr>
      </vt:variant>
      <vt:variant>
        <vt:i4>1638450</vt:i4>
      </vt:variant>
      <vt:variant>
        <vt:i4>23</vt:i4>
      </vt:variant>
      <vt:variant>
        <vt:i4>0</vt:i4>
      </vt:variant>
      <vt:variant>
        <vt:i4>5</vt:i4>
      </vt:variant>
      <vt:variant>
        <vt:lpwstr/>
      </vt:variant>
      <vt:variant>
        <vt:lpwstr>_Toc20590354</vt:lpwstr>
      </vt:variant>
      <vt:variant>
        <vt:i4>1966130</vt:i4>
      </vt:variant>
      <vt:variant>
        <vt:i4>17</vt:i4>
      </vt:variant>
      <vt:variant>
        <vt:i4>0</vt:i4>
      </vt:variant>
      <vt:variant>
        <vt:i4>5</vt:i4>
      </vt:variant>
      <vt:variant>
        <vt:lpwstr/>
      </vt:variant>
      <vt:variant>
        <vt:lpwstr>_Toc20590353</vt:lpwstr>
      </vt:variant>
      <vt:variant>
        <vt:i4>2031666</vt:i4>
      </vt:variant>
      <vt:variant>
        <vt:i4>11</vt:i4>
      </vt:variant>
      <vt:variant>
        <vt:i4>0</vt:i4>
      </vt:variant>
      <vt:variant>
        <vt:i4>5</vt:i4>
      </vt:variant>
      <vt:variant>
        <vt:lpwstr/>
      </vt:variant>
      <vt:variant>
        <vt:lpwstr>_Toc20590352</vt:lpwstr>
      </vt:variant>
      <vt:variant>
        <vt:i4>1835058</vt:i4>
      </vt:variant>
      <vt:variant>
        <vt:i4>5</vt:i4>
      </vt:variant>
      <vt:variant>
        <vt:i4>0</vt:i4>
      </vt:variant>
      <vt:variant>
        <vt:i4>5</vt:i4>
      </vt:variant>
      <vt:variant>
        <vt:lpwstr/>
      </vt:variant>
      <vt:variant>
        <vt:lpwstr>_Toc20590351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dc:title>
  <dc:subject>Kisfeszültségű folyamatirányítók</dc:subject>
  <dc:creator>Berta Balázs</dc:creator>
  <cp:keywords/>
  <dc:description>Az adatok átírása után a dokumentum egészére adjanak ki frissítést.</dc:description>
  <cp:lastModifiedBy>Balazs</cp:lastModifiedBy>
  <cp:revision>127</cp:revision>
  <cp:lastPrinted>2019-09-30T12:34:00Z</cp:lastPrinted>
  <dcterms:created xsi:type="dcterms:W3CDTF">2019-09-29T16:16:00Z</dcterms:created>
  <dcterms:modified xsi:type="dcterms:W3CDTF">2019-10-12T22:43:00Z</dcterms:modified>
</cp:coreProperties>
</file>